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CF4FE"/>
  <w:body>
    <w:p w14:paraId="4A2E57AD" w14:textId="157B599C" w:rsidR="00D077E9" w:rsidRDefault="00280FE4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37760" behindDoc="1" locked="0" layoutInCell="1" allowOverlap="1" wp14:anchorId="60AA4758" wp14:editId="5E957983">
            <wp:simplePos x="0" y="0"/>
            <wp:positionH relativeFrom="column">
              <wp:posOffset>-18844260</wp:posOffset>
            </wp:positionH>
            <wp:positionV relativeFrom="paragraph">
              <wp:posOffset>-2870200</wp:posOffset>
            </wp:positionV>
            <wp:extent cx="29711011" cy="16713200"/>
            <wp:effectExtent l="0" t="0" r="7620" b="0"/>
            <wp:wrapNone/>
            <wp:docPr id="34" name="Imagen 34" descr="hardware HD wallpapers,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rdware HD wallpapers, background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011" cy="167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0184ED46" w:rsidR="00D077E9" w:rsidRDefault="00D077E9" w:rsidP="00AB02A7">
            <w:pPr>
              <w:rPr>
                <w:noProof/>
              </w:rPr>
            </w:pPr>
          </w:p>
          <w:p w14:paraId="19779501" w14:textId="0902EDD4" w:rsidR="00D077E9" w:rsidRDefault="00B56237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08064" behindDoc="1" locked="0" layoutInCell="1" allowOverlap="1" wp14:anchorId="109145AA" wp14:editId="78413FB4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711835</wp:posOffset>
                      </wp:positionV>
                      <wp:extent cx="3139440" cy="1308100"/>
                      <wp:effectExtent l="0" t="0" r="0" b="6350"/>
                      <wp:wrapTight wrapText="bothSides">
                        <wp:wrapPolygon edited="0">
                          <wp:start x="393" y="0"/>
                          <wp:lineTo x="393" y="21390"/>
                          <wp:lineTo x="21102" y="21390"/>
                          <wp:lineTo x="21102" y="0"/>
                          <wp:lineTo x="393" y="0"/>
                        </wp:wrapPolygon>
                      </wp:wrapTight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9440" cy="1308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BB88C" w14:textId="7DA30089" w:rsidR="00255741" w:rsidRPr="00F97219" w:rsidRDefault="004B4C69" w:rsidP="00BC07FB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34ABA2" w:themeColor="accent6"/>
                                      <w:sz w:val="56"/>
                                      <w:szCs w:val="56"/>
                                    </w:rPr>
                                  </w:pP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56"/>
                                      <w:szCs w:val="56"/>
                                      <w:lang w:bidi="es-ES"/>
                                    </w:rPr>
                                    <w:t xml:space="preserve">UNIDAD 1: </w:t>
                                  </w:r>
                                  <w:r w:rsidR="00BC07FB">
                                    <w:rPr>
                                      <w:rFonts w:ascii="Nirmala UI" w:hAnsi="Nirmala UI" w:cs="Nirmala UI"/>
                                      <w:color w:val="2C9089"/>
                                      <w:sz w:val="56"/>
                                      <w:szCs w:val="56"/>
                                      <w:lang w:bidi="es-ES"/>
                                    </w:rPr>
                                    <w:t>ACTIVIDADES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3.2pt;margin-top:56.05pt;width:247.2pt;height:103pt;z-index:-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" filled="f" stroked="f" strokeweight=".5pt">
                      <v:textbox>
                        <w:txbxContent>
                          <w:p w14:paraId="109BB88C" w14:textId="7DA30089" w:rsidR="00255741" w:rsidRPr="00F97219" w:rsidRDefault="004B4C69" w:rsidP="00BC07FB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34ABA2" w:themeColor="accent6"/>
                                <w:sz w:val="56"/>
                                <w:szCs w:val="56"/>
                              </w:rPr>
                            </w:pP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56"/>
                                <w:szCs w:val="56"/>
                                <w:lang w:bidi="es-ES"/>
                              </w:rPr>
                              <w:t xml:space="preserve">UNIDAD 1: </w:t>
                            </w:r>
                            <w:r w:rsidR="00BC07FB">
                              <w:rPr>
                                <w:rFonts w:ascii="Nirmala UI" w:hAnsi="Nirmala UI" w:cs="Nirmala UI"/>
                                <w:color w:val="2C9089"/>
                                <w:sz w:val="56"/>
                                <w:szCs w:val="56"/>
                                <w:lang w:bidi="es-ES"/>
                              </w:rPr>
                              <w:t>ACTIVIDADES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0DA72C4B" w:rsidR="00D077E9" w:rsidRPr="00F97219" w:rsidRDefault="00BC07FB" w:rsidP="00AB02A7">
            <w:pPr>
              <w:rPr>
                <w:noProof/>
                <w:color w:val="2665F0" w:themeColor="text2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626496" behindDoc="0" locked="0" layoutInCell="1" allowOverlap="1" wp14:anchorId="174C513D" wp14:editId="03646CFD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1172845</wp:posOffset>
                  </wp:positionV>
                  <wp:extent cx="3111500" cy="3111500"/>
                  <wp:effectExtent l="0" t="0" r="0" b="0"/>
                  <wp:wrapNone/>
                  <wp:docPr id="2" name="Imagen 2" descr="Hardware - Iconos gratis de computad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ardware - Iconos gratis de computado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50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20352" behindDoc="0" locked="0" layoutInCell="1" allowOverlap="1" wp14:anchorId="5D6904CF" wp14:editId="5ED3D7A2">
                      <wp:simplePos x="0" y="0"/>
                      <wp:positionH relativeFrom="column">
                        <wp:posOffset>154305</wp:posOffset>
                      </wp:positionH>
                      <wp:positionV relativeFrom="paragraph">
                        <wp:posOffset>345440</wp:posOffset>
                      </wp:positionV>
                      <wp:extent cx="1390918" cy="0"/>
                      <wp:effectExtent l="0" t="19050" r="19050" b="19050"/>
                      <wp:wrapNone/>
                      <wp:docPr id="1" name="Conector recto 1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2681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B0CCDC2" id="Conector recto 1" o:spid="_x0000_s1026" alt="divisor de texto" style="position:absolute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5pt,27.2pt" to="121.65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" strokecolor="#2681f0" strokeweight="3pt"/>
                  </w:pict>
                </mc:Fallback>
              </mc:AlternateContent>
            </w:r>
            <w:r w:rsidR="00B56237"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 wp14:anchorId="31217187" wp14:editId="01FEC1E2">
                      <wp:simplePos x="0" y="0"/>
                      <wp:positionH relativeFrom="column">
                        <wp:posOffset>133350</wp:posOffset>
                      </wp:positionH>
                      <wp:positionV relativeFrom="paragraph">
                        <wp:posOffset>197485</wp:posOffset>
                      </wp:positionV>
                      <wp:extent cx="1390918" cy="0"/>
                      <wp:effectExtent l="0" t="19050" r="19050" b="19050"/>
                      <wp:wrapNone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2681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CCDC24" id="Conector recto 5" o:spid="_x0000_s1026" alt="divisor de texto" style="position:absolute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5pt,15.55pt" to="120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" strokecolor="#2681f0" strokeweight="3pt"/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1A743CBD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75718B82" wp14:editId="6B6EE33C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EBF5E9E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" strokecolor="#2665f0 [1951]" strokeweight="3pt">
                      <w10:anchorlock/>
                    </v:line>
                  </w:pict>
                </mc:Fallback>
              </mc:AlternateContent>
            </w:r>
          </w:p>
          <w:p w14:paraId="211B3F9F" w14:textId="58A22F60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4E438F8B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12CADC0" w14:textId="615AFD5B" w:rsidR="00D077E9" w:rsidRPr="00370673" w:rsidRDefault="00BC07FB" w:rsidP="00AB02A7">
            <w:pPr>
              <w:rPr>
                <w:rFonts w:ascii="Nirmala UI" w:hAnsi="Nirmala UI" w:cs="Nirmala UI"/>
                <w:noProof/>
                <w:color w:val="2665F0" w:themeColor="text2" w:themeTint="99"/>
              </w:rPr>
            </w:pPr>
            <w:r w:rsidRPr="00F97219">
              <w:rPr>
                <w:noProof/>
                <w:color w:val="2665F0" w:themeColor="text2" w:themeTint="99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1BEC329D" wp14:editId="787F4A48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135255</wp:posOffset>
                      </wp:positionV>
                      <wp:extent cx="1390918" cy="0"/>
                      <wp:effectExtent l="0" t="19050" r="19050" b="19050"/>
                      <wp:wrapNone/>
                      <wp:docPr id="32" name="Conector recto 32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2681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C373D1" id="Conector recto 32" o:spid="_x0000_s1026" alt="divisor de texto" style="position:absolute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10.65pt" to="118.65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" strokecolor="#2681f0" strokeweight="3pt"/>
                  </w:pict>
                </mc:Fallback>
              </mc:AlternateContent>
            </w:r>
            <w:sdt>
              <w:sdtPr>
                <w:rPr>
                  <w:rFonts w:ascii="Nirmala UI" w:hAnsi="Nirmala UI" w:cs="Nirmala UI"/>
                  <w:noProof/>
                  <w:color w:val="2665F0" w:themeColor="text2" w:themeTint="99"/>
                </w:rPr>
                <w:id w:val="-1740469667"/>
                <w:placeholder>
                  <w:docPart w:val="7E8C4E0E28AF4D02A8730B3155470821"/>
                </w:placeholder>
                <w15:appearance w15:val="hidden"/>
              </w:sdtPr>
              <w:sdtEndPr/>
              <w:sdtContent>
                <w:r w:rsidR="00370673" w:rsidRPr="00370673">
                  <w:rPr>
                    <w:rFonts w:ascii="Nirmala UI" w:hAnsi="Nirmala UI" w:cs="Nirmala UI"/>
                    <w:noProof/>
                    <w:color w:val="2665F0" w:themeColor="text2" w:themeTint="99"/>
                  </w:rPr>
                  <w:t>Sistemas Operativos en Red</w:t>
                </w:r>
              </w:sdtContent>
            </w:sdt>
          </w:p>
          <w:p w14:paraId="2A12433E" w14:textId="0B026F20" w:rsidR="00D077E9" w:rsidRPr="00370673" w:rsidRDefault="00BC07FB" w:rsidP="00AB02A7">
            <w:pPr>
              <w:rPr>
                <w:rFonts w:ascii="Nirmala UI" w:hAnsi="Nirmala UI" w:cs="Nirmala UI"/>
                <w:noProof/>
                <w:color w:val="2665F0" w:themeColor="text2" w:themeTint="99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063CF8FC" wp14:editId="146C3B33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33655</wp:posOffset>
                      </wp:positionV>
                      <wp:extent cx="3139440" cy="624840"/>
                      <wp:effectExtent l="0" t="0" r="0" b="3810"/>
                      <wp:wrapNone/>
                      <wp:docPr id="27" name="Cuadro de texto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9440" cy="6248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7B20C9" w14:textId="0E40C3B7" w:rsidR="00704F0E" w:rsidRPr="00280FE4" w:rsidRDefault="0095607C" w:rsidP="00704F0E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</w:pP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>FUNDAMENTOS DE</w:t>
                                  </w:r>
                                  <w:r w:rsidR="00352D61"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>L</w:t>
                                  </w: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 xml:space="preserve"> HARDWARE</w:t>
                                  </w:r>
                                </w:p>
                                <w:p w14:paraId="3095BFCE" w14:textId="6E9B5CD1" w:rsidR="00F76A44" w:rsidRPr="00280FE4" w:rsidRDefault="00F76A44" w:rsidP="00704F0E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</w:rPr>
                                  </w:pPr>
                                  <w:r w:rsidRPr="00280FE4">
                                    <w:rPr>
                                      <w:rFonts w:ascii="Nirmala UI" w:hAnsi="Nirmala UI" w:cs="Nirmala UI"/>
                                      <w:color w:val="2C9089"/>
                                      <w:sz w:val="28"/>
                                      <w:szCs w:val="28"/>
                                      <w:lang w:bidi="es-ES"/>
                                    </w:rPr>
                                    <w:t>JUAN CARLOS NAVIDAD GARCÍA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CF8FC" id="Cuadro de texto 27" o:spid="_x0000_s1027" type="#_x0000_t202" style="position:absolute;margin-left:3pt;margin-top:2.65pt;width:247.2pt;height:49.2pt;z-index:25161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" filled="f" stroked="f" strokeweight=".5pt">
                      <v:textbox>
                        <w:txbxContent>
                          <w:p w14:paraId="477B20C9" w14:textId="0E40C3B7" w:rsidR="00704F0E" w:rsidRPr="00280FE4" w:rsidRDefault="0095607C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>FUNDAMENTOS DE</w:t>
                            </w:r>
                            <w:r w:rsidR="00352D61"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>L</w:t>
                            </w: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 xml:space="preserve"> HARDWARE</w:t>
                            </w:r>
                          </w:p>
                          <w:p w14:paraId="3095BFCE" w14:textId="6E9B5CD1" w:rsidR="00F76A44" w:rsidRPr="00280FE4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</w:rPr>
                            </w:pPr>
                            <w:r w:rsidRPr="00280FE4">
                              <w:rPr>
                                <w:rFonts w:ascii="Nirmala UI" w:hAnsi="Nirmala UI" w:cs="Nirmala UI"/>
                                <w:color w:val="2C9089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0673" w:rsidRPr="00370673">
              <w:rPr>
                <w:rFonts w:ascii="Nirmala UI" w:hAnsi="Nirmala UI" w:cs="Nirmala UI"/>
                <w:noProof/>
                <w:color w:val="2665F0" w:themeColor="text2" w:themeTint="99"/>
              </w:rPr>
              <w:t>Juan Carlos Navidad García</w:t>
            </w:r>
          </w:p>
          <w:p w14:paraId="19AA669C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2C5E8D6A" w14:textId="096AD9FE" w:rsidR="008A681F" w:rsidRPr="00280FE4" w:rsidRDefault="00280FE4" w:rsidP="00280FE4">
      <w:pPr>
        <w:spacing w:after="200"/>
        <w:rPr>
          <w:noProof/>
        </w:rPr>
      </w:pPr>
      <w:r>
        <w:rPr>
          <w:noProof/>
        </w:rPr>
        <w:t xml:space="preserve"> </w:t>
      </w:r>
      <w:r w:rsidR="00F76A44">
        <w:rPr>
          <w:noProof/>
        </w:rPr>
        <w:drawing>
          <wp:anchor distT="0" distB="0" distL="114300" distR="114300" simplePos="0" relativeHeight="251606016" behindDoc="0" locked="0" layoutInCell="1" allowOverlap="1" wp14:anchorId="27704234" wp14:editId="7C03A6D8">
            <wp:simplePos x="0" y="0"/>
            <wp:positionH relativeFrom="column">
              <wp:posOffset>-754380</wp:posOffset>
            </wp:positionH>
            <wp:positionV relativeFrom="paragraph">
              <wp:posOffset>6160770</wp:posOffset>
            </wp:positionV>
            <wp:extent cx="8190230" cy="4243673"/>
            <wp:effectExtent l="628650" t="1466850" r="61087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5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230" cy="4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850900" dist="838200" dir="16200000" rotWithShape="0">
                        <a:schemeClr val="bg1">
                          <a:lumMod val="75000"/>
                          <a:alpha val="59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F0E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46BDF55B" wp14:editId="45FB98AB">
                <wp:simplePos x="0" y="0"/>
                <wp:positionH relativeFrom="column">
                  <wp:posOffset>-201930</wp:posOffset>
                </wp:positionH>
                <wp:positionV relativeFrom="paragraph">
                  <wp:posOffset>230505</wp:posOffset>
                </wp:positionV>
                <wp:extent cx="3938905" cy="8648700"/>
                <wp:effectExtent l="285750" t="342900" r="290195" b="266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4870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53000">
                              <a:srgbClr val="A8CBFA"/>
                            </a:gs>
                            <a:gs pos="100000">
                              <a:srgbClr val="A8CBFA"/>
                            </a:gs>
                            <a:gs pos="62000">
                              <a:srgbClr val="A8CBFA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292100" dir="5400000" sx="101000" sy="101000" rotWithShape="0">
                            <a:schemeClr val="tx2">
                              <a:alpha val="58000"/>
                            </a:scheme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3D3F" w14:textId="6EF8D63A" w:rsidR="00F97219" w:rsidRDefault="00F97219" w:rsidP="00F972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DF55B" id="Rectángulo: esquinas redondeadas 12" o:spid="_x0000_s1028" style="position:absolute;margin-left:-15.9pt;margin-top:18.15pt;width:310.15pt;height:681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" fillcolor="#a8cbfa" stroked="f" strokeweight="2pt">
                <v:fill color2="#a8cbfa" focus="52%" type="gradient"/>
                <v:shadow on="t" type="perspective" color="#082a75 [3215]" opacity="38010f" origin=",.5" offset="0,0" matrix="66191f,,,66191f"/>
                <v:textbox>
                  <w:txbxContent>
                    <w:p w14:paraId="556F3D3F" w14:textId="6EF8D63A" w:rsidR="00F97219" w:rsidRDefault="00F97219" w:rsidP="00F9721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eastAsia="en-US"/>
        </w:rPr>
        <w:id w:val="-157859034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1AABBD" w14:textId="3BF8495A" w:rsidR="00280FE4" w:rsidRDefault="00280FE4" w:rsidP="00280FE4">
          <w:pPr>
            <w:pStyle w:val="TtuloTDC"/>
            <w:rPr>
              <w:rFonts w:ascii="Bahnschrift" w:hAnsi="Bahnschrift"/>
              <w:b/>
              <w:bCs/>
              <w:color w:val="278079" w:themeColor="accent6" w:themeShade="BF"/>
              <w:sz w:val="44"/>
              <w:szCs w:val="44"/>
            </w:rPr>
          </w:pPr>
          <w:r w:rsidRPr="00280FE4">
            <w:rPr>
              <w:rFonts w:ascii="Bahnschrift" w:hAnsi="Bahnschrift"/>
              <w:b/>
              <w:bCs/>
              <w:color w:val="278079" w:themeColor="accent6" w:themeShade="BF"/>
              <w:sz w:val="44"/>
              <w:szCs w:val="44"/>
            </w:rPr>
            <w:t>Índice</w:t>
          </w:r>
        </w:p>
        <w:p w14:paraId="3EA9D82A" w14:textId="77777777" w:rsidR="000F21EF" w:rsidRPr="000F21EF" w:rsidRDefault="000F21EF" w:rsidP="000F21EF">
          <w:pPr>
            <w:rPr>
              <w:lang w:eastAsia="es-ES"/>
            </w:rPr>
          </w:pPr>
        </w:p>
        <w:p w14:paraId="37ABC42D" w14:textId="77777777" w:rsidR="00280FE4" w:rsidRPr="00F905A1" w:rsidRDefault="00280FE4" w:rsidP="00280FE4">
          <w:pPr>
            <w:rPr>
              <w:sz w:val="4"/>
              <w:szCs w:val="4"/>
              <w:lang w:eastAsia="es-ES"/>
            </w:rPr>
          </w:pPr>
        </w:p>
        <w:p w14:paraId="7E48C9F4" w14:textId="34CA6D84" w:rsidR="000F21EF" w:rsidRPr="000F21EF" w:rsidRDefault="00280FE4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fldChar w:fldCharType="begin"/>
          </w:r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instrText xml:space="preserve"> TOC \o "1-3" \h \z \u </w:instrText>
          </w:r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fldChar w:fldCharType="separate"/>
          </w:r>
          <w:hyperlink w:anchor="_Toc118744282" w:history="1">
            <w:r w:rsidR="000F21EF"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1.</w:t>
            </w:r>
            <w:r w:rsidR="000F21EF"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="000F21EF"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Evaluación inicial:</w:t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_Toc118744282 \h </w:instrText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2</w:t>
            </w:r>
            <w:r w:rsidR="000F21EF"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4FCB48D8" w14:textId="36DD45DE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2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2.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Transmisión de datos: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_Toc118744292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4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44B663AE" w14:textId="6AD6E8D8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3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3.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Sistemas de numeración: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_Toc118744293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5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241AE28E" w14:textId="21F89583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4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4.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Unidades de medidas: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_Toc118744294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9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36721AFB" w14:textId="7689BB6B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5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5.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Benchmark al CPU: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_Toc118744295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12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5281EE44" w14:textId="6C2EADC2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6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6.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Dibujo Von Neumann y Harvard: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_Toc118744296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14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5D9E93CC" w14:textId="6FF5F186" w:rsidR="000F21EF" w:rsidRPr="000F21EF" w:rsidRDefault="000F21EF" w:rsidP="000F21EF">
          <w:pPr>
            <w:pStyle w:val="TDC1"/>
            <w:tabs>
              <w:tab w:val="left" w:pos="560"/>
              <w:tab w:val="right" w:leader="dot" w:pos="9826"/>
            </w:tabs>
            <w:rPr>
              <w:rFonts w:ascii="Bahnschrift" w:hAnsi="Bahnschrift"/>
              <w:b w:val="0"/>
              <w:noProof/>
              <w:color w:val="1A5550" w:themeColor="accent6" w:themeShade="80"/>
              <w:sz w:val="22"/>
              <w:lang w:eastAsia="es-ES"/>
            </w:rPr>
          </w:pPr>
          <w:hyperlink w:anchor="_Toc118744297" w:history="1">
            <w:r w:rsidRPr="000F21EF">
              <w:rPr>
                <w:rStyle w:val="Hipervnculo"/>
                <w:rFonts w:ascii="Bahnschrift" w:eastAsia="Times New Roman" w:hAnsi="Bahnschrift"/>
                <w:noProof/>
                <w:color w:val="1A5550" w:themeColor="accent6" w:themeShade="80"/>
              </w:rPr>
              <w:t>7.</w:t>
            </w:r>
            <w:r w:rsidRPr="000F21EF">
              <w:rPr>
                <w:rFonts w:ascii="Bahnschrift" w:hAnsi="Bahnschrift"/>
                <w:b w:val="0"/>
                <w:noProof/>
                <w:color w:val="1A5550" w:themeColor="accent6" w:themeShade="80"/>
                <w:sz w:val="22"/>
                <w:lang w:eastAsia="es-ES"/>
              </w:rPr>
              <w:tab/>
            </w:r>
            <w:r w:rsidRPr="000F21EF">
              <w:rPr>
                <w:rStyle w:val="Hipervnculo"/>
                <w:rFonts w:ascii="Bahnschrift" w:hAnsi="Bahnschrift"/>
                <w:noProof/>
                <w:color w:val="1A5550" w:themeColor="accent6" w:themeShade="80"/>
              </w:rPr>
              <w:t>Pirámide de jerarquía de memoria: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ab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begin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instrText xml:space="preserve"> PAGEREF _Toc118744297 \h </w:instrTex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separate"/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t>15</w:t>
            </w:r>
            <w:r w:rsidRPr="000F21EF">
              <w:rPr>
                <w:rFonts w:ascii="Bahnschrift" w:hAnsi="Bahnschrift"/>
                <w:noProof/>
                <w:webHidden/>
                <w:color w:val="1A5550" w:themeColor="accent6" w:themeShade="80"/>
              </w:rPr>
              <w:fldChar w:fldCharType="end"/>
            </w:r>
          </w:hyperlink>
        </w:p>
        <w:p w14:paraId="32D3F8DD" w14:textId="2798E4EF" w:rsidR="00280FE4" w:rsidRDefault="00280FE4" w:rsidP="000F21EF">
          <w:r w:rsidRPr="000F21EF">
            <w:rPr>
              <w:rFonts w:ascii="Bahnschrift" w:hAnsi="Bahnschrift"/>
              <w:b w:val="0"/>
              <w:bCs/>
              <w:color w:val="1A5550" w:themeColor="accent6" w:themeShade="80"/>
              <w:sz w:val="24"/>
              <w:szCs w:val="20"/>
            </w:rPr>
            <w:fldChar w:fldCharType="end"/>
          </w:r>
        </w:p>
      </w:sdtContent>
    </w:sdt>
    <w:p w14:paraId="7910F56D" w14:textId="77777777" w:rsidR="000F21EF" w:rsidRDefault="000F21EF" w:rsidP="000F21EF">
      <w:pPr>
        <w:pStyle w:val="Contenido"/>
      </w:pPr>
      <w:bookmarkStart w:id="0" w:name="_Toc118744282"/>
    </w:p>
    <w:p w14:paraId="2D01E664" w14:textId="77777777" w:rsidR="000F21EF" w:rsidRDefault="000F21EF" w:rsidP="000F21EF">
      <w:pPr>
        <w:pStyle w:val="Contenido"/>
      </w:pPr>
    </w:p>
    <w:p w14:paraId="6BE986AE" w14:textId="77777777" w:rsidR="000F21EF" w:rsidRDefault="000F21EF" w:rsidP="000F21EF">
      <w:pPr>
        <w:pStyle w:val="Contenido"/>
      </w:pPr>
    </w:p>
    <w:p w14:paraId="60188076" w14:textId="77777777" w:rsidR="000F21EF" w:rsidRDefault="000F21EF" w:rsidP="000F21EF">
      <w:pPr>
        <w:pStyle w:val="Contenido"/>
      </w:pPr>
    </w:p>
    <w:p w14:paraId="06B8DE9A" w14:textId="77777777" w:rsidR="000F21EF" w:rsidRDefault="000F21EF" w:rsidP="000F21EF">
      <w:pPr>
        <w:pStyle w:val="Contenido"/>
      </w:pPr>
    </w:p>
    <w:p w14:paraId="2D564707" w14:textId="77777777" w:rsidR="000F21EF" w:rsidRDefault="000F21EF" w:rsidP="000F21EF">
      <w:pPr>
        <w:pStyle w:val="Contenido"/>
      </w:pPr>
    </w:p>
    <w:p w14:paraId="3F757C50" w14:textId="77777777" w:rsidR="000F21EF" w:rsidRDefault="000F21EF" w:rsidP="000F21EF">
      <w:pPr>
        <w:pStyle w:val="Contenido"/>
      </w:pPr>
    </w:p>
    <w:p w14:paraId="3816BA55" w14:textId="77777777" w:rsidR="000F21EF" w:rsidRDefault="000F21EF" w:rsidP="000F21EF">
      <w:pPr>
        <w:pStyle w:val="Contenido"/>
      </w:pPr>
    </w:p>
    <w:p w14:paraId="52EE1A0A" w14:textId="77777777" w:rsidR="000F21EF" w:rsidRDefault="000F21EF" w:rsidP="000F21EF">
      <w:pPr>
        <w:pStyle w:val="Contenido"/>
      </w:pPr>
    </w:p>
    <w:p w14:paraId="4016F6AB" w14:textId="77777777" w:rsidR="000F21EF" w:rsidRDefault="000F21EF" w:rsidP="000F21EF">
      <w:pPr>
        <w:pStyle w:val="Contenido"/>
      </w:pPr>
    </w:p>
    <w:p w14:paraId="7FE8F177" w14:textId="77777777" w:rsidR="000F21EF" w:rsidRDefault="000F21EF" w:rsidP="000F21EF">
      <w:pPr>
        <w:pStyle w:val="Contenido"/>
      </w:pPr>
    </w:p>
    <w:p w14:paraId="3D542A02" w14:textId="77777777" w:rsidR="000F21EF" w:rsidRDefault="000F21EF" w:rsidP="000F21EF">
      <w:pPr>
        <w:pStyle w:val="Contenido"/>
      </w:pPr>
    </w:p>
    <w:p w14:paraId="7F099DDC" w14:textId="77777777" w:rsidR="000F21EF" w:rsidRDefault="000F21EF" w:rsidP="000F21EF">
      <w:pPr>
        <w:pStyle w:val="Contenido"/>
      </w:pPr>
    </w:p>
    <w:p w14:paraId="44FEFD58" w14:textId="77777777" w:rsidR="000F21EF" w:rsidRDefault="000F21EF" w:rsidP="000F21EF">
      <w:pPr>
        <w:pStyle w:val="Contenido"/>
      </w:pPr>
    </w:p>
    <w:p w14:paraId="01875A48" w14:textId="77777777" w:rsidR="000F21EF" w:rsidRDefault="000F21EF" w:rsidP="000F21EF">
      <w:pPr>
        <w:pStyle w:val="Contenido"/>
      </w:pPr>
    </w:p>
    <w:p w14:paraId="3321ABFD" w14:textId="77777777" w:rsidR="000F21EF" w:rsidRDefault="000F21EF" w:rsidP="000F21EF">
      <w:pPr>
        <w:pStyle w:val="Contenido"/>
      </w:pPr>
    </w:p>
    <w:p w14:paraId="16EAE316" w14:textId="77777777" w:rsidR="000F21EF" w:rsidRDefault="000F21EF" w:rsidP="000F21EF">
      <w:pPr>
        <w:pStyle w:val="Contenido"/>
      </w:pPr>
    </w:p>
    <w:p w14:paraId="162A5B7E" w14:textId="77777777" w:rsidR="000F21EF" w:rsidRDefault="000F21EF" w:rsidP="000F21EF">
      <w:pPr>
        <w:pStyle w:val="Contenido"/>
      </w:pPr>
    </w:p>
    <w:p w14:paraId="367184AF" w14:textId="77777777" w:rsidR="000F21EF" w:rsidRDefault="000F21EF" w:rsidP="000F21EF">
      <w:pPr>
        <w:pStyle w:val="Contenido"/>
      </w:pPr>
    </w:p>
    <w:p w14:paraId="4B79646D" w14:textId="77777777" w:rsidR="000F21EF" w:rsidRDefault="000F21EF" w:rsidP="000F21EF">
      <w:pPr>
        <w:pStyle w:val="Contenido"/>
      </w:pPr>
    </w:p>
    <w:p w14:paraId="4667F646" w14:textId="77777777" w:rsidR="000F21EF" w:rsidRDefault="000F21EF" w:rsidP="000F21EF">
      <w:pPr>
        <w:pStyle w:val="Contenido"/>
      </w:pPr>
    </w:p>
    <w:p w14:paraId="7C216514" w14:textId="77777777" w:rsidR="000F21EF" w:rsidRDefault="000F21EF" w:rsidP="000F21EF">
      <w:pPr>
        <w:pStyle w:val="Contenido"/>
      </w:pPr>
    </w:p>
    <w:p w14:paraId="29F25BC2" w14:textId="0225A3FE" w:rsidR="00FF4EBB" w:rsidRDefault="00150A84" w:rsidP="00150A84">
      <w:pPr>
        <w:pStyle w:val="Ttulo1"/>
        <w:numPr>
          <w:ilvl w:val="0"/>
          <w:numId w:val="29"/>
        </w:numPr>
        <w:rPr>
          <w:rFonts w:ascii="Bahnschrift" w:hAnsi="Bahnschrift"/>
          <w:color w:val="278079" w:themeColor="accent6" w:themeShade="BF"/>
          <w:sz w:val="48"/>
          <w:szCs w:val="28"/>
        </w:rPr>
      </w:pPr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Evaluación inicial:</w:t>
      </w:r>
      <w:bookmarkEnd w:id="0"/>
    </w:p>
    <w:p w14:paraId="57FCCE89" w14:textId="77777777" w:rsidR="005B7D81" w:rsidRPr="000F21EF" w:rsidRDefault="005B7D81" w:rsidP="000F21EF">
      <w:pPr>
        <w:pStyle w:val="Contenido"/>
      </w:pPr>
    </w:p>
    <w:p w14:paraId="045EAD69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1" w:name="_Toc118744283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¿Sabes lo que es un ordenador? Defínelo</w:t>
      </w:r>
      <w:bookmarkEnd w:id="1"/>
    </w:p>
    <w:p w14:paraId="3F2F3763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116CAB2F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Un ordenador es un dispositivo informático compuesto de hardware y software, los cuales se conjuntan para realizar tareas específicas.</w:t>
      </w:r>
    </w:p>
    <w:p w14:paraId="10EFD1DD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5B52D011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130512A4" w14:textId="71005BFA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2" w:name="_Toc118744284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¿Cuál es la unidad mínima de información del orden</w:t>
      </w:r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a</w:t>
      </w:r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dor?</w:t>
      </w:r>
      <w:bookmarkEnd w:id="2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 xml:space="preserve"> </w:t>
      </w:r>
    </w:p>
    <w:p w14:paraId="44A8D7B9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</w:rPr>
      </w:pPr>
    </w:p>
    <w:p w14:paraId="1C68AC40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La unidad mínima de información en un ordenador es el bit.</w:t>
      </w:r>
    </w:p>
    <w:p w14:paraId="76A4D722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2CDE22EC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3" w:name="_Toc118744285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¿Qué es el código binario?</w:t>
      </w:r>
      <w:bookmarkEnd w:id="3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 xml:space="preserve"> </w:t>
      </w:r>
    </w:p>
    <w:p w14:paraId="60EE7D0B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383FE983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Es un sistema numérico compuesto de 0 y 1, que unidos pueden formar letras, palabras, frases, números completos en sistema decimal, etc.</w:t>
      </w:r>
    </w:p>
    <w:p w14:paraId="06EE0A41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750C13E9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4" w:name="_Toc118744286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¿Cúales son las dos operaciones que podemos realizar sobre la memoria?</w:t>
      </w:r>
      <w:bookmarkEnd w:id="4"/>
    </w:p>
    <w:p w14:paraId="6B64C99A" w14:textId="77777777" w:rsidR="005B7D81" w:rsidRPr="000F21EF" w:rsidRDefault="005B7D81" w:rsidP="005B7D81">
      <w:pPr>
        <w:pStyle w:val="Ttulo3"/>
        <w:ind w:left="720"/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</w:p>
    <w:p w14:paraId="149711CF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Las dos operaciones que realiza un ordenador sobre la memoria son lectura y escritura, es decir, el ordenador almacena en ellas información, ya sea definitiva o temporalmente. Por otro lado, también puede interpretar todo lo almacenado en esa memoria.</w:t>
      </w:r>
    </w:p>
    <w:p w14:paraId="0292E53B" w14:textId="77777777" w:rsidR="005B7D81" w:rsidRPr="000F21EF" w:rsidRDefault="005B7D81" w:rsidP="005B7D81">
      <w:pPr>
        <w:ind w:left="720"/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5870B04B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5" w:name="_Toc118744287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Organiza las siguientes memorias según sean internas o externas: registros, disco duro, RAM, memoria USB y caché.</w:t>
      </w:r>
      <w:bookmarkEnd w:id="5"/>
    </w:p>
    <w:p w14:paraId="76281F5C" w14:textId="77777777" w:rsidR="005B7D81" w:rsidRPr="000F21EF" w:rsidRDefault="005B7D81" w:rsidP="005B7D81">
      <w:pPr>
        <w:jc w:val="both"/>
        <w:rPr>
          <w:rFonts w:ascii="Bahnschrift" w:hAnsi="Bahnschrift"/>
          <w:b w:val="0"/>
          <w:bCs/>
          <w:color w:val="auto"/>
          <w:sz w:val="24"/>
          <w:szCs w:val="20"/>
        </w:rPr>
      </w:pPr>
    </w:p>
    <w:p w14:paraId="7C4815C3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Memorias internas: registros y caché.</w:t>
      </w:r>
    </w:p>
    <w:p w14:paraId="7477D817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Memorias externas: Discos duros, RAM y memorias USB.</w:t>
      </w:r>
    </w:p>
    <w:p w14:paraId="34A9ED1B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75F9FD4C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6" w:name="_Toc118744288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¿Qué tipo de operaciones realiza la unidad aritmético-lógica?</w:t>
      </w:r>
      <w:bookmarkEnd w:id="6"/>
    </w:p>
    <w:p w14:paraId="12773A4F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0304992F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Sinceramente, esta no la sé exactamente. Pero deduciendo por el nombre, diría que se encarga de realizar operaciones matemáticas en la parte aritmética y en la parte lógica, se encargaría de algo más lógico, como un positivo o negativo, menor o mayor, etc.</w:t>
      </w:r>
    </w:p>
    <w:p w14:paraId="4752D995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5071FF5F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7" w:name="_Toc118744289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lastRenderedPageBreak/>
        <w:t>La CPU es un componente físico conocido como:</w:t>
      </w:r>
      <w:bookmarkEnd w:id="7"/>
    </w:p>
    <w:p w14:paraId="405EBBF9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0D5E1ED8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Microprocesador.</w:t>
      </w:r>
    </w:p>
    <w:p w14:paraId="6ED200B5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09722175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r w:rsidRPr="000F21EF">
        <w:rPr>
          <w:rFonts w:ascii="Bahnschrift" w:hAnsi="Bahnschrift" w:cs="Poppins"/>
          <w:noProof/>
          <w:color w:val="194969" w:themeColor="accent2" w:themeShade="80"/>
          <w:sz w:val="28"/>
          <w:szCs w:val="28"/>
        </w:rPr>
        <w:t xml:space="preserve"> </w:t>
      </w:r>
      <w:bookmarkStart w:id="8" w:name="_Toc118744290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¿Para qué sirven los drivers o controladores?</w:t>
      </w:r>
      <w:bookmarkEnd w:id="8"/>
    </w:p>
    <w:p w14:paraId="7A7A4929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4055AAEC" w14:textId="77777777" w:rsidR="005B7D81" w:rsidRPr="000F21EF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Los drivers o controladores sirven para que un equipo sea capaz de hacer uso de un componente hardware e interpretar sus instrucciones.</w:t>
      </w:r>
    </w:p>
    <w:p w14:paraId="318AF17B" w14:textId="77777777" w:rsidR="005B7D81" w:rsidRPr="000F21EF" w:rsidRDefault="005B7D81" w:rsidP="005B7D81">
      <w:pPr>
        <w:jc w:val="both"/>
        <w:rPr>
          <w:rFonts w:ascii="Bahnschrift" w:hAnsi="Bahnschrift"/>
        </w:rPr>
      </w:pPr>
    </w:p>
    <w:p w14:paraId="3A5EDC0B" w14:textId="77777777" w:rsidR="005B7D81" w:rsidRPr="000F21EF" w:rsidRDefault="005B7D81" w:rsidP="005B7D81">
      <w:pPr>
        <w:pStyle w:val="Ttulo3"/>
        <w:numPr>
          <w:ilvl w:val="0"/>
          <w:numId w:val="2"/>
        </w:numPr>
        <w:jc w:val="both"/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</w:pPr>
      <w:bookmarkStart w:id="9" w:name="_Toc118744291"/>
      <w:r w:rsidRPr="000F21EF">
        <w:rPr>
          <w:rFonts w:ascii="Bahnschrift" w:hAnsi="Bahnschrift" w:cs="Poppins"/>
          <w:noProof/>
          <w:color w:val="278079" w:themeColor="accent6" w:themeShade="BF"/>
          <w:sz w:val="28"/>
          <w:szCs w:val="28"/>
        </w:rPr>
        <w:t>¿Qué función tienen los periféricos de un sistema informático?</w:t>
      </w:r>
      <w:bookmarkEnd w:id="9"/>
    </w:p>
    <w:p w14:paraId="642C5C19" w14:textId="77777777" w:rsidR="005B7D81" w:rsidRPr="000F21EF" w:rsidRDefault="005B7D81" w:rsidP="005B7D81">
      <w:pPr>
        <w:pStyle w:val="Ttulo3"/>
        <w:ind w:left="720"/>
        <w:jc w:val="both"/>
        <w:rPr>
          <w:rFonts w:ascii="Bahnschrift" w:hAnsi="Bahnschrift" w:cs="Poppins"/>
          <w:noProof/>
          <w:color w:val="194969" w:themeColor="accent2" w:themeShade="80"/>
          <w:sz w:val="28"/>
          <w:szCs w:val="28"/>
        </w:rPr>
      </w:pPr>
    </w:p>
    <w:p w14:paraId="4914AAD7" w14:textId="2D9CEE9B" w:rsidR="00F54DE2" w:rsidRDefault="005B7D81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  <w:r w:rsidRPr="000F21EF">
        <w:rPr>
          <w:rFonts w:ascii="Bahnschrift" w:hAnsi="Bahnschrift" w:cs="Dubai Light"/>
          <w:b w:val="0"/>
          <w:bCs/>
          <w:color w:val="auto"/>
          <w:sz w:val="24"/>
          <w:szCs w:val="20"/>
        </w:rPr>
        <w:t>La función de un periférico es ayudar en poder manejar, interpretar o introducir instrucciones en un equipo informático, ejemplos de periféricos serían: los monitores, ratón, teclado, etc.</w:t>
      </w:r>
    </w:p>
    <w:p w14:paraId="51664B75" w14:textId="77777777" w:rsidR="000F21EF" w:rsidRPr="000F21EF" w:rsidRDefault="000F21EF" w:rsidP="005B7D81">
      <w:pPr>
        <w:ind w:left="720"/>
        <w:jc w:val="both"/>
        <w:rPr>
          <w:rFonts w:ascii="Bahnschrift" w:hAnsi="Bahnschrift" w:cs="Dubai Light"/>
          <w:b w:val="0"/>
          <w:bCs/>
          <w:color w:val="auto"/>
          <w:sz w:val="24"/>
          <w:szCs w:val="20"/>
        </w:rPr>
      </w:pPr>
    </w:p>
    <w:p w14:paraId="05CB5DA9" w14:textId="3F08B821" w:rsidR="00150A84" w:rsidRPr="005B7D81" w:rsidRDefault="009C376D" w:rsidP="00482BCE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0" w:name="_Toc118744292"/>
      <w:r>
        <w:rPr>
          <w:rFonts w:ascii="Bahnschrift" w:hAnsi="Bahnschrift"/>
          <w:color w:val="278079" w:themeColor="accent6" w:themeShade="BF"/>
          <w:sz w:val="48"/>
          <w:szCs w:val="28"/>
        </w:rPr>
        <w:t>Transmisión de datos:</w:t>
      </w:r>
      <w:bookmarkEnd w:id="10"/>
    </w:p>
    <w:p w14:paraId="02D48560" w14:textId="4C8C955E" w:rsidR="00E545D8" w:rsidRPr="009C376D" w:rsidRDefault="000F21EF" w:rsidP="00473C40">
      <w:pPr>
        <w:pStyle w:val="Contenido"/>
      </w:pPr>
      <w:r w:rsidRPr="00473C40">
        <w:drawing>
          <wp:anchor distT="0" distB="0" distL="114300" distR="114300" simplePos="0" relativeHeight="251643904" behindDoc="0" locked="0" layoutInCell="1" allowOverlap="1" wp14:anchorId="3E8FD1B9" wp14:editId="0896AD04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521835" cy="4067175"/>
            <wp:effectExtent l="0" t="0" r="0" b="952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3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92BFA" w14:textId="10B76ED3" w:rsidR="00473C40" w:rsidRPr="00E545D8" w:rsidRDefault="00986F0A" w:rsidP="00482BCE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1" w:name="_Toc118744293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Sistemas de numeración:</w:t>
      </w:r>
      <w:bookmarkEnd w:id="11"/>
    </w:p>
    <w:p w14:paraId="32ED25C2" w14:textId="77777777" w:rsidR="00473C40" w:rsidRDefault="00473C40" w:rsidP="00E545D8">
      <w:pPr>
        <w:pStyle w:val="Contenido"/>
      </w:pPr>
    </w:p>
    <w:p w14:paraId="4D28DF15" w14:textId="77777777" w:rsidR="00E545D8" w:rsidRPr="00E545D8" w:rsidRDefault="00E545D8" w:rsidP="00E545D8">
      <w:pPr>
        <w:pStyle w:val="Prrafodelista"/>
        <w:widowControl w:val="0"/>
        <w:numPr>
          <w:ilvl w:val="0"/>
          <w:numId w:val="30"/>
        </w:numPr>
        <w:tabs>
          <w:tab w:val="left" w:pos="475"/>
          <w:tab w:val="left" w:pos="476"/>
        </w:tabs>
        <w:suppressAutoHyphens w:val="0"/>
        <w:autoSpaceDE w:val="0"/>
        <w:autoSpaceDN w:val="0"/>
        <w:spacing w:before="100"/>
        <w:ind w:hanging="361"/>
        <w:rPr>
          <w:rFonts w:ascii="Bahnschrift" w:hAnsi="Bahnschrift"/>
        </w:rPr>
      </w:pPr>
      <w:r w:rsidRPr="00E545D8">
        <w:rPr>
          <w:rFonts w:ascii="Bahnschrift" w:hAnsi="Bahnschrift"/>
          <w:color w:val="278079"/>
        </w:rPr>
        <w:t>Expresar las cantidades 76890 y 234,765 en</w:t>
      </w:r>
      <w:r w:rsidRPr="00E545D8">
        <w:rPr>
          <w:rFonts w:ascii="Bahnschrift" w:hAnsi="Bahnschrift"/>
          <w:color w:val="278079"/>
          <w:spacing w:val="-5"/>
        </w:rPr>
        <w:t xml:space="preserve"> </w:t>
      </w:r>
      <w:r w:rsidRPr="00E545D8">
        <w:rPr>
          <w:rFonts w:ascii="Bahnschrift" w:hAnsi="Bahnschrift"/>
          <w:color w:val="278079"/>
        </w:rPr>
        <w:t>binario</w:t>
      </w:r>
    </w:p>
    <w:p w14:paraId="34031799" w14:textId="77777777" w:rsidR="00E545D8" w:rsidRDefault="00E545D8" w:rsidP="00E545D8">
      <w:pPr>
        <w:pStyle w:val="Textoindependiente"/>
        <w:rPr>
          <w:sz w:val="20"/>
        </w:rPr>
      </w:pPr>
    </w:p>
    <w:p w14:paraId="75AD22CB" w14:textId="77777777" w:rsidR="00E545D8" w:rsidRDefault="00E545D8" w:rsidP="00E545D8">
      <w:pPr>
        <w:pStyle w:val="Textoindependiente"/>
        <w:rPr>
          <w:sz w:val="20"/>
        </w:rPr>
      </w:pPr>
    </w:p>
    <w:p w14:paraId="0E1CBA43" w14:textId="77777777" w:rsidR="00E545D8" w:rsidRDefault="00E545D8" w:rsidP="00E545D8">
      <w:pPr>
        <w:pStyle w:val="Textoindependiente"/>
        <w:rPr>
          <w:sz w:val="20"/>
        </w:rPr>
      </w:pPr>
    </w:p>
    <w:p w14:paraId="7F226132" w14:textId="1FE2EF04" w:rsidR="00E545D8" w:rsidRDefault="00E545D8" w:rsidP="00E545D8">
      <w:pPr>
        <w:pStyle w:val="Textoindependiente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4928" behindDoc="1" locked="0" layoutInCell="1" allowOverlap="1" wp14:anchorId="50F631E2" wp14:editId="1C37B336">
                <wp:simplePos x="0" y="0"/>
                <wp:positionH relativeFrom="page">
                  <wp:posOffset>1116965</wp:posOffset>
                </wp:positionH>
                <wp:positionV relativeFrom="paragraph">
                  <wp:posOffset>101600</wp:posOffset>
                </wp:positionV>
                <wp:extent cx="5305425" cy="3586480"/>
                <wp:effectExtent l="2540" t="635" r="0" b="3810"/>
                <wp:wrapTopAndBottom/>
                <wp:docPr id="20" name="Grup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5425" cy="3586480"/>
                          <a:chOff x="1759" y="160"/>
                          <a:chExt cx="8355" cy="5648"/>
                        </a:xfrm>
                      </wpg:grpSpPr>
                      <pic:pic xmlns:pic="http://schemas.openxmlformats.org/drawingml/2006/picture">
                        <pic:nvPicPr>
                          <pic:cNvPr id="2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9" y="159"/>
                            <a:ext cx="8355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8" y="467"/>
                            <a:ext cx="7428" cy="4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E113A1" id="Grupo 20" o:spid="_x0000_s1026" style="position:absolute;margin-left:87.95pt;margin-top:8pt;width:417.75pt;height:282.4pt;z-index:-251671552;mso-wrap-distance-left:0;mso-wrap-distance-right:0;mso-position-horizontal-relative:page" coordorigin="1759,160" coordsize="8355,5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59;top:159;width:8355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">
                  <v:imagedata r:id="rId15" o:title=""/>
                </v:shape>
                <v:shape id="Picture 4" o:spid="_x0000_s1028" type="#_x0000_t75" style="position:absolute;left:2068;top:467;width:7428;height: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64F7B898" w14:textId="77777777" w:rsidR="00E545D8" w:rsidRDefault="00E545D8" w:rsidP="00E545D8">
      <w:pPr>
        <w:pStyle w:val="Textoindependiente"/>
        <w:rPr>
          <w:sz w:val="20"/>
        </w:rPr>
      </w:pPr>
    </w:p>
    <w:p w14:paraId="0E717BC2" w14:textId="77777777" w:rsidR="00E545D8" w:rsidRDefault="00E545D8" w:rsidP="00E545D8">
      <w:pPr>
        <w:pStyle w:val="Textoindependiente"/>
        <w:rPr>
          <w:sz w:val="20"/>
        </w:rPr>
      </w:pPr>
    </w:p>
    <w:p w14:paraId="32A58177" w14:textId="6EFA1045" w:rsidR="00E545D8" w:rsidRDefault="00E545D8" w:rsidP="00E545D8">
      <w:pPr>
        <w:pStyle w:val="Textoindependiente"/>
        <w:spacing w:before="3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0FE48757" wp14:editId="56E37486">
                <wp:simplePos x="0" y="0"/>
                <wp:positionH relativeFrom="page">
                  <wp:posOffset>1127760</wp:posOffset>
                </wp:positionH>
                <wp:positionV relativeFrom="paragraph">
                  <wp:posOffset>187325</wp:posOffset>
                </wp:positionV>
                <wp:extent cx="5302250" cy="3537585"/>
                <wp:effectExtent l="3810" t="2540" r="0" b="0"/>
                <wp:wrapTopAndBottom/>
                <wp:docPr id="11" name="Grup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0" cy="3537585"/>
                          <a:chOff x="1776" y="295"/>
                          <a:chExt cx="8350" cy="5571"/>
                        </a:xfrm>
                      </wpg:grpSpPr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6" y="294"/>
                            <a:ext cx="8350" cy="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3" y="602"/>
                            <a:ext cx="7424" cy="4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AEF85" id="Grupo 11" o:spid="_x0000_s1026" style="position:absolute;margin-left:88.8pt;margin-top:14.75pt;width:417.5pt;height:278.55pt;z-index:-251670528;mso-wrap-distance-left:0;mso-wrap-distance-right:0;mso-position-horizontal-relative:page" coordorigin="1776,295" coordsize="8350,5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">
                <v:shape id="Picture 6" o:spid="_x0000_s1027" type="#_x0000_t75" style="position:absolute;left:1776;top:294;width:8350;height:5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">
                  <v:imagedata r:id="rId19" o:title=""/>
                </v:shape>
                <v:shape id="Picture 7" o:spid="_x0000_s1028" type="#_x0000_t75" style="position:absolute;left:2083;top:602;width:7424;height:4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">
                  <v:imagedata r:id="rId20" o:title=""/>
                </v:shape>
                <w10:wrap type="topAndBottom" anchorx="page"/>
              </v:group>
            </w:pict>
          </mc:Fallback>
        </mc:AlternateContent>
      </w:r>
    </w:p>
    <w:p w14:paraId="6032F17B" w14:textId="59BB4D24" w:rsidR="00EB7689" w:rsidRPr="00482BCE" w:rsidRDefault="00EB7689" w:rsidP="00482BCE">
      <w:pPr>
        <w:pStyle w:val="Prrafodelista"/>
        <w:widowControl w:val="0"/>
        <w:numPr>
          <w:ilvl w:val="0"/>
          <w:numId w:val="30"/>
        </w:numPr>
        <w:tabs>
          <w:tab w:val="left" w:pos="476"/>
        </w:tabs>
        <w:suppressAutoHyphens w:val="0"/>
        <w:autoSpaceDE w:val="0"/>
        <w:autoSpaceDN w:val="0"/>
        <w:spacing w:before="100"/>
        <w:ind w:right="111"/>
        <w:rPr>
          <w:rFonts w:ascii="Bahnschrift" w:hAnsi="Bahnschrift"/>
        </w:rPr>
      </w:pPr>
      <w:r w:rsidRPr="00482BCE">
        <w:rPr>
          <w:rFonts w:ascii="Bahnschrift" w:hAnsi="Bahnschrift"/>
          <w:color w:val="278079"/>
        </w:rPr>
        <w:lastRenderedPageBreak/>
        <w:t>Expresa en decimal estas cantidades dadas en diversos sistemas de numeración y bases distintas:</w:t>
      </w:r>
    </w:p>
    <w:p w14:paraId="1D66DA65" w14:textId="77777777" w:rsidR="00EB7689" w:rsidRDefault="00EB7689" w:rsidP="00EB7689">
      <w:pPr>
        <w:pStyle w:val="Textoindependiente"/>
        <w:rPr>
          <w:sz w:val="28"/>
        </w:rPr>
      </w:pPr>
    </w:p>
    <w:p w14:paraId="0DD51EF3" w14:textId="77777777" w:rsidR="00EB7689" w:rsidRPr="00482BCE" w:rsidRDefault="00EB7689" w:rsidP="00482BCE">
      <w:pPr>
        <w:pStyle w:val="Prrafodelista"/>
        <w:widowControl w:val="0"/>
        <w:numPr>
          <w:ilvl w:val="1"/>
          <w:numId w:val="30"/>
        </w:numPr>
        <w:tabs>
          <w:tab w:val="left" w:pos="836"/>
        </w:tabs>
        <w:suppressAutoHyphens w:val="0"/>
        <w:autoSpaceDE w:val="0"/>
        <w:autoSpaceDN w:val="0"/>
        <w:spacing w:before="240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340,31 en base 5 (sistema que utiliza los dígitos 0, 1, 2, 3,</w:t>
      </w:r>
      <w:r w:rsidRPr="00482BCE">
        <w:rPr>
          <w:rFonts w:ascii="Bahnschrift" w:hAnsi="Bahnschrift"/>
          <w:color w:val="1A5551"/>
          <w:spacing w:val="-9"/>
        </w:rPr>
        <w:t xml:space="preserve"> </w:t>
      </w:r>
      <w:r w:rsidRPr="00482BCE">
        <w:rPr>
          <w:rFonts w:ascii="Bahnschrift" w:hAnsi="Bahnschrift"/>
          <w:color w:val="1A5551"/>
        </w:rPr>
        <w:t>4).</w:t>
      </w:r>
    </w:p>
    <w:p w14:paraId="441103FA" w14:textId="77777777" w:rsidR="00EB7689" w:rsidRPr="00482BCE" w:rsidRDefault="00EB7689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BD27465" w14:textId="028A6F82" w:rsidR="00EB7689" w:rsidRPr="00482BCE" w:rsidRDefault="00EB7689" w:rsidP="00482BCE">
      <w:pPr>
        <w:pStyle w:val="Textoindependiente"/>
        <w:ind w:left="2"/>
        <w:rPr>
          <w:rFonts w:ascii="Bahnschrift" w:hAnsi="Bahnschrift"/>
          <w:sz w:val="26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0" distR="0" simplePos="0" relativeHeight="251652096" behindDoc="1" locked="0" layoutInCell="1" allowOverlap="1" wp14:anchorId="644A68EC" wp14:editId="1EE2EC28">
                <wp:simplePos x="0" y="0"/>
                <wp:positionH relativeFrom="page">
                  <wp:posOffset>1040765</wp:posOffset>
                </wp:positionH>
                <wp:positionV relativeFrom="paragraph">
                  <wp:posOffset>223520</wp:posOffset>
                </wp:positionV>
                <wp:extent cx="5465445" cy="2280285"/>
                <wp:effectExtent l="2540" t="0" r="0" b="0"/>
                <wp:wrapTopAndBottom/>
                <wp:docPr id="42" name="Grupo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5445" cy="2280285"/>
                          <a:chOff x="1639" y="352"/>
                          <a:chExt cx="8607" cy="3591"/>
                        </a:xfrm>
                      </wpg:grpSpPr>
                      <pic:pic xmlns:pic="http://schemas.openxmlformats.org/drawingml/2006/picture">
                        <pic:nvPicPr>
                          <pic:cNvPr id="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9" y="351"/>
                            <a:ext cx="8607" cy="3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8" y="659"/>
                            <a:ext cx="7680" cy="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78C267" id="Grupo 42" o:spid="_x0000_s1026" style="position:absolute;margin-left:81.95pt;margin-top:17.6pt;width:430.35pt;height:179.55pt;z-index:-251664384;mso-wrap-distance-left:0;mso-wrap-distance-right:0;mso-position-horizontal-relative:page" coordorigin="1639,352" coordsize="8607,3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">
                <v:shape id="Picture 9" o:spid="_x0000_s1027" type="#_x0000_t75" style="position:absolute;left:1639;top:351;width:8607;height:3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">
                  <v:imagedata r:id="rId23" o:title=""/>
                </v:shape>
                <v:shape id="Picture 10" o:spid="_x0000_s1028" type="#_x0000_t75" style="position:absolute;left:1948;top:659;width:7680;height: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33C83A15" w14:textId="77777777" w:rsidR="00EB7689" w:rsidRPr="00482BCE" w:rsidRDefault="00EB7689" w:rsidP="00482BCE">
      <w:pPr>
        <w:pStyle w:val="Textoindependiente"/>
        <w:spacing w:before="10"/>
        <w:ind w:left="2"/>
        <w:rPr>
          <w:rFonts w:ascii="Bahnschrift" w:hAnsi="Bahnschrift"/>
          <w:sz w:val="41"/>
        </w:rPr>
      </w:pPr>
    </w:p>
    <w:p w14:paraId="236906FB" w14:textId="77777777" w:rsidR="00EB7689" w:rsidRPr="00482BCE" w:rsidRDefault="00EB7689" w:rsidP="00482BCE">
      <w:pPr>
        <w:pStyle w:val="Prrafodelista"/>
        <w:widowControl w:val="0"/>
        <w:numPr>
          <w:ilvl w:val="1"/>
          <w:numId w:val="30"/>
        </w:numPr>
        <w:tabs>
          <w:tab w:val="left" w:pos="836"/>
        </w:tabs>
        <w:suppressAutoHyphens w:val="0"/>
        <w:autoSpaceDE w:val="0"/>
        <w:autoSpaceDN w:val="0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215,241 en base 6 (sistema que utiliza los dígitos 0, 1, 2, 3, 4,</w:t>
      </w:r>
      <w:r w:rsidRPr="00482BCE">
        <w:rPr>
          <w:rFonts w:ascii="Bahnschrift" w:hAnsi="Bahnschrift"/>
          <w:color w:val="1A5551"/>
          <w:spacing w:val="-16"/>
        </w:rPr>
        <w:t xml:space="preserve"> </w:t>
      </w:r>
      <w:r w:rsidRPr="00482BCE">
        <w:rPr>
          <w:rFonts w:ascii="Bahnschrift" w:hAnsi="Bahnschrift"/>
          <w:color w:val="1A5551"/>
        </w:rPr>
        <w:t>5).</w:t>
      </w:r>
    </w:p>
    <w:p w14:paraId="0F3D8C60" w14:textId="0861AB37" w:rsidR="00EB7689" w:rsidRPr="00482BCE" w:rsidRDefault="00EB7689" w:rsidP="00482BCE">
      <w:pPr>
        <w:pStyle w:val="Textoindependiente"/>
        <w:spacing w:before="10"/>
        <w:ind w:left="2"/>
        <w:rPr>
          <w:rFonts w:ascii="Bahnschrift" w:hAnsi="Bahnschrift"/>
          <w:sz w:val="9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15A802E0" wp14:editId="0D68CBDE">
                <wp:simplePos x="0" y="0"/>
                <wp:positionH relativeFrom="page">
                  <wp:posOffset>1078865</wp:posOffset>
                </wp:positionH>
                <wp:positionV relativeFrom="paragraph">
                  <wp:posOffset>100330</wp:posOffset>
                </wp:positionV>
                <wp:extent cx="5389245" cy="1856740"/>
                <wp:effectExtent l="2540" t="2540" r="0" b="0"/>
                <wp:wrapTopAndBottom/>
                <wp:docPr id="39" name="Grup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9245" cy="1856740"/>
                          <a:chOff x="1699" y="158"/>
                          <a:chExt cx="8487" cy="2924"/>
                        </a:xfrm>
                      </wpg:grpSpPr>
                      <pic:pic xmlns:pic="http://schemas.openxmlformats.org/drawingml/2006/picture">
                        <pic:nvPicPr>
                          <pic:cNvPr id="4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9" y="157"/>
                            <a:ext cx="8487" cy="2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8" y="464"/>
                            <a:ext cx="7560" cy="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A970AB" id="Grupo 39" o:spid="_x0000_s1026" style="position:absolute;margin-left:84.95pt;margin-top:7.9pt;width:424.35pt;height:146.2pt;z-index:-251658240;mso-wrap-distance-left:0;mso-wrap-distance-right:0;mso-position-horizontal-relative:page" coordorigin="1699,158" coordsize="8487,2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">
                <v:shape id="Picture 12" o:spid="_x0000_s1027" type="#_x0000_t75" style="position:absolute;left:1699;top:157;width:8487;height:2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">
                  <v:imagedata r:id="rId27" o:title=""/>
                </v:shape>
                <v:shape id="Picture 13" o:spid="_x0000_s1028" type="#_x0000_t75" style="position:absolute;left:2008;top:464;width:7560;height:1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473EF366" w14:textId="77777777" w:rsidR="00EB7689" w:rsidRPr="00482BCE" w:rsidRDefault="00EB7689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50C768E" w14:textId="77777777" w:rsidR="00EB7689" w:rsidRPr="00482BCE" w:rsidRDefault="00EB7689" w:rsidP="00482BCE">
      <w:pPr>
        <w:pStyle w:val="Prrafodelista"/>
        <w:widowControl w:val="0"/>
        <w:numPr>
          <w:ilvl w:val="1"/>
          <w:numId w:val="30"/>
        </w:numPr>
        <w:tabs>
          <w:tab w:val="left" w:pos="836"/>
        </w:tabs>
        <w:suppressAutoHyphens w:val="0"/>
        <w:autoSpaceDE w:val="0"/>
        <w:autoSpaceDN w:val="0"/>
        <w:spacing w:before="174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1001,11 en base 2 (sistema que utiliza los dígitos 0 y</w:t>
      </w:r>
      <w:r w:rsidRPr="00482BCE">
        <w:rPr>
          <w:rFonts w:ascii="Bahnschrift" w:hAnsi="Bahnschrift"/>
          <w:color w:val="1A5551"/>
          <w:spacing w:val="-8"/>
        </w:rPr>
        <w:t xml:space="preserve"> </w:t>
      </w:r>
      <w:r w:rsidRPr="00482BCE">
        <w:rPr>
          <w:rFonts w:ascii="Bahnschrift" w:hAnsi="Bahnschrift"/>
          <w:color w:val="1A5551"/>
        </w:rPr>
        <w:t>1).</w:t>
      </w:r>
    </w:p>
    <w:p w14:paraId="5A2D1202" w14:textId="05234948" w:rsidR="00EB7689" w:rsidRPr="00482BCE" w:rsidRDefault="00EB7689" w:rsidP="00482BCE">
      <w:pPr>
        <w:pStyle w:val="Textoindependiente"/>
        <w:spacing w:before="7"/>
        <w:ind w:left="2"/>
        <w:rPr>
          <w:rFonts w:ascii="Bahnschrift" w:hAnsi="Bahnschrift"/>
          <w:sz w:val="26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6982F662" wp14:editId="557BB032">
                <wp:simplePos x="0" y="0"/>
                <wp:positionH relativeFrom="page">
                  <wp:posOffset>1089660</wp:posOffset>
                </wp:positionH>
                <wp:positionV relativeFrom="paragraph">
                  <wp:posOffset>227965</wp:posOffset>
                </wp:positionV>
                <wp:extent cx="5364480" cy="2082165"/>
                <wp:effectExtent l="0" t="3175" r="3810" b="635"/>
                <wp:wrapTopAndBottom/>
                <wp:docPr id="36" name="Grupo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4480" cy="2082165"/>
                          <a:chOff x="1716" y="359"/>
                          <a:chExt cx="8448" cy="3279"/>
                        </a:xfrm>
                      </wpg:grpSpPr>
                      <pic:pic xmlns:pic="http://schemas.openxmlformats.org/drawingml/2006/picture">
                        <pic:nvPicPr>
                          <pic:cNvPr id="3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6" y="358"/>
                            <a:ext cx="8448" cy="3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665"/>
                            <a:ext cx="7522" cy="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DA5EB" id="Grupo 36" o:spid="_x0000_s1026" style="position:absolute;margin-left:85.8pt;margin-top:17.95pt;width:422.4pt;height:163.95pt;z-index:-251653120;mso-wrap-distance-left:0;mso-wrap-distance-right:0;mso-position-horizontal-relative:page" coordorigin="1716,359" coordsize="8448,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">
                <v:shape id="Picture 15" o:spid="_x0000_s1027" type="#_x0000_t75" style="position:absolute;left:1716;top:358;width:8448;height:3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">
                  <v:imagedata r:id="rId31" o:title=""/>
                </v:shape>
                <v:shape id="Picture 16" o:spid="_x0000_s1028" type="#_x0000_t75" style="position:absolute;left:2023;top:665;width:7522;height: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">
                  <v:imagedata r:id="rId32" o:title=""/>
                </v:shape>
                <w10:wrap type="topAndBottom" anchorx="page"/>
              </v:group>
            </w:pict>
          </mc:Fallback>
        </mc:AlternateContent>
      </w:r>
    </w:p>
    <w:p w14:paraId="5F06D0C7" w14:textId="77777777" w:rsidR="00473C40" w:rsidRPr="00482BCE" w:rsidRDefault="00473C40" w:rsidP="00482BCE">
      <w:pPr>
        <w:pStyle w:val="Contenido"/>
        <w:ind w:left="2"/>
        <w:rPr>
          <w:rFonts w:ascii="Bahnschrift" w:hAnsi="Bahnschrift"/>
        </w:rPr>
      </w:pPr>
    </w:p>
    <w:p w14:paraId="287FBE6B" w14:textId="04311220" w:rsidR="00482BCE" w:rsidRPr="00482BCE" w:rsidRDefault="00482BCE" w:rsidP="00482BCE">
      <w:pPr>
        <w:pStyle w:val="Prrafodelista"/>
        <w:widowControl w:val="0"/>
        <w:numPr>
          <w:ilvl w:val="0"/>
          <w:numId w:val="30"/>
        </w:numPr>
        <w:tabs>
          <w:tab w:val="left" w:pos="835"/>
          <w:tab w:val="left" w:pos="836"/>
        </w:tabs>
        <w:suppressAutoHyphens w:val="0"/>
        <w:autoSpaceDE w:val="0"/>
        <w:autoSpaceDN w:val="0"/>
        <w:spacing w:before="100" w:line="720" w:lineRule="auto"/>
        <w:ind w:right="2743"/>
        <w:rPr>
          <w:rFonts w:ascii="Bahnschrift" w:hAnsi="Bahnschrift"/>
        </w:rPr>
      </w:pPr>
      <w:r w:rsidRPr="00482BCE">
        <w:rPr>
          <w:rFonts w:ascii="Bahnschrift" w:hAnsi="Bahnschrift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6DEFE704" wp14:editId="6990F7A4">
                <wp:simplePos x="0" y="0"/>
                <wp:positionH relativeFrom="page">
                  <wp:align>center</wp:align>
                </wp:positionH>
                <wp:positionV relativeFrom="paragraph">
                  <wp:posOffset>883285</wp:posOffset>
                </wp:positionV>
                <wp:extent cx="3042285" cy="2837815"/>
                <wp:effectExtent l="0" t="0" r="0" b="0"/>
                <wp:wrapNone/>
                <wp:docPr id="51" name="Grupo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2285" cy="2837815"/>
                          <a:chOff x="3595" y="667"/>
                          <a:chExt cx="4791" cy="4469"/>
                        </a:xfrm>
                      </wpg:grpSpPr>
                      <pic:pic xmlns:pic="http://schemas.openxmlformats.org/drawingml/2006/picture">
                        <pic:nvPicPr>
                          <pic:cNvPr id="5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5" y="667"/>
                            <a:ext cx="4791" cy="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3" y="975"/>
                            <a:ext cx="3864" cy="3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A3A12" id="Grupo 51" o:spid="_x0000_s1026" style="position:absolute;margin-left:0;margin-top:69.55pt;width:239.55pt;height:223.45pt;z-index:-251643904;mso-position-horizontal:center;mso-position-horizontal-relative:page" coordorigin="3595,667" coordsize="4791,4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">
                <v:shape id="Picture 18" o:spid="_x0000_s1027" type="#_x0000_t75" style="position:absolute;left:3595;top:667;width:4791;height:4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">
                  <v:imagedata r:id="rId35" o:title=""/>
                </v:shape>
                <v:shape id="Picture 19" o:spid="_x0000_s1028" type="#_x0000_t75" style="position:absolute;left:3903;top:975;width:3864;height:3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">
                  <v:imagedata r:id="rId36" o:title=""/>
                </v:shape>
                <w10:wrap anchorx="page"/>
              </v:group>
            </w:pict>
          </mc:Fallback>
        </mc:AlternateContent>
      </w:r>
      <w:r w:rsidR="00763138" w:rsidRPr="00482BCE">
        <w:rPr>
          <w:rFonts w:ascii="Bahnschrift" w:hAnsi="Bahnschrift"/>
          <w:color w:val="278079"/>
        </w:rPr>
        <w:t>Expresa, en código binario, los números decimales</w:t>
      </w:r>
      <w:r>
        <w:rPr>
          <w:rFonts w:ascii="Bahnschrift" w:hAnsi="Bahnschrift"/>
          <w:color w:val="278079"/>
        </w:rPr>
        <w:t xml:space="preserve"> </w:t>
      </w:r>
      <w:r w:rsidR="00763138" w:rsidRPr="00482BCE">
        <w:rPr>
          <w:rFonts w:ascii="Bahnschrift" w:hAnsi="Bahnschrift"/>
          <w:color w:val="278079"/>
        </w:rPr>
        <w:t>siguientes:</w:t>
      </w:r>
      <w:r w:rsidR="00763138" w:rsidRPr="00482BCE">
        <w:rPr>
          <w:rFonts w:ascii="Bahnschrift" w:hAnsi="Bahnschrift"/>
          <w:color w:val="1A5551"/>
        </w:rPr>
        <w:t xml:space="preserve"> </w:t>
      </w:r>
    </w:p>
    <w:p w14:paraId="7C5F61DC" w14:textId="3DD05921" w:rsidR="00763138" w:rsidRPr="00482BCE" w:rsidRDefault="00763138" w:rsidP="00482BCE">
      <w:pPr>
        <w:pStyle w:val="Prrafodelista"/>
        <w:widowControl w:val="0"/>
        <w:tabs>
          <w:tab w:val="left" w:pos="835"/>
          <w:tab w:val="left" w:pos="836"/>
        </w:tabs>
        <w:suppressAutoHyphens w:val="0"/>
        <w:autoSpaceDE w:val="0"/>
        <w:autoSpaceDN w:val="0"/>
        <w:spacing w:before="100" w:line="720" w:lineRule="auto"/>
        <w:ind w:left="1081" w:right="2743"/>
        <w:rPr>
          <w:rFonts w:ascii="Bahnschrift" w:hAnsi="Bahnschrift"/>
        </w:rPr>
      </w:pPr>
      <w:r w:rsidRPr="00482BCE">
        <w:rPr>
          <w:rFonts w:ascii="Bahnschrift" w:hAnsi="Bahnschrift"/>
          <w:color w:val="1A5551"/>
        </w:rPr>
        <w:t>a.</w:t>
      </w:r>
      <w:r w:rsidRPr="00482BCE">
        <w:rPr>
          <w:rFonts w:ascii="Bahnschrift" w:hAnsi="Bahnschrift"/>
          <w:color w:val="1A5551"/>
          <w:spacing w:val="49"/>
        </w:rPr>
        <w:t xml:space="preserve"> </w:t>
      </w:r>
      <w:r w:rsidRPr="00482BCE">
        <w:rPr>
          <w:rFonts w:ascii="Bahnschrift" w:hAnsi="Bahnschrift"/>
          <w:color w:val="1A5551"/>
        </w:rPr>
        <w:t>191</w:t>
      </w:r>
    </w:p>
    <w:p w14:paraId="723A3EDD" w14:textId="2B37512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F8A8D8F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16588B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F3B4958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079A5E3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5DDC51D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7DFC69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ED2A5FD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2369C8C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4208531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EA29CF0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F6B91D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CC76343" w14:textId="77777777" w:rsidR="00763138" w:rsidRPr="00482BCE" w:rsidRDefault="00763138" w:rsidP="00482BCE">
      <w:pPr>
        <w:pStyle w:val="Textoindependiente"/>
        <w:spacing w:before="2"/>
        <w:ind w:left="2"/>
        <w:rPr>
          <w:rFonts w:ascii="Bahnschrift" w:hAnsi="Bahnschrift"/>
        </w:rPr>
      </w:pPr>
    </w:p>
    <w:p w14:paraId="3837DFFA" w14:textId="61823C1E" w:rsidR="00763138" w:rsidRPr="00482BCE" w:rsidRDefault="00763138" w:rsidP="00482BCE">
      <w:pPr>
        <w:pStyle w:val="Textoindependiente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77E6437" wp14:editId="360E6695">
                <wp:simplePos x="0" y="0"/>
                <wp:positionH relativeFrom="page">
                  <wp:posOffset>2279650</wp:posOffset>
                </wp:positionH>
                <wp:positionV relativeFrom="paragraph">
                  <wp:posOffset>-194310</wp:posOffset>
                </wp:positionV>
                <wp:extent cx="2988945" cy="2242185"/>
                <wp:effectExtent l="3175" t="1905" r="0" b="0"/>
                <wp:wrapNone/>
                <wp:docPr id="48" name="Grupo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8945" cy="2242185"/>
                          <a:chOff x="3590" y="-306"/>
                          <a:chExt cx="4707" cy="3531"/>
                        </a:xfrm>
                      </wpg:grpSpPr>
                      <pic:pic xmlns:pic="http://schemas.openxmlformats.org/drawingml/2006/picture">
                        <pic:nvPicPr>
                          <pic:cNvPr id="4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0" y="-307"/>
                            <a:ext cx="4707" cy="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8" y="0"/>
                            <a:ext cx="3780" cy="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4898F1" id="Grupo 48" o:spid="_x0000_s1026" style="position:absolute;margin-left:179.5pt;margin-top:-15.3pt;width:235.35pt;height:176.55pt;z-index:251677696;mso-position-horizontal-relative:page" coordorigin="3590,-306" coordsize="4707,3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">
                <v:shape id="Picture 21" o:spid="_x0000_s1027" type="#_x0000_t75" style="position:absolute;left:3590;top:-307;width:4707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">
                  <v:imagedata r:id="rId39" o:title=""/>
                </v:shape>
                <v:shape id="Picture 22" o:spid="_x0000_s1028" type="#_x0000_t75" style="position:absolute;left:3898;width:3780;height:2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">
                  <v:imagedata r:id="rId40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1A5551"/>
        </w:rPr>
        <w:t>b. 25,25</w:t>
      </w:r>
    </w:p>
    <w:p w14:paraId="52983D2E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56FF2DD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2C4EA5E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75FE911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57D37F9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FD91C9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72B3548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FA7F63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99DFE90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D3BBEF0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818FB38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16A5AE6" w14:textId="77777777" w:rsidR="00763138" w:rsidRPr="00482BCE" w:rsidRDefault="00763138" w:rsidP="00482BCE">
      <w:pPr>
        <w:pStyle w:val="Textoindependiente"/>
        <w:spacing w:before="11"/>
        <w:ind w:left="2"/>
        <w:rPr>
          <w:rFonts w:ascii="Bahnschrift" w:hAnsi="Bahnschrift"/>
          <w:sz w:val="27"/>
        </w:rPr>
      </w:pPr>
    </w:p>
    <w:p w14:paraId="482E154D" w14:textId="44EAAF7D" w:rsidR="00763138" w:rsidRPr="00482BCE" w:rsidRDefault="00763138" w:rsidP="00482BCE">
      <w:pPr>
        <w:pStyle w:val="Textoindependiente"/>
        <w:ind w:left="1197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6D74ADA" wp14:editId="50401176">
                <wp:simplePos x="0" y="0"/>
                <wp:positionH relativeFrom="page">
                  <wp:posOffset>2305685</wp:posOffset>
                </wp:positionH>
                <wp:positionV relativeFrom="paragraph">
                  <wp:posOffset>-188595</wp:posOffset>
                </wp:positionV>
                <wp:extent cx="3392805" cy="1963420"/>
                <wp:effectExtent l="635" t="0" r="0" b="635"/>
                <wp:wrapNone/>
                <wp:docPr id="45" name="Grupo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2805" cy="1963420"/>
                          <a:chOff x="3631" y="-297"/>
                          <a:chExt cx="5343" cy="3092"/>
                        </a:xfrm>
                      </wpg:grpSpPr>
                      <pic:pic xmlns:pic="http://schemas.openxmlformats.org/drawingml/2006/picture">
                        <pic:nvPicPr>
                          <pic:cNvPr id="4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1" y="-297"/>
                            <a:ext cx="5343" cy="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9" y="11"/>
                            <a:ext cx="4416" cy="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8FDD02" id="Grupo 45" o:spid="_x0000_s1026" style="position:absolute;margin-left:181.55pt;margin-top:-14.85pt;width:267.15pt;height:154.6pt;z-index:251682816;mso-position-horizontal-relative:page" coordorigin="3631,-297" coordsize="5343,3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">
                <v:shape id="Picture 24" o:spid="_x0000_s1027" type="#_x0000_t75" style="position:absolute;left:3631;top:-297;width:5343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">
                  <v:imagedata r:id="rId43" o:title=""/>
                </v:shape>
                <v:shape id="Picture 25" o:spid="_x0000_s1028" type="#_x0000_t75" style="position:absolute;left:3939;top:11;width:4416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">
                  <v:imagedata r:id="rId44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1A5551"/>
        </w:rPr>
        <w:t>c.</w:t>
      </w:r>
      <w:r w:rsidRPr="00482BCE">
        <w:rPr>
          <w:rFonts w:ascii="Bahnschrift" w:hAnsi="Bahnschrift"/>
          <w:color w:val="1A5551"/>
          <w:spacing w:val="56"/>
        </w:rPr>
        <w:t xml:space="preserve"> </w:t>
      </w:r>
      <w:r w:rsidRPr="00482BCE">
        <w:rPr>
          <w:rFonts w:ascii="Bahnschrift" w:hAnsi="Bahnschrift"/>
          <w:color w:val="1A5551"/>
        </w:rPr>
        <w:t>67,5</w:t>
      </w:r>
    </w:p>
    <w:p w14:paraId="2AF40C75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F8EA40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E381509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88BC86B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05949C06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31323BEA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F316083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4507FFE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2F4B1D99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FBB46C1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7E964196" w14:textId="77777777" w:rsidR="00763138" w:rsidRPr="00482BCE" w:rsidRDefault="00763138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E9ECC88" w14:textId="0E194088" w:rsidR="00482BCE" w:rsidRPr="00482BCE" w:rsidRDefault="00482BCE" w:rsidP="00482BCE">
      <w:pPr>
        <w:pStyle w:val="Textoindependiente"/>
        <w:spacing w:before="100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F5C959A" wp14:editId="0F4CBDC7">
                <wp:simplePos x="0" y="0"/>
                <wp:positionH relativeFrom="page">
                  <wp:posOffset>2298065</wp:posOffset>
                </wp:positionH>
                <wp:positionV relativeFrom="paragraph">
                  <wp:posOffset>21590</wp:posOffset>
                </wp:positionV>
                <wp:extent cx="2958465" cy="2985770"/>
                <wp:effectExtent l="0" t="0" r="0" b="0"/>
                <wp:wrapNone/>
                <wp:docPr id="60" name="Grupo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8465" cy="2985770"/>
                          <a:chOff x="3619" y="34"/>
                          <a:chExt cx="4659" cy="4702"/>
                        </a:xfrm>
                      </wpg:grpSpPr>
                      <pic:pic xmlns:pic="http://schemas.openxmlformats.org/drawingml/2006/picture">
                        <pic:nvPicPr>
                          <pic:cNvPr id="61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" y="33"/>
                            <a:ext cx="4659" cy="4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8" y="341"/>
                            <a:ext cx="3732" cy="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A53BFA" id="Grupo 60" o:spid="_x0000_s1026" style="position:absolute;margin-left:180.95pt;margin-top:1.7pt;width:232.95pt;height:235.1pt;z-index:251686912;mso-position-horizontal-relative:page" coordorigin="3619,34" coordsize="4659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">
                <v:shape id="Picture 27" o:spid="_x0000_s1027" type="#_x0000_t75" style="position:absolute;left:3619;top:33;width:4659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">
                  <v:imagedata r:id="rId47" o:title=""/>
                </v:shape>
                <v:shape id="Picture 28" o:spid="_x0000_s1028" type="#_x0000_t75" style="position:absolute;left:3928;top:341;width:3732;height:3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">
                  <v:imagedata r:id="rId48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1A5551"/>
        </w:rPr>
        <w:t>d. 99</w:t>
      </w:r>
    </w:p>
    <w:p w14:paraId="3D19684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2C16034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F947586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D6D45DC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41DDAE6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8635218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551207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4571C1E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4CDE8F2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126A68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2CE8CD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18FCDB43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77448B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315A6B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0A969FB" w14:textId="77777777" w:rsidR="00482BCE" w:rsidRPr="00482BCE" w:rsidRDefault="00482BCE" w:rsidP="00482BCE">
      <w:pPr>
        <w:pStyle w:val="Textoindependiente"/>
        <w:spacing w:before="4"/>
        <w:ind w:left="2"/>
        <w:rPr>
          <w:rFonts w:ascii="Bahnschrift" w:hAnsi="Bahnschrift"/>
        </w:rPr>
      </w:pPr>
    </w:p>
    <w:p w14:paraId="2E53C889" w14:textId="7197109F" w:rsidR="00482BCE" w:rsidRPr="00482BCE" w:rsidRDefault="00482BCE" w:rsidP="00482BCE">
      <w:pPr>
        <w:pStyle w:val="Textoindependiente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DE40CD5" wp14:editId="5696C882">
                <wp:simplePos x="0" y="0"/>
                <wp:positionH relativeFrom="page">
                  <wp:posOffset>2308860</wp:posOffset>
                </wp:positionH>
                <wp:positionV relativeFrom="paragraph">
                  <wp:posOffset>-196215</wp:posOffset>
                </wp:positionV>
                <wp:extent cx="2927985" cy="2554605"/>
                <wp:effectExtent l="0" t="0" r="0" b="0"/>
                <wp:wrapNone/>
                <wp:docPr id="57" name="Grupo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7985" cy="2554605"/>
                          <a:chOff x="3636" y="-309"/>
                          <a:chExt cx="4611" cy="4023"/>
                        </a:xfrm>
                      </wpg:grpSpPr>
                      <pic:pic xmlns:pic="http://schemas.openxmlformats.org/drawingml/2006/picture">
                        <pic:nvPicPr>
                          <pic:cNvPr id="5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6" y="-309"/>
                            <a:ext cx="4611" cy="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3" y="0"/>
                            <a:ext cx="3685" cy="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B9D8B" id="Grupo 57" o:spid="_x0000_s1026" style="position:absolute;margin-left:181.8pt;margin-top:-15.45pt;width:230.55pt;height:201.15pt;z-index:251691008;mso-position-horizontal-relative:page" coordorigin="3636,-309" coordsize="4611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">
                <v:shape id="Picture 30" o:spid="_x0000_s1027" type="#_x0000_t75" style="position:absolute;left:3636;top:-309;width:4611;height: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">
                  <v:imagedata r:id="rId51" o:title=""/>
                </v:shape>
                <v:shape id="Picture 31" o:spid="_x0000_s1028" type="#_x0000_t75" style="position:absolute;left:3943;width:3685;height: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">
                  <v:imagedata r:id="rId52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278079"/>
        </w:rPr>
        <w:t>e. 255</w:t>
      </w:r>
    </w:p>
    <w:p w14:paraId="5F40EE09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8F8A6EF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6290C98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7FD5010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995534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0A83CEE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31365F83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0DFAF16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6F0B6A2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23F38E45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1A5A08B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8"/>
        </w:rPr>
      </w:pPr>
    </w:p>
    <w:p w14:paraId="5A0CC62B" w14:textId="77777777" w:rsidR="00482BCE" w:rsidRPr="00482BCE" w:rsidRDefault="00482BCE" w:rsidP="00482BCE">
      <w:pPr>
        <w:pStyle w:val="Textoindependiente"/>
        <w:spacing w:before="11"/>
        <w:ind w:left="2"/>
        <w:rPr>
          <w:rFonts w:ascii="Bahnschrift" w:hAnsi="Bahnschrift"/>
          <w:sz w:val="27"/>
        </w:rPr>
      </w:pPr>
    </w:p>
    <w:p w14:paraId="371B3903" w14:textId="2F92B359" w:rsidR="00482BCE" w:rsidRPr="00482BCE" w:rsidRDefault="00482BCE" w:rsidP="00482BCE">
      <w:pPr>
        <w:pStyle w:val="Textoindependiente"/>
        <w:tabs>
          <w:tab w:val="left" w:pos="1555"/>
        </w:tabs>
        <w:spacing w:before="1"/>
        <w:ind w:left="1198"/>
        <w:rPr>
          <w:rFonts w:ascii="Bahnschrift" w:hAnsi="Bahnschrift"/>
        </w:rPr>
      </w:pPr>
      <w:r w:rsidRPr="00482BCE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0CD4A0E" wp14:editId="4195EC30">
                <wp:simplePos x="0" y="0"/>
                <wp:positionH relativeFrom="page">
                  <wp:posOffset>2317750</wp:posOffset>
                </wp:positionH>
                <wp:positionV relativeFrom="paragraph">
                  <wp:posOffset>-187960</wp:posOffset>
                </wp:positionV>
                <wp:extent cx="2910840" cy="2926080"/>
                <wp:effectExtent l="0" t="0" r="0" b="0"/>
                <wp:wrapNone/>
                <wp:docPr id="54" name="Grupo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0840" cy="2926080"/>
                          <a:chOff x="3650" y="-296"/>
                          <a:chExt cx="4584" cy="4608"/>
                        </a:xfrm>
                      </wpg:grpSpPr>
                      <pic:pic xmlns:pic="http://schemas.openxmlformats.org/drawingml/2006/picture">
                        <pic:nvPicPr>
                          <pic:cNvPr id="5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0" y="-296"/>
                            <a:ext cx="4584" cy="4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8" y="12"/>
                            <a:ext cx="3658" cy="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B3D6A0" id="Grupo 54" o:spid="_x0000_s1026" style="position:absolute;margin-left:182.5pt;margin-top:-14.8pt;width:229.2pt;height:230.4pt;z-index:251695104;mso-position-horizontal-relative:page" coordorigin="3650,-296" coordsize="4584,4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">
                <v:shape id="Picture 33" o:spid="_x0000_s1027" type="#_x0000_t75" style="position:absolute;left:3650;top:-296;width:4584;height: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">
                  <v:imagedata r:id="rId55" o:title=""/>
                </v:shape>
                <v:shape id="Picture 34" o:spid="_x0000_s1028" type="#_x0000_t75" style="position:absolute;left:3958;top:12;width:3658;height:3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">
                  <v:imagedata r:id="rId56" o:title=""/>
                </v:shape>
                <w10:wrap anchorx="page"/>
              </v:group>
            </w:pict>
          </mc:Fallback>
        </mc:AlternateContent>
      </w:r>
      <w:r w:rsidRPr="00482BCE">
        <w:rPr>
          <w:rFonts w:ascii="Bahnschrift" w:hAnsi="Bahnschrift"/>
          <w:color w:val="278079"/>
        </w:rPr>
        <w:t>f.</w:t>
      </w:r>
      <w:r w:rsidRPr="00482BCE">
        <w:rPr>
          <w:rFonts w:ascii="Bahnschrift" w:hAnsi="Bahnschrift"/>
          <w:color w:val="278079"/>
        </w:rPr>
        <w:tab/>
        <w:t>192</w:t>
      </w:r>
    </w:p>
    <w:p w14:paraId="2A66F65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B044D2E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7F11A9AF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63A7A5D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31913DE2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2BFFE3B7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12CFAA71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3CA650D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46937FCF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239B0B1B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0E05DBA9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11C89580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71BFE54" w14:textId="77777777" w:rsidR="00482BCE" w:rsidRPr="00482BCE" w:rsidRDefault="00482BCE" w:rsidP="00482BCE">
      <w:pPr>
        <w:pStyle w:val="Textoindependiente"/>
        <w:ind w:left="2"/>
        <w:rPr>
          <w:rFonts w:ascii="Bahnschrift" w:hAnsi="Bahnschrift"/>
          <w:sz w:val="20"/>
        </w:rPr>
      </w:pPr>
    </w:p>
    <w:p w14:paraId="54056491" w14:textId="77777777" w:rsidR="00763138" w:rsidRPr="00763138" w:rsidRDefault="00763138" w:rsidP="00482BCE">
      <w:pPr>
        <w:pStyle w:val="Contenido"/>
      </w:pPr>
    </w:p>
    <w:p w14:paraId="6AD22107" w14:textId="0AAE1918" w:rsidR="00986F0A" w:rsidRPr="00482BCE" w:rsidRDefault="00986F0A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2" w:name="_Toc118744294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Unidades de medidas:</w:t>
      </w:r>
      <w:bookmarkEnd w:id="12"/>
    </w:p>
    <w:p w14:paraId="69855B87" w14:textId="77777777" w:rsidR="00787567" w:rsidRPr="00787567" w:rsidRDefault="00787567" w:rsidP="00787567">
      <w:pPr>
        <w:pStyle w:val="Contenido"/>
        <w:rPr>
          <w:rFonts w:ascii="Bahnschrift" w:eastAsia="Times New Roman" w:hAnsi="Bahnschrift" w:cs="Times New Roman"/>
          <w:b/>
          <w:bCs/>
          <w:color w:val="000000"/>
          <w:sz w:val="24"/>
          <w:szCs w:val="24"/>
          <w:lang w:eastAsia="es-ES"/>
        </w:rPr>
      </w:pPr>
    </w:p>
    <w:p w14:paraId="3C15356A" w14:textId="31CB5354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¿Cuántos bits hay en un pendrive de 4GB?</w:t>
      </w:r>
    </w:p>
    <w:p w14:paraId="14AF0884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9E65DBD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4GB x 8 = 32Gb x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 xml:space="preserve">9 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= 32.000.000.000 b.</w:t>
      </w:r>
    </w:p>
    <w:p w14:paraId="35A6CE76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B4B648D" w14:textId="161AE5C6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¿Cuántos MB son 8,000,000 Bytes?</w:t>
      </w:r>
    </w:p>
    <w:p w14:paraId="765D4D56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746CCD75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8.000.000 b / 8 = 1.000.000 B /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1 MB</w:t>
      </w:r>
    </w:p>
    <w:p w14:paraId="0D12ED08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A1BF232" w14:textId="523B8A71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Ordena de menor a mayor las siguientes medidas:</w:t>
      </w:r>
    </w:p>
    <w:p w14:paraId="0D273B0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35109E1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25 MB</w:t>
      </w:r>
      <w:r w:rsidRPr="00787567">
        <w:rPr>
          <w:rFonts w:ascii="Bahnschrift" w:eastAsia="Times New Roman" w:hAnsi="Bahnschrift" w:cs="Times New Roman"/>
          <w:color w:val="1A5550" w:themeColor="accent6" w:themeShade="8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25 MB x 8 = 200 Mb x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= 200.000.000 b</w:t>
      </w:r>
    </w:p>
    <w:p w14:paraId="598CA4D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039C2AC4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2500 KB</w:t>
      </w:r>
      <w:r w:rsidRPr="00787567">
        <w:rPr>
          <w:rFonts w:ascii="Bahnschrift" w:eastAsia="Times New Roman" w:hAnsi="Bahnschrift" w:cs="Times New Roman"/>
          <w:color w:val="1A5550" w:themeColor="accent6" w:themeShade="8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2.500 KB x 8 = 20.000 Kb x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3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= 200.000.000 b</w:t>
      </w:r>
    </w:p>
    <w:p w14:paraId="19215B3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</w:p>
    <w:p w14:paraId="2FB47DA2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>200 millones de bits</w:t>
      </w:r>
    </w:p>
    <w:p w14:paraId="3A447BFB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705514A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0.024 GB</w:t>
      </w:r>
      <w:r w:rsidRPr="00787567">
        <w:rPr>
          <w:rFonts w:ascii="Bahnschrift" w:eastAsia="Times New Roman" w:hAnsi="Bahnschrift" w:cs="Times New Roman"/>
          <w:color w:val="1A5550" w:themeColor="accent6" w:themeShade="8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0.024 GB x 8 = 0.192 GB x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9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= 192.000.000 b</w:t>
      </w:r>
    </w:p>
    <w:p w14:paraId="0B05A3DC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726BDF19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26 millones de bytes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26 10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  <w:t xml:space="preserve"> x 8 = 208.000.000 b</w:t>
      </w:r>
    </w:p>
    <w:p w14:paraId="2F5ABA6B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color w:val="000000"/>
          <w:sz w:val="24"/>
          <w:szCs w:val="24"/>
          <w:lang w:eastAsia="es-ES"/>
        </w:rPr>
      </w:pPr>
    </w:p>
    <w:p w14:paraId="46AE69EC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Times New Roman"/>
          <w:b/>
          <w:bCs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 xml:space="preserve">0.024 GB &gt; 25 MB = 2500 KB = 200.000.000 b &lt; </w:t>
      </w:r>
      <w:proofErr w:type="gramStart"/>
      <w:r w:rsidRPr="00787567">
        <w:rPr>
          <w:rFonts w:ascii="Bahnschrift" w:eastAsia="Times New Roman" w:hAnsi="Bahnschrift" w:cs="Times New Roman"/>
          <w:b/>
          <w:bCs/>
          <w:color w:val="1A5550" w:themeColor="accent6" w:themeShade="80"/>
          <w:sz w:val="24"/>
          <w:szCs w:val="24"/>
          <w:lang w:eastAsia="es-ES"/>
        </w:rPr>
        <w:t>26.000.000  B</w:t>
      </w:r>
      <w:proofErr w:type="gramEnd"/>
    </w:p>
    <w:p w14:paraId="2C224E6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3B26FD84" w14:textId="058565F2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Expresa en bytes el tamaño de un disco de 250GB</w:t>
      </w:r>
    </w:p>
    <w:p w14:paraId="61D895F4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CFDAC2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250 GB x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>9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250.000.000.000 B</w:t>
      </w:r>
    </w:p>
    <w:p w14:paraId="3AC206F8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09237C7" w14:textId="0E185DA7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¿Cuántos DVD de 4,7 GB se necesitan para hacer una copia de seguridad del contenido de un disco duro de 1,5 TB?</w:t>
      </w:r>
    </w:p>
    <w:p w14:paraId="4472A569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7D4077FF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D485D1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1.5 TB x 1000 = 1.500 GB</w:t>
      </w:r>
    </w:p>
    <w:p w14:paraId="4C27DAC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FFFD5B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1.500 GB / 4.7 GB = 319,15 /=/ 320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DVDs</w:t>
      </w:r>
      <w:proofErr w:type="spellEnd"/>
    </w:p>
    <w:p w14:paraId="04B6786B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653E6A86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042113CD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3F5FA267" w14:textId="77777777" w:rsid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5FB5C5B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sz w:val="24"/>
          <w:szCs w:val="24"/>
          <w:lang w:eastAsia="es-ES"/>
        </w:rPr>
      </w:pPr>
    </w:p>
    <w:p w14:paraId="50707145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Times New Roman"/>
          <w:b/>
          <w:bCs/>
          <w:color w:val="000000"/>
          <w:sz w:val="24"/>
          <w:szCs w:val="24"/>
          <w:lang w:eastAsia="es-ES"/>
        </w:rPr>
      </w:pPr>
    </w:p>
    <w:p w14:paraId="04B641A8" w14:textId="3B872327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lastRenderedPageBreak/>
        <w:t>¿Cuántos bits ocupa el siguiente texto? Informática = información automática</w:t>
      </w:r>
    </w:p>
    <w:p w14:paraId="5F01787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6781E9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36 caracteres x 8 bits de cada carácter </w:t>
      </w:r>
      <w:proofErr w:type="gram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=  288</w:t>
      </w:r>
      <w:proofErr w:type="gram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b ocupará el texto.</w:t>
      </w:r>
    </w:p>
    <w:p w14:paraId="59395B45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86F418F" w14:textId="3DE4AB38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¿Cuánto ocupará un documento de texto de 5 millones de caracteres? Expresar en MB</w:t>
      </w:r>
    </w:p>
    <w:p w14:paraId="2F32B61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7811BA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5.000.000 de caracteres son lo mismo que 5.000.000 de Bytes.</w:t>
      </w:r>
    </w:p>
    <w:p w14:paraId="3F0D9F98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8B0553A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5.000.000 B / 10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vertAlign w:val="superscript"/>
          <w:lang w:eastAsia="es-ES"/>
        </w:rPr>
        <w:t>6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5 MB</w:t>
      </w:r>
    </w:p>
    <w:p w14:paraId="6FC23EB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9ED494E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6F21DFD1" w14:textId="1D3519CC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Una canción guardada en mp3 se transmite a 128kbps cuantos megas ocupa si la canción dura 3 minutos y 45 segundos.</w:t>
      </w:r>
    </w:p>
    <w:p w14:paraId="019454C2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32844575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3 min 45seg = 3 min * 60 = 180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+ 45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225 segundos.</w:t>
      </w:r>
    </w:p>
    <w:p w14:paraId="17696F13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2D6FB84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128 kbps x 225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28.800 Kb / 1000 = 28.8 MB.</w:t>
      </w:r>
    </w:p>
    <w:p w14:paraId="4C7BBD59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21BDEF1" w14:textId="6195DF92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Cuánto dura una canción mp3 grabada a 128kbps que ocupa 4MB</w:t>
      </w:r>
    </w:p>
    <w:p w14:paraId="424494B3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C09660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4 MB x 1000 = 4.000 KB * 8 = 32.000 Kb / 128 Kbps = 250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4 min 10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</w:p>
    <w:p w14:paraId="6F9AF912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7521709" w14:textId="13138DDC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Una imagen tiene un tamaño de 640x480 píxeles. Si cada color básico está codificado con 8 bits, ¿cuánto ocupará la imagen? Expresarlo en bits y kB</w:t>
      </w:r>
    </w:p>
    <w:p w14:paraId="134A728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A18C97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640 x 480 = 307.200 píxeles 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307.200 x 3 = 921.600 x 8 b = 7.372.800 b</w:t>
      </w:r>
    </w:p>
    <w:p w14:paraId="13F49519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9089788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7.372.800 b / 8 = 921.600 B / 1000 = 921,6 KB.</w:t>
      </w:r>
    </w:p>
    <w:p w14:paraId="49A9FFC4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9C5E75C" w14:textId="0D8D6F34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Qué imagen ocupará más ¿una de 32 bits de paleta de 400x300 u otra 600x400 codificado en 24 bits?</w:t>
      </w:r>
    </w:p>
    <w:p w14:paraId="58497023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45FE601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14"/>
          <w:szCs w:val="14"/>
          <w:lang w:eastAsia="es-ES"/>
        </w:rPr>
      </w:pPr>
    </w:p>
    <w:p w14:paraId="3E076E6F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400 x 300 = 120.000 píxeles x 32 b = 3.840.000 b</w:t>
      </w:r>
    </w:p>
    <w:p w14:paraId="3E246966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5EC3610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600 x 400 = 240.000 píxeles x 24 b = 5.760.000 b</w:t>
      </w:r>
    </w:p>
    <w:p w14:paraId="21E2CCA5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4B5CCF0" w14:textId="4D3D756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Pesa más la imagen codificada en 24 bits.</w:t>
      </w:r>
    </w:p>
    <w:p w14:paraId="5D83F677" w14:textId="38BE3C47" w:rsidR="00787567" w:rsidRPr="0078756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78756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lastRenderedPageBreak/>
        <w:t>Un CD es capaz de transferir datos a una velocidad de 7800 kbps. ¿Cuánto tiempo se tarda en leer un CD-ROM de 700 MB?</w:t>
      </w:r>
    </w:p>
    <w:p w14:paraId="2A9326EC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6A48F097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700 x 8 = 5.600 Mb x 1000 = 5.600.000 Kb / 7.800 Kb = 717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</w:p>
    <w:p w14:paraId="0B42CE4A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1CF0A2E9" w14:textId="77777777" w:rsidR="00787567" w:rsidRPr="00787567" w:rsidRDefault="00787567" w:rsidP="0078756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11 min 57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</w:p>
    <w:p w14:paraId="56A676B2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B247164" w14:textId="7AA957A9" w:rsidR="00787567" w:rsidRPr="00261657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261657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 ¿Cuánto tardaría una fibra de 100Mbps en descargar un video de 100GB?</w:t>
      </w:r>
    </w:p>
    <w:p w14:paraId="501EE44A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8586FB0" w14:textId="055D2B0B" w:rsidR="000518B4" w:rsidRPr="000518B4" w:rsidRDefault="000518B4" w:rsidP="000518B4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100Mbps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100.000.000 bps / 8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12.500.000 Bps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12.500.000Bps / 10^9</w:t>
      </w:r>
    </w:p>
    <w:p w14:paraId="4C28D85A" w14:textId="7FF94FD5" w:rsidR="00787567" w:rsidRPr="00787567" w:rsidRDefault="000518B4" w:rsidP="000518B4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= 0,0125 </w:t>
      </w:r>
      <w:proofErr w:type="spellStart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GBps</w:t>
      </w:r>
      <w:proofErr w:type="spellEnd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100GB / 0,0125 </w:t>
      </w:r>
      <w:proofErr w:type="spellStart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GBps</w:t>
      </w:r>
      <w:proofErr w:type="spellEnd"/>
      <w:r w:rsidRPr="000518B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= 8.000s</w:t>
      </w:r>
    </w:p>
    <w:p w14:paraId="5600DCFF" w14:textId="77777777" w:rsidR="00787567" w:rsidRPr="00787567" w:rsidRDefault="00787567" w:rsidP="00261657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D3EB056" w14:textId="62ECE00C" w:rsidR="00787567" w:rsidRDefault="00EB211E" w:rsidP="00EB211E">
      <w:pPr>
        <w:pStyle w:val="Contenido"/>
        <w:ind w:left="720" w:firstLine="36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EB211E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 horas, 13 minutos y 20 segundos</w:t>
      </w:r>
    </w:p>
    <w:p w14:paraId="0F617F8F" w14:textId="77777777" w:rsidR="00EB211E" w:rsidRPr="00787567" w:rsidRDefault="00EB211E" w:rsidP="00EB211E">
      <w:pPr>
        <w:pStyle w:val="Contenido"/>
        <w:ind w:left="720" w:firstLine="36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48FFC38F" w14:textId="5BB915CB" w:rsidR="00787567" w:rsidRPr="00EB211E" w:rsidRDefault="00787567" w:rsidP="00787567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 xml:space="preserve">¿Cuánto se tarda en transferir el contenido de un HDD de 1TB en un ordenador (sin comprimir) a través de una red </w:t>
      </w:r>
      <w:proofErr w:type="spellStart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Fast</w:t>
      </w:r>
      <w:proofErr w:type="spellEnd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 xml:space="preserve"> Ethernet 100Mbps? ¿Y a través de una red Gigabit Ethernet 1000Mbps?</w:t>
      </w:r>
    </w:p>
    <w:p w14:paraId="16FE2981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2F8B0A90" w14:textId="5359E3A9" w:rsidR="00787567" w:rsidRPr="00787567" w:rsidRDefault="00787567" w:rsidP="00EB211E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1 TB x 8 = 8 Tb x 106 = 8</w:t>
      </w:r>
      <w:r w:rsidR="00B74180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  <w:r w:rsidR="00995AD4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00</w:t>
      </w:r>
      <w:r w:rsidR="00B74180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000 Mb / 100 Mbps = 800</w:t>
      </w:r>
      <w:r w:rsidR="0008636D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="00A344D2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A344D2" w:rsidRPr="00A344D2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A344D2" w:rsidRPr="00A344D2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22 horas, 13 minutos y 20 segundos.</w:t>
      </w:r>
    </w:p>
    <w:p w14:paraId="042101D8" w14:textId="77777777" w:rsidR="00787567" w:rsidRPr="00787567" w:rsidRDefault="00787567" w:rsidP="00EB211E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0150728C" w14:textId="5B2591A4" w:rsidR="00787567" w:rsidRPr="00787567" w:rsidRDefault="00787567" w:rsidP="00EB211E">
      <w:pPr>
        <w:pStyle w:val="Contenido"/>
        <w:ind w:left="108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8</w:t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0.000 Mb / 1000 </w:t>
      </w:r>
      <w:proofErr w:type="gram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Mbps  =</w:t>
      </w:r>
      <w:proofErr w:type="gramEnd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80</w:t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00</w:t>
      </w: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proofErr w:type="spellStart"/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seg</w:t>
      </w:r>
      <w:proofErr w:type="spellEnd"/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CE77C1" w:rsidRP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sym w:font="Wingdings" w:char="F0E0"/>
      </w:r>
      <w:r w:rsidR="00CE77C1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 xml:space="preserve"> </w:t>
      </w:r>
      <w:r w:rsidR="00A46E3B" w:rsidRPr="00A46E3B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2 horas, 13 minutos y 20 segundos</w:t>
      </w:r>
      <w:r w:rsidR="00A46E3B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.</w:t>
      </w:r>
    </w:p>
    <w:p w14:paraId="06470562" w14:textId="77777777" w:rsidR="00787567" w:rsidRPr="00EB211E" w:rsidRDefault="00787567" w:rsidP="00787567">
      <w:pPr>
        <w:pStyle w:val="Contenido"/>
        <w:ind w:left="720"/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</w:p>
    <w:p w14:paraId="6DA62DA2" w14:textId="560D9BA0" w:rsidR="00787567" w:rsidRPr="00EB211E" w:rsidRDefault="00787567" w:rsidP="00EB211E">
      <w:pPr>
        <w:pStyle w:val="Contenido"/>
        <w:numPr>
          <w:ilvl w:val="0"/>
          <w:numId w:val="40"/>
        </w:numPr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</w:pPr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 xml:space="preserve">Dado que una página web no debe tardar en cargarse más de 3 segundos, </w:t>
      </w:r>
      <w:proofErr w:type="gramStart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¿Qué tamaño máximo puede tener para una velocidad media de transmisión de 54Mbps -velocidad de un canal 802.</w:t>
      </w:r>
      <w:proofErr w:type="gramEnd"/>
      <w:r w:rsidRPr="00EB211E">
        <w:rPr>
          <w:rFonts w:ascii="Bahnschrift" w:eastAsia="Times New Roman" w:hAnsi="Bahnschrift" w:cs="Arial"/>
          <w:b/>
          <w:bCs/>
          <w:color w:val="1A5550" w:themeColor="accent6" w:themeShade="80"/>
          <w:szCs w:val="28"/>
          <w:lang w:eastAsia="es-ES"/>
        </w:rPr>
        <w:t>11n- </w:t>
      </w:r>
    </w:p>
    <w:p w14:paraId="1B318B8F" w14:textId="77777777" w:rsidR="00787567" w:rsidRPr="00787567" w:rsidRDefault="00787567" w:rsidP="00787567">
      <w:pPr>
        <w:pStyle w:val="Contenido"/>
        <w:ind w:left="72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</w:p>
    <w:p w14:paraId="56C3B029" w14:textId="77777777" w:rsidR="00787567" w:rsidRPr="00787567" w:rsidRDefault="00787567" w:rsidP="00EB211E">
      <w:pPr>
        <w:pStyle w:val="Contenido"/>
        <w:ind w:left="720" w:firstLine="360"/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</w:pPr>
      <w:r w:rsidRPr="00787567">
        <w:rPr>
          <w:rFonts w:ascii="Bahnschrift" w:eastAsia="Times New Roman" w:hAnsi="Bahnschrift" w:cs="Arial"/>
          <w:color w:val="000000"/>
          <w:sz w:val="24"/>
          <w:szCs w:val="24"/>
          <w:lang w:eastAsia="es-ES"/>
        </w:rPr>
        <w:t>54 Mb x 3 = 162 Mb / 8 = 20.25 MB</w:t>
      </w:r>
    </w:p>
    <w:p w14:paraId="5C0AA707" w14:textId="77777777" w:rsidR="00482BCE" w:rsidRPr="00787567" w:rsidRDefault="00482BCE" w:rsidP="00787567">
      <w:pPr>
        <w:pStyle w:val="Contenido"/>
        <w:ind w:left="720"/>
        <w:rPr>
          <w:rFonts w:ascii="Bahnschrift" w:hAnsi="Bahnschrift"/>
          <w:color w:val="278079" w:themeColor="accent6" w:themeShade="BF"/>
          <w:sz w:val="48"/>
          <w:szCs w:val="28"/>
        </w:rPr>
      </w:pPr>
    </w:p>
    <w:p w14:paraId="294BEEDE" w14:textId="77777777" w:rsidR="00E7630A" w:rsidRDefault="00E7630A" w:rsidP="00E7630A">
      <w:pPr>
        <w:pStyle w:val="Contenido"/>
      </w:pPr>
    </w:p>
    <w:p w14:paraId="79302452" w14:textId="77777777" w:rsidR="00E7630A" w:rsidRDefault="00E7630A" w:rsidP="00E7630A">
      <w:pPr>
        <w:pStyle w:val="Contenido"/>
      </w:pPr>
    </w:p>
    <w:p w14:paraId="44CC08D8" w14:textId="77777777" w:rsidR="00E7630A" w:rsidRDefault="00E7630A" w:rsidP="00E7630A">
      <w:pPr>
        <w:pStyle w:val="Contenido"/>
      </w:pPr>
    </w:p>
    <w:p w14:paraId="5168030F" w14:textId="77777777" w:rsidR="00F76225" w:rsidRDefault="00F76225" w:rsidP="00E7630A">
      <w:pPr>
        <w:pStyle w:val="Contenido"/>
      </w:pPr>
    </w:p>
    <w:p w14:paraId="201CCDB2" w14:textId="77777777" w:rsidR="00F76225" w:rsidRDefault="00F76225" w:rsidP="00E7630A">
      <w:pPr>
        <w:pStyle w:val="Contenido"/>
      </w:pPr>
    </w:p>
    <w:p w14:paraId="788B7296" w14:textId="77777777" w:rsidR="00F76225" w:rsidRPr="00986F0A" w:rsidRDefault="00F76225" w:rsidP="00E7630A">
      <w:pPr>
        <w:pStyle w:val="Contenido"/>
      </w:pPr>
    </w:p>
    <w:p w14:paraId="639204FA" w14:textId="0F2B4A50" w:rsidR="00986F0A" w:rsidRPr="00C03998" w:rsidRDefault="006669E9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3" w:name="_Toc118744295"/>
      <w:proofErr w:type="spellStart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Benchmark</w:t>
      </w:r>
      <w:proofErr w:type="spellEnd"/>
      <w:r>
        <w:rPr>
          <w:rFonts w:ascii="Bahnschrift" w:hAnsi="Bahnschrift"/>
          <w:color w:val="278079" w:themeColor="accent6" w:themeShade="BF"/>
          <w:sz w:val="48"/>
          <w:szCs w:val="28"/>
        </w:rPr>
        <w:t xml:space="preserve"> al CPU:</w:t>
      </w:r>
      <w:bookmarkEnd w:id="13"/>
    </w:p>
    <w:p w14:paraId="20BC27CB" w14:textId="77777777" w:rsidR="00C03998" w:rsidRDefault="00C03998" w:rsidP="00F76225">
      <w:pPr>
        <w:pStyle w:val="Contenido"/>
      </w:pPr>
    </w:p>
    <w:p w14:paraId="65743537" w14:textId="77777777" w:rsidR="00F76225" w:rsidRPr="00F76225" w:rsidRDefault="00F76225" w:rsidP="00F76225">
      <w:pPr>
        <w:spacing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  <w:proofErr w:type="spellStart"/>
      <w:r w:rsidRPr="00F76225">
        <w:rPr>
          <w:rFonts w:ascii="Bahnschrift" w:eastAsia="Times New Roman" w:hAnsi="Bahnschrift" w:cs="Arial"/>
          <w:bCs/>
          <w:color w:val="1A5550" w:themeColor="accent6" w:themeShade="80"/>
          <w:sz w:val="34"/>
          <w:szCs w:val="34"/>
          <w:lang w:eastAsia="es-ES"/>
        </w:rPr>
        <w:t>Benchmark</w:t>
      </w:r>
      <w:proofErr w:type="spellEnd"/>
      <w:r w:rsidRPr="00F76225">
        <w:rPr>
          <w:rFonts w:ascii="Bahnschrift" w:eastAsia="Times New Roman" w:hAnsi="Bahnschrift" w:cs="Arial"/>
          <w:bCs/>
          <w:color w:val="1A5550" w:themeColor="accent6" w:themeShade="80"/>
          <w:sz w:val="34"/>
          <w:szCs w:val="34"/>
          <w:lang w:eastAsia="es-ES"/>
        </w:rPr>
        <w:t xml:space="preserve"> CPU Juan Carlos Navidad</w:t>
      </w:r>
    </w:p>
    <w:p w14:paraId="362A7691" w14:textId="77777777" w:rsidR="00F76225" w:rsidRPr="00F76225" w:rsidRDefault="00F76225" w:rsidP="00F76225">
      <w:pPr>
        <w:spacing w:after="240"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</w:p>
    <w:p w14:paraId="16136E9F" w14:textId="77777777" w:rsidR="00F76225" w:rsidRPr="00F76225" w:rsidRDefault="00F76225" w:rsidP="00F76225">
      <w:pPr>
        <w:spacing w:line="240" w:lineRule="auto"/>
        <w:ind w:left="720"/>
        <w:rPr>
          <w:rFonts w:ascii="Bahnschrift" w:eastAsia="Times New Roman" w:hAnsi="Bahnschrift" w:cs="Times New Roman"/>
          <w:b w:val="0"/>
          <w:color w:val="auto"/>
          <w:szCs w:val="28"/>
          <w:lang w:eastAsia="es-ES"/>
        </w:rPr>
      </w:pPr>
      <w:proofErr w:type="spellStart"/>
      <w:r w:rsidRPr="00F76225">
        <w:rPr>
          <w:rFonts w:ascii="Bahnschrift" w:eastAsia="Times New Roman" w:hAnsi="Bahnschrift" w:cs="Arial"/>
          <w:b w:val="0"/>
          <w:color w:val="auto"/>
          <w:sz w:val="24"/>
          <w:szCs w:val="24"/>
          <w:lang w:eastAsia="es-ES"/>
        </w:rPr>
        <w:t>Benchmark</w:t>
      </w:r>
      <w:proofErr w:type="spellEnd"/>
      <w:r w:rsidRPr="00F76225">
        <w:rPr>
          <w:rFonts w:ascii="Bahnschrift" w:eastAsia="Times New Roman" w:hAnsi="Bahnschrift" w:cs="Arial"/>
          <w:b w:val="0"/>
          <w:color w:val="auto"/>
          <w:sz w:val="24"/>
          <w:szCs w:val="24"/>
          <w:lang w:eastAsia="es-ES"/>
        </w:rPr>
        <w:t xml:space="preserve"> del micro del portátil que utilizo para clase.</w:t>
      </w:r>
    </w:p>
    <w:p w14:paraId="02878A5B" w14:textId="5513A379" w:rsidR="00F76225" w:rsidRPr="00F76225" w:rsidRDefault="00F76225" w:rsidP="00F76225">
      <w:pPr>
        <w:spacing w:after="240"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  <w:r w:rsidRPr="00F76225">
        <w:rPr>
          <w:rFonts w:ascii="Bahnschrift" w:eastAsia="Times New Roman" w:hAnsi="Bahnschrift" w:cs="Arial"/>
          <w:b w:val="0"/>
          <w:noProof/>
          <w:color w:val="1A5550" w:themeColor="accent6" w:themeShade="80"/>
          <w:sz w:val="22"/>
          <w:bdr w:val="none" w:sz="0" w:space="0" w:color="auto" w:frame="1"/>
          <w:lang w:eastAsia="es-ES"/>
        </w:rPr>
        <w:drawing>
          <wp:anchor distT="0" distB="0" distL="114300" distR="114300" simplePos="0" relativeHeight="251703296" behindDoc="0" locked="0" layoutInCell="1" allowOverlap="1" wp14:anchorId="5F128B3B" wp14:editId="50905395">
            <wp:simplePos x="0" y="0"/>
            <wp:positionH relativeFrom="column">
              <wp:posOffset>501015</wp:posOffset>
            </wp:positionH>
            <wp:positionV relativeFrom="paragraph">
              <wp:posOffset>672465</wp:posOffset>
            </wp:positionV>
            <wp:extent cx="3612515" cy="161925"/>
            <wp:effectExtent l="0" t="0" r="6985" b="9525"/>
            <wp:wrapTopAndBottom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76225"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  <w:br/>
      </w:r>
      <w:r w:rsidRPr="00F76225"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  <w:br/>
      </w:r>
    </w:p>
    <w:p w14:paraId="24D36834" w14:textId="231E1B8D" w:rsidR="00F76225" w:rsidRPr="00F76225" w:rsidRDefault="00F76225" w:rsidP="00F76225">
      <w:pPr>
        <w:spacing w:line="240" w:lineRule="auto"/>
        <w:ind w:left="720"/>
        <w:rPr>
          <w:rFonts w:ascii="Bahnschrift" w:eastAsia="Times New Roman" w:hAnsi="Bahnschrift" w:cs="Times New Roman"/>
          <w:b w:val="0"/>
          <w:color w:val="1A5550" w:themeColor="accent6" w:themeShade="80"/>
          <w:sz w:val="24"/>
          <w:szCs w:val="24"/>
          <w:lang w:eastAsia="es-ES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0224" behindDoc="0" locked="0" layoutInCell="1" allowOverlap="1" wp14:anchorId="233927EC" wp14:editId="2A6FBA6A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5734050" cy="3476625"/>
            <wp:effectExtent l="0" t="0" r="0" b="9525"/>
            <wp:wrapTopAndBottom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38035A" w14:textId="2FD76DFE" w:rsidR="00C03998" w:rsidRDefault="00C03998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78D4FDBE" w14:textId="77777777" w:rsidR="00F76225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17EFDEA6" w14:textId="77777777" w:rsidR="00F76225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13A453E1" w14:textId="77777777" w:rsidR="00F76225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0884E0A4" w14:textId="77777777" w:rsidR="00F76225" w:rsidRPr="006669E9" w:rsidRDefault="00F76225" w:rsidP="00F76225">
      <w:pPr>
        <w:pStyle w:val="Contenido"/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</w:p>
    <w:p w14:paraId="357EBFC6" w14:textId="278FCFD5" w:rsidR="006669E9" w:rsidRPr="00F76225" w:rsidRDefault="006669E9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4" w:name="_Toc118744296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 xml:space="preserve">Dibujo </w:t>
      </w:r>
      <w:proofErr w:type="spellStart"/>
      <w:r>
        <w:rPr>
          <w:rFonts w:ascii="Bahnschrift" w:hAnsi="Bahnschrift"/>
          <w:color w:val="278079" w:themeColor="accent6" w:themeShade="BF"/>
          <w:sz w:val="48"/>
          <w:szCs w:val="28"/>
        </w:rPr>
        <w:t>Von</w:t>
      </w:r>
      <w:proofErr w:type="spellEnd"/>
      <w:r>
        <w:rPr>
          <w:rFonts w:ascii="Bahnschrift" w:hAnsi="Bahnschrift"/>
          <w:color w:val="278079" w:themeColor="accent6" w:themeShade="BF"/>
          <w:sz w:val="48"/>
          <w:szCs w:val="28"/>
        </w:rPr>
        <w:t xml:space="preserve"> Neumann y Harvard:</w:t>
      </w:r>
      <w:bookmarkEnd w:id="14"/>
    </w:p>
    <w:p w14:paraId="3C6358B7" w14:textId="737DD996" w:rsidR="00F76225" w:rsidRDefault="002E7F10" w:rsidP="002E7F10">
      <w:pPr>
        <w:pStyle w:val="Contenido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00888F0" wp14:editId="37535242">
            <wp:simplePos x="0" y="0"/>
            <wp:positionH relativeFrom="margin">
              <wp:posOffset>706755</wp:posOffset>
            </wp:positionH>
            <wp:positionV relativeFrom="paragraph">
              <wp:posOffset>413385</wp:posOffset>
            </wp:positionV>
            <wp:extent cx="4242800" cy="2699846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800" cy="269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DA8973" w14:textId="499B7A18" w:rsidR="002E7F10" w:rsidRPr="00AF1672" w:rsidRDefault="00AF1672" w:rsidP="00AF1672">
      <w:pPr>
        <w:pStyle w:val="NormalWeb"/>
        <w:ind w:left="720" w:firstLine="720"/>
        <w:rPr>
          <w:rFonts w:ascii="Dubai Light" w:hAnsi="Dubai Light" w:cs="Dubai Light"/>
          <w:i/>
          <w:i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E67E9B0" wp14:editId="669EFEF6">
            <wp:simplePos x="0" y="0"/>
            <wp:positionH relativeFrom="margin">
              <wp:align>center</wp:align>
            </wp:positionH>
            <wp:positionV relativeFrom="paragraph">
              <wp:posOffset>3646805</wp:posOffset>
            </wp:positionV>
            <wp:extent cx="4486275" cy="3147695"/>
            <wp:effectExtent l="0" t="0" r="952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7F10" w:rsidRPr="00B92B14">
        <w:rPr>
          <w:rFonts w:ascii="Dubai Light" w:hAnsi="Dubai Light" w:cs="Dubai Light"/>
          <w:i/>
          <w:iCs/>
        </w:rPr>
        <w:t>Arquitectura Harvard</w:t>
      </w:r>
    </w:p>
    <w:p w14:paraId="17C95A2C" w14:textId="3BA459A4" w:rsidR="007B34F0" w:rsidRDefault="007B34F0" w:rsidP="007B34F0">
      <w:pPr>
        <w:pStyle w:val="NormalWeb"/>
        <w:ind w:left="720" w:firstLine="720"/>
        <w:rPr>
          <w:rFonts w:ascii="Dubai Light" w:hAnsi="Dubai Light" w:cs="Dubai Light"/>
          <w:i/>
          <w:iCs/>
        </w:rPr>
      </w:pPr>
      <w:r w:rsidRPr="00B92B14">
        <w:rPr>
          <w:rFonts w:ascii="Dubai Light" w:hAnsi="Dubai Light" w:cs="Dubai Light"/>
          <w:i/>
          <w:iCs/>
        </w:rPr>
        <w:t xml:space="preserve">Arquitectura </w:t>
      </w:r>
      <w:proofErr w:type="spellStart"/>
      <w:r w:rsidR="00AF1672">
        <w:rPr>
          <w:rFonts w:ascii="Dubai Light" w:hAnsi="Dubai Light" w:cs="Dubai Light"/>
          <w:i/>
          <w:iCs/>
        </w:rPr>
        <w:t>Von</w:t>
      </w:r>
      <w:proofErr w:type="spellEnd"/>
      <w:r w:rsidR="00AF1672">
        <w:rPr>
          <w:rFonts w:ascii="Dubai Light" w:hAnsi="Dubai Light" w:cs="Dubai Light"/>
          <w:i/>
          <w:iCs/>
        </w:rPr>
        <w:t xml:space="preserve"> Neumann</w:t>
      </w:r>
    </w:p>
    <w:p w14:paraId="27436617" w14:textId="77777777" w:rsidR="002E7F10" w:rsidRPr="002E7F10" w:rsidRDefault="002E7F10" w:rsidP="002E7F10">
      <w:pPr>
        <w:pStyle w:val="Contenido"/>
      </w:pPr>
    </w:p>
    <w:p w14:paraId="5EFF4B79" w14:textId="700AE0FD" w:rsidR="00F76225" w:rsidRPr="006669E9" w:rsidRDefault="00F76225" w:rsidP="002E7F10">
      <w:pPr>
        <w:pStyle w:val="Contenido"/>
      </w:pPr>
    </w:p>
    <w:p w14:paraId="098C022D" w14:textId="28173EB9" w:rsidR="006669E9" w:rsidRPr="00BC396C" w:rsidRDefault="00F54DE2" w:rsidP="00150A84">
      <w:pPr>
        <w:pStyle w:val="Ttulo1"/>
        <w:numPr>
          <w:ilvl w:val="0"/>
          <w:numId w:val="29"/>
        </w:numPr>
        <w:rPr>
          <w:rFonts w:ascii="Bahnschrift" w:eastAsia="Times New Roman" w:hAnsi="Bahnschrift"/>
          <w:color w:val="278079" w:themeColor="accent6" w:themeShade="BF"/>
          <w:sz w:val="44"/>
          <w:szCs w:val="44"/>
        </w:rPr>
      </w:pPr>
      <w:bookmarkStart w:id="15" w:name="_Toc118744297"/>
      <w:r>
        <w:rPr>
          <w:rFonts w:ascii="Bahnschrift" w:hAnsi="Bahnschrift"/>
          <w:color w:val="278079" w:themeColor="accent6" w:themeShade="BF"/>
          <w:sz w:val="48"/>
          <w:szCs w:val="28"/>
        </w:rPr>
        <w:lastRenderedPageBreak/>
        <w:t>Pirámide de jerarquía de memoria:</w:t>
      </w:r>
      <w:bookmarkEnd w:id="15"/>
    </w:p>
    <w:p w14:paraId="3AF142A8" w14:textId="1ECE026C" w:rsidR="009A359B" w:rsidRPr="009A359B" w:rsidRDefault="000F21EF" w:rsidP="00462762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Bahnschrift" w:hAnsi="Bahnschrift" w:cs="Poppins"/>
          <w:b/>
          <w:bCs/>
          <w:color w:val="278079"/>
          <w:u w:val="single"/>
          <w:lang w:val="en-US"/>
        </w:rPr>
      </w:pPr>
      <w:r w:rsidRPr="00943D08">
        <w:rPr>
          <w:noProof/>
          <w:color w:val="1A5550" w:themeColor="accent6" w:themeShade="80"/>
        </w:rPr>
        <w:drawing>
          <wp:anchor distT="0" distB="0" distL="114300" distR="114300" simplePos="0" relativeHeight="251711488" behindDoc="0" locked="0" layoutInCell="1" allowOverlap="1" wp14:anchorId="52F647C0" wp14:editId="0FE00A55">
            <wp:simplePos x="0" y="0"/>
            <wp:positionH relativeFrom="page">
              <wp:align>center</wp:align>
            </wp:positionH>
            <wp:positionV relativeFrom="paragraph">
              <wp:posOffset>660400</wp:posOffset>
            </wp:positionV>
            <wp:extent cx="4903470" cy="3324225"/>
            <wp:effectExtent l="0" t="0" r="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A359B" w:rsidRPr="009A359B" w:rsidSect="00D94A20">
      <w:headerReference w:type="default" r:id="rId62"/>
      <w:footerReference w:type="default" r:id="rId63"/>
      <w:pgSz w:w="11906" w:h="16838" w:code="9"/>
      <w:pgMar w:top="720" w:right="1134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34837" w14:textId="77777777" w:rsidR="00BB7D97" w:rsidRDefault="00BB7D97">
      <w:r>
        <w:separator/>
      </w:r>
    </w:p>
    <w:p w14:paraId="4A660B12" w14:textId="77777777" w:rsidR="00BB7D97" w:rsidRDefault="00BB7D97"/>
  </w:endnote>
  <w:endnote w:type="continuationSeparator" w:id="0">
    <w:p w14:paraId="33458E1E" w14:textId="77777777" w:rsidR="00BB7D97" w:rsidRDefault="00BB7D97">
      <w:r>
        <w:continuationSeparator/>
      </w:r>
    </w:p>
    <w:p w14:paraId="0E69E320" w14:textId="77777777" w:rsidR="00BB7D97" w:rsidRDefault="00BB7D97"/>
  </w:endnote>
  <w:endnote w:type="continuationNotice" w:id="1">
    <w:p w14:paraId="67A36B37" w14:textId="77777777" w:rsidR="00BB7D97" w:rsidRDefault="00BB7D9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Light">
    <w:panose1 w:val="020B0502040204020203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9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70A3DDBA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2D3849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37796DE0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" fillcolor="#278079 [2409]" stroked="f" strokeweight="2pt">
                    <v:shadow on="t" color="#2d3849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B21715" w:rsidRDefault="00394BB1">
                          <w:pPr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</w:pPr>
                          <w:r w:rsidRPr="00B21715">
                            <w:rPr>
                              <w:rFonts w:ascii="Poppins" w:hAnsi="Poppins" w:cs="Poppins"/>
                              <w:color w:val="278079" w:themeColor="accent6" w:themeShade="BF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B21715" w:rsidRDefault="00394BB1">
                    <w:pPr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</w:pPr>
                    <w:r w:rsidRPr="00B21715">
                      <w:rPr>
                        <w:rFonts w:ascii="Poppins" w:hAnsi="Poppins" w:cs="Poppins"/>
                        <w:color w:val="278079" w:themeColor="accent6" w:themeShade="BF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0D145" w14:textId="77777777" w:rsidR="00BB7D97" w:rsidRDefault="00BB7D97">
      <w:r>
        <w:separator/>
      </w:r>
    </w:p>
    <w:p w14:paraId="5E3926E5" w14:textId="77777777" w:rsidR="00BB7D97" w:rsidRDefault="00BB7D97"/>
  </w:footnote>
  <w:footnote w:type="continuationSeparator" w:id="0">
    <w:p w14:paraId="04DAF2EA" w14:textId="77777777" w:rsidR="00BB7D97" w:rsidRDefault="00BB7D97">
      <w:r>
        <w:continuationSeparator/>
      </w:r>
    </w:p>
    <w:p w14:paraId="5EA5A976" w14:textId="77777777" w:rsidR="00BB7D97" w:rsidRDefault="00BB7D97"/>
  </w:footnote>
  <w:footnote w:type="continuationNotice" w:id="1">
    <w:p w14:paraId="35D2618F" w14:textId="77777777" w:rsidR="00BB7D97" w:rsidRDefault="00BB7D9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C545B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2681F0"/>
            <w:right w:val="nil"/>
          </w:tcBorders>
        </w:tcPr>
        <w:p w14:paraId="6FD300A8" w14:textId="21167051" w:rsidR="00D077E9" w:rsidRPr="003C545B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2681F0"/>
              <w:sz w:val="20"/>
              <w:szCs w:val="16"/>
            </w:rPr>
          </w:pPr>
        </w:p>
        <w:p w14:paraId="0D5FFBA4" w14:textId="0A9DF220" w:rsidR="00370673" w:rsidRPr="000C4A6A" w:rsidRDefault="000C4A6A" w:rsidP="000C4A6A">
          <w:pPr>
            <w:spacing w:before="60"/>
            <w:rPr>
              <w:rFonts w:ascii="Poppins" w:hAnsi="Poppins" w:cs="Poppins"/>
              <w:color w:val="34ABA2" w:themeColor="accent6"/>
              <w:sz w:val="20"/>
              <w:szCs w:val="16"/>
            </w:rPr>
          </w:pPr>
          <w:r w:rsidRPr="000C4A6A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UNIDAD 1: </w:t>
          </w:r>
          <w:r w:rsidR="00BC07FB">
            <w:rPr>
              <w:rFonts w:ascii="Poppins" w:hAnsi="Poppins" w:cs="Poppins"/>
              <w:color w:val="34ABA2" w:themeColor="accent6"/>
              <w:sz w:val="20"/>
              <w:szCs w:val="16"/>
            </w:rPr>
            <w:t xml:space="preserve">ACTIVIDADES                                                                                                      </w:t>
          </w:r>
          <w:r w:rsidR="00F97219" w:rsidRPr="00F97219">
            <w:rPr>
              <w:rFonts w:ascii="Poppins" w:hAnsi="Poppins" w:cs="Poppins"/>
              <w:color w:val="34ABA2" w:themeColor="accent6"/>
              <w:sz w:val="20"/>
              <w:szCs w:val="16"/>
            </w:rPr>
            <w:t>FUNDAMENTOS DEL HARDWARE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700B3"/>
    <w:multiLevelType w:val="hybridMultilevel"/>
    <w:tmpl w:val="251CE9B6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AC35DD"/>
    <w:multiLevelType w:val="multilevel"/>
    <w:tmpl w:val="2390C2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2665A8"/>
    <w:multiLevelType w:val="hybridMultilevel"/>
    <w:tmpl w:val="9BDCB7CC"/>
    <w:lvl w:ilvl="0" w:tplc="EF26129A">
      <w:start w:val="1"/>
      <w:numFmt w:val="decimal"/>
      <w:lvlText w:val="%1."/>
      <w:lvlJc w:val="left"/>
      <w:pPr>
        <w:ind w:left="1081" w:hanging="360"/>
      </w:pPr>
      <w:rPr>
        <w:rFonts w:ascii="Bahnschrift Light" w:eastAsia="Bahnschrift Light" w:hAnsi="Bahnschrift Light" w:cs="Bahnschrift Light"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1" w:tplc="DC4CDFDC">
      <w:start w:val="1"/>
      <w:numFmt w:val="lowerLetter"/>
      <w:lvlText w:val="%2)"/>
      <w:lvlJc w:val="left"/>
      <w:pPr>
        <w:ind w:left="1441" w:hanging="360"/>
      </w:pPr>
      <w:rPr>
        <w:rFonts w:ascii="Bahnschrift Light" w:eastAsia="Bahnschrift Light" w:hAnsi="Bahnschrift Light" w:cs="Bahnschrift Light" w:hint="default"/>
        <w:color w:val="1A5551"/>
        <w:spacing w:val="-3"/>
        <w:w w:val="100"/>
        <w:sz w:val="24"/>
        <w:szCs w:val="24"/>
        <w:lang w:val="es-ES" w:eastAsia="es-ES" w:bidi="es-ES"/>
      </w:rPr>
    </w:lvl>
    <w:lvl w:ilvl="2" w:tplc="0C0A0017">
      <w:start w:val="1"/>
      <w:numFmt w:val="lowerLetter"/>
      <w:lvlText w:val="%3)"/>
      <w:lvlJc w:val="left"/>
      <w:pPr>
        <w:ind w:left="2492" w:hanging="360"/>
      </w:pPr>
      <w:rPr>
        <w:rFonts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3" w:tplc="26C6CE94">
      <w:numFmt w:val="bullet"/>
      <w:lvlText w:val="•"/>
      <w:lvlJc w:val="left"/>
      <w:pPr>
        <w:ind w:left="3539" w:hanging="360"/>
      </w:pPr>
      <w:rPr>
        <w:rFonts w:hint="default"/>
        <w:lang w:val="es-ES" w:eastAsia="es-ES" w:bidi="es-ES"/>
      </w:rPr>
    </w:lvl>
    <w:lvl w:ilvl="4" w:tplc="B874D99A">
      <w:numFmt w:val="bullet"/>
      <w:lvlText w:val="•"/>
      <w:lvlJc w:val="left"/>
      <w:pPr>
        <w:ind w:left="4587" w:hanging="360"/>
      </w:pPr>
      <w:rPr>
        <w:rFonts w:hint="default"/>
        <w:lang w:val="es-ES" w:eastAsia="es-ES" w:bidi="es-ES"/>
      </w:rPr>
    </w:lvl>
    <w:lvl w:ilvl="5" w:tplc="AA54C4D6">
      <w:numFmt w:val="bullet"/>
      <w:lvlText w:val="•"/>
      <w:lvlJc w:val="left"/>
      <w:pPr>
        <w:ind w:left="5634" w:hanging="360"/>
      </w:pPr>
      <w:rPr>
        <w:rFonts w:hint="default"/>
        <w:lang w:val="es-ES" w:eastAsia="es-ES" w:bidi="es-ES"/>
      </w:rPr>
    </w:lvl>
    <w:lvl w:ilvl="6" w:tplc="C694A06E">
      <w:numFmt w:val="bullet"/>
      <w:lvlText w:val="•"/>
      <w:lvlJc w:val="left"/>
      <w:pPr>
        <w:ind w:left="6681" w:hanging="360"/>
      </w:pPr>
      <w:rPr>
        <w:rFonts w:hint="default"/>
        <w:lang w:val="es-ES" w:eastAsia="es-ES" w:bidi="es-ES"/>
      </w:rPr>
    </w:lvl>
    <w:lvl w:ilvl="7" w:tplc="26666886">
      <w:numFmt w:val="bullet"/>
      <w:lvlText w:val="•"/>
      <w:lvlJc w:val="left"/>
      <w:pPr>
        <w:ind w:left="7729" w:hanging="360"/>
      </w:pPr>
      <w:rPr>
        <w:rFonts w:hint="default"/>
        <w:lang w:val="es-ES" w:eastAsia="es-ES" w:bidi="es-ES"/>
      </w:rPr>
    </w:lvl>
    <w:lvl w:ilvl="8" w:tplc="4C863F2E">
      <w:numFmt w:val="bullet"/>
      <w:lvlText w:val="•"/>
      <w:lvlJc w:val="left"/>
      <w:pPr>
        <w:ind w:left="8776" w:hanging="360"/>
      </w:pPr>
      <w:rPr>
        <w:rFonts w:hint="default"/>
        <w:lang w:val="es-ES" w:eastAsia="es-ES" w:bidi="es-ES"/>
      </w:rPr>
    </w:lvl>
  </w:abstractNum>
  <w:abstractNum w:abstractNumId="3" w15:restartNumberingAfterBreak="0">
    <w:nsid w:val="08137C0E"/>
    <w:multiLevelType w:val="multilevel"/>
    <w:tmpl w:val="DE504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F17199"/>
    <w:multiLevelType w:val="multilevel"/>
    <w:tmpl w:val="935A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7C3C76"/>
    <w:multiLevelType w:val="hybridMultilevel"/>
    <w:tmpl w:val="6C5ECDC4"/>
    <w:lvl w:ilvl="0" w:tplc="0C0A000F">
      <w:start w:val="1"/>
      <w:numFmt w:val="decimal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2880" w:hanging="360"/>
      </w:pPr>
    </w:lvl>
    <w:lvl w:ilvl="2" w:tplc="0C0A001B" w:tentative="1">
      <w:start w:val="1"/>
      <w:numFmt w:val="lowerRoman"/>
      <w:lvlText w:val="%3."/>
      <w:lvlJc w:val="right"/>
      <w:pPr>
        <w:ind w:left="3600" w:hanging="180"/>
      </w:pPr>
    </w:lvl>
    <w:lvl w:ilvl="3" w:tplc="0C0A000F" w:tentative="1">
      <w:start w:val="1"/>
      <w:numFmt w:val="decimal"/>
      <w:lvlText w:val="%4."/>
      <w:lvlJc w:val="left"/>
      <w:pPr>
        <w:ind w:left="4320" w:hanging="360"/>
      </w:pPr>
    </w:lvl>
    <w:lvl w:ilvl="4" w:tplc="0C0A0019" w:tentative="1">
      <w:start w:val="1"/>
      <w:numFmt w:val="lowerLetter"/>
      <w:lvlText w:val="%5."/>
      <w:lvlJc w:val="left"/>
      <w:pPr>
        <w:ind w:left="5040" w:hanging="360"/>
      </w:pPr>
    </w:lvl>
    <w:lvl w:ilvl="5" w:tplc="0C0A001B" w:tentative="1">
      <w:start w:val="1"/>
      <w:numFmt w:val="lowerRoman"/>
      <w:lvlText w:val="%6."/>
      <w:lvlJc w:val="right"/>
      <w:pPr>
        <w:ind w:left="5760" w:hanging="180"/>
      </w:pPr>
    </w:lvl>
    <w:lvl w:ilvl="6" w:tplc="0C0A000F" w:tentative="1">
      <w:start w:val="1"/>
      <w:numFmt w:val="decimal"/>
      <w:lvlText w:val="%7."/>
      <w:lvlJc w:val="left"/>
      <w:pPr>
        <w:ind w:left="6480" w:hanging="360"/>
      </w:pPr>
    </w:lvl>
    <w:lvl w:ilvl="7" w:tplc="0C0A0019" w:tentative="1">
      <w:start w:val="1"/>
      <w:numFmt w:val="lowerLetter"/>
      <w:lvlText w:val="%8."/>
      <w:lvlJc w:val="left"/>
      <w:pPr>
        <w:ind w:left="7200" w:hanging="360"/>
      </w:pPr>
    </w:lvl>
    <w:lvl w:ilvl="8" w:tplc="0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0E6F5EDD"/>
    <w:multiLevelType w:val="hybridMultilevel"/>
    <w:tmpl w:val="38BC013E"/>
    <w:lvl w:ilvl="0" w:tplc="EF26129A">
      <w:start w:val="1"/>
      <w:numFmt w:val="decimal"/>
      <w:lvlText w:val="%1."/>
      <w:lvlJc w:val="left"/>
      <w:pPr>
        <w:ind w:left="1081" w:hanging="360"/>
      </w:pPr>
      <w:rPr>
        <w:rFonts w:ascii="Bahnschrift Light" w:eastAsia="Bahnschrift Light" w:hAnsi="Bahnschrift Light" w:cs="Bahnschrift Light"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1" w:tplc="DC4CDFDC">
      <w:start w:val="1"/>
      <w:numFmt w:val="lowerLetter"/>
      <w:lvlText w:val="%2)"/>
      <w:lvlJc w:val="left"/>
      <w:pPr>
        <w:ind w:left="1441" w:hanging="360"/>
      </w:pPr>
      <w:rPr>
        <w:rFonts w:ascii="Bahnschrift Light" w:eastAsia="Bahnschrift Light" w:hAnsi="Bahnschrift Light" w:cs="Bahnschrift Light" w:hint="default"/>
        <w:color w:val="1A5551"/>
        <w:spacing w:val="-3"/>
        <w:w w:val="100"/>
        <w:sz w:val="24"/>
        <w:szCs w:val="24"/>
        <w:lang w:val="es-ES" w:eastAsia="es-ES" w:bidi="es-ES"/>
      </w:rPr>
    </w:lvl>
    <w:lvl w:ilvl="2" w:tplc="8BD621C0">
      <w:numFmt w:val="bullet"/>
      <w:lvlText w:val="•"/>
      <w:lvlJc w:val="left"/>
      <w:pPr>
        <w:ind w:left="2492" w:hanging="360"/>
      </w:pPr>
      <w:rPr>
        <w:rFonts w:hint="default"/>
        <w:lang w:val="es-ES" w:eastAsia="es-ES" w:bidi="es-ES"/>
      </w:rPr>
    </w:lvl>
    <w:lvl w:ilvl="3" w:tplc="26C6CE94">
      <w:numFmt w:val="bullet"/>
      <w:lvlText w:val="•"/>
      <w:lvlJc w:val="left"/>
      <w:pPr>
        <w:ind w:left="3539" w:hanging="360"/>
      </w:pPr>
      <w:rPr>
        <w:rFonts w:hint="default"/>
        <w:lang w:val="es-ES" w:eastAsia="es-ES" w:bidi="es-ES"/>
      </w:rPr>
    </w:lvl>
    <w:lvl w:ilvl="4" w:tplc="B874D99A">
      <w:numFmt w:val="bullet"/>
      <w:lvlText w:val="•"/>
      <w:lvlJc w:val="left"/>
      <w:pPr>
        <w:ind w:left="4587" w:hanging="360"/>
      </w:pPr>
      <w:rPr>
        <w:rFonts w:hint="default"/>
        <w:lang w:val="es-ES" w:eastAsia="es-ES" w:bidi="es-ES"/>
      </w:rPr>
    </w:lvl>
    <w:lvl w:ilvl="5" w:tplc="AA54C4D6">
      <w:numFmt w:val="bullet"/>
      <w:lvlText w:val="•"/>
      <w:lvlJc w:val="left"/>
      <w:pPr>
        <w:ind w:left="5634" w:hanging="360"/>
      </w:pPr>
      <w:rPr>
        <w:rFonts w:hint="default"/>
        <w:lang w:val="es-ES" w:eastAsia="es-ES" w:bidi="es-ES"/>
      </w:rPr>
    </w:lvl>
    <w:lvl w:ilvl="6" w:tplc="C694A06E">
      <w:numFmt w:val="bullet"/>
      <w:lvlText w:val="•"/>
      <w:lvlJc w:val="left"/>
      <w:pPr>
        <w:ind w:left="6681" w:hanging="360"/>
      </w:pPr>
      <w:rPr>
        <w:rFonts w:hint="default"/>
        <w:lang w:val="es-ES" w:eastAsia="es-ES" w:bidi="es-ES"/>
      </w:rPr>
    </w:lvl>
    <w:lvl w:ilvl="7" w:tplc="26666886">
      <w:numFmt w:val="bullet"/>
      <w:lvlText w:val="•"/>
      <w:lvlJc w:val="left"/>
      <w:pPr>
        <w:ind w:left="7729" w:hanging="360"/>
      </w:pPr>
      <w:rPr>
        <w:rFonts w:hint="default"/>
        <w:lang w:val="es-ES" w:eastAsia="es-ES" w:bidi="es-ES"/>
      </w:rPr>
    </w:lvl>
    <w:lvl w:ilvl="8" w:tplc="4C863F2E">
      <w:numFmt w:val="bullet"/>
      <w:lvlText w:val="•"/>
      <w:lvlJc w:val="left"/>
      <w:pPr>
        <w:ind w:left="8776" w:hanging="360"/>
      </w:pPr>
      <w:rPr>
        <w:rFonts w:hint="default"/>
        <w:lang w:val="es-ES" w:eastAsia="es-ES" w:bidi="es-ES"/>
      </w:rPr>
    </w:lvl>
  </w:abstractNum>
  <w:abstractNum w:abstractNumId="7" w15:restartNumberingAfterBreak="0">
    <w:nsid w:val="0FF25D21"/>
    <w:multiLevelType w:val="multilevel"/>
    <w:tmpl w:val="151AE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F618EE"/>
    <w:multiLevelType w:val="multilevel"/>
    <w:tmpl w:val="1D940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D25AD7"/>
    <w:multiLevelType w:val="hybridMultilevel"/>
    <w:tmpl w:val="38BC013E"/>
    <w:lvl w:ilvl="0" w:tplc="EF26129A">
      <w:start w:val="1"/>
      <w:numFmt w:val="decimal"/>
      <w:lvlText w:val="%1."/>
      <w:lvlJc w:val="left"/>
      <w:pPr>
        <w:ind w:left="1081" w:hanging="360"/>
      </w:pPr>
      <w:rPr>
        <w:rFonts w:ascii="Bahnschrift Light" w:eastAsia="Bahnschrift Light" w:hAnsi="Bahnschrift Light" w:cs="Bahnschrift Light" w:hint="default"/>
        <w:color w:val="278079"/>
        <w:spacing w:val="-3"/>
        <w:w w:val="100"/>
        <w:sz w:val="24"/>
        <w:szCs w:val="24"/>
        <w:lang w:val="es-ES" w:eastAsia="es-ES" w:bidi="es-ES"/>
      </w:rPr>
    </w:lvl>
    <w:lvl w:ilvl="1" w:tplc="DC4CDFDC">
      <w:start w:val="1"/>
      <w:numFmt w:val="lowerLetter"/>
      <w:lvlText w:val="%2)"/>
      <w:lvlJc w:val="left"/>
      <w:pPr>
        <w:ind w:left="1441" w:hanging="360"/>
      </w:pPr>
      <w:rPr>
        <w:rFonts w:ascii="Bahnschrift Light" w:eastAsia="Bahnschrift Light" w:hAnsi="Bahnschrift Light" w:cs="Bahnschrift Light" w:hint="default"/>
        <w:color w:val="1A5551"/>
        <w:spacing w:val="-3"/>
        <w:w w:val="100"/>
        <w:sz w:val="24"/>
        <w:szCs w:val="24"/>
        <w:lang w:val="es-ES" w:eastAsia="es-ES" w:bidi="es-ES"/>
      </w:rPr>
    </w:lvl>
    <w:lvl w:ilvl="2" w:tplc="8BD621C0">
      <w:numFmt w:val="bullet"/>
      <w:lvlText w:val="•"/>
      <w:lvlJc w:val="left"/>
      <w:pPr>
        <w:ind w:left="2492" w:hanging="360"/>
      </w:pPr>
      <w:rPr>
        <w:rFonts w:hint="default"/>
        <w:lang w:val="es-ES" w:eastAsia="es-ES" w:bidi="es-ES"/>
      </w:rPr>
    </w:lvl>
    <w:lvl w:ilvl="3" w:tplc="26C6CE94">
      <w:numFmt w:val="bullet"/>
      <w:lvlText w:val="•"/>
      <w:lvlJc w:val="left"/>
      <w:pPr>
        <w:ind w:left="3539" w:hanging="360"/>
      </w:pPr>
      <w:rPr>
        <w:rFonts w:hint="default"/>
        <w:lang w:val="es-ES" w:eastAsia="es-ES" w:bidi="es-ES"/>
      </w:rPr>
    </w:lvl>
    <w:lvl w:ilvl="4" w:tplc="B874D99A">
      <w:numFmt w:val="bullet"/>
      <w:lvlText w:val="•"/>
      <w:lvlJc w:val="left"/>
      <w:pPr>
        <w:ind w:left="4587" w:hanging="360"/>
      </w:pPr>
      <w:rPr>
        <w:rFonts w:hint="default"/>
        <w:lang w:val="es-ES" w:eastAsia="es-ES" w:bidi="es-ES"/>
      </w:rPr>
    </w:lvl>
    <w:lvl w:ilvl="5" w:tplc="AA54C4D6">
      <w:numFmt w:val="bullet"/>
      <w:lvlText w:val="•"/>
      <w:lvlJc w:val="left"/>
      <w:pPr>
        <w:ind w:left="5634" w:hanging="360"/>
      </w:pPr>
      <w:rPr>
        <w:rFonts w:hint="default"/>
        <w:lang w:val="es-ES" w:eastAsia="es-ES" w:bidi="es-ES"/>
      </w:rPr>
    </w:lvl>
    <w:lvl w:ilvl="6" w:tplc="C694A06E">
      <w:numFmt w:val="bullet"/>
      <w:lvlText w:val="•"/>
      <w:lvlJc w:val="left"/>
      <w:pPr>
        <w:ind w:left="6681" w:hanging="360"/>
      </w:pPr>
      <w:rPr>
        <w:rFonts w:hint="default"/>
        <w:lang w:val="es-ES" w:eastAsia="es-ES" w:bidi="es-ES"/>
      </w:rPr>
    </w:lvl>
    <w:lvl w:ilvl="7" w:tplc="26666886">
      <w:numFmt w:val="bullet"/>
      <w:lvlText w:val="•"/>
      <w:lvlJc w:val="left"/>
      <w:pPr>
        <w:ind w:left="7729" w:hanging="360"/>
      </w:pPr>
      <w:rPr>
        <w:rFonts w:hint="default"/>
        <w:lang w:val="es-ES" w:eastAsia="es-ES" w:bidi="es-ES"/>
      </w:rPr>
    </w:lvl>
    <w:lvl w:ilvl="8" w:tplc="4C863F2E">
      <w:numFmt w:val="bullet"/>
      <w:lvlText w:val="•"/>
      <w:lvlJc w:val="left"/>
      <w:pPr>
        <w:ind w:left="8776" w:hanging="360"/>
      </w:pPr>
      <w:rPr>
        <w:rFonts w:hint="default"/>
        <w:lang w:val="es-ES" w:eastAsia="es-ES" w:bidi="es-ES"/>
      </w:rPr>
    </w:lvl>
  </w:abstractNum>
  <w:abstractNum w:abstractNumId="10" w15:restartNumberingAfterBreak="0">
    <w:nsid w:val="1E346A51"/>
    <w:multiLevelType w:val="multilevel"/>
    <w:tmpl w:val="EC120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344682"/>
    <w:multiLevelType w:val="multilevel"/>
    <w:tmpl w:val="36720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7C75AA"/>
    <w:multiLevelType w:val="multilevel"/>
    <w:tmpl w:val="A9441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D673DF"/>
    <w:multiLevelType w:val="multilevel"/>
    <w:tmpl w:val="06F4F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845B0B"/>
    <w:multiLevelType w:val="hybridMultilevel"/>
    <w:tmpl w:val="6D76B960"/>
    <w:lvl w:ilvl="0" w:tplc="E4C619D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FF4AB0"/>
    <w:multiLevelType w:val="multilevel"/>
    <w:tmpl w:val="134CB0A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0468FD"/>
    <w:multiLevelType w:val="hybridMultilevel"/>
    <w:tmpl w:val="1ED4124E"/>
    <w:lvl w:ilvl="0" w:tplc="9CCCE668">
      <w:numFmt w:val="bullet"/>
      <w:lvlText w:val="•"/>
      <w:lvlJc w:val="left"/>
      <w:pPr>
        <w:ind w:left="1800" w:hanging="360"/>
      </w:pPr>
      <w:rPr>
        <w:rFonts w:ascii="Dubai Light" w:eastAsiaTheme="majorEastAsia" w:hAnsi="Dubai Light" w:cs="Dubai Light"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3027F45"/>
    <w:multiLevelType w:val="hybridMultilevel"/>
    <w:tmpl w:val="793A4A26"/>
    <w:lvl w:ilvl="0" w:tplc="9CCCE668">
      <w:numFmt w:val="bullet"/>
      <w:lvlText w:val="•"/>
      <w:lvlJc w:val="left"/>
      <w:pPr>
        <w:ind w:left="1440" w:hanging="360"/>
      </w:pPr>
      <w:rPr>
        <w:rFonts w:ascii="Dubai Light" w:eastAsiaTheme="majorEastAsia" w:hAnsi="Dubai Light" w:cs="Dubai Light"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4BF4FC1"/>
    <w:multiLevelType w:val="hybridMultilevel"/>
    <w:tmpl w:val="B4BC07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441868"/>
    <w:multiLevelType w:val="multilevel"/>
    <w:tmpl w:val="AD7A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40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750513"/>
    <w:multiLevelType w:val="hybridMultilevel"/>
    <w:tmpl w:val="D3EC9FA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3531FD"/>
    <w:multiLevelType w:val="multilevel"/>
    <w:tmpl w:val="F118D4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1C4CA8"/>
    <w:multiLevelType w:val="multilevel"/>
    <w:tmpl w:val="2244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372B70"/>
    <w:multiLevelType w:val="multilevel"/>
    <w:tmpl w:val="4B929A4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F455874"/>
    <w:multiLevelType w:val="hybridMultilevel"/>
    <w:tmpl w:val="E9EC8F10"/>
    <w:lvl w:ilvl="0" w:tplc="9CCCE668">
      <w:numFmt w:val="bullet"/>
      <w:lvlText w:val="•"/>
      <w:lvlJc w:val="left"/>
      <w:pPr>
        <w:ind w:left="1080" w:hanging="360"/>
      </w:pPr>
      <w:rPr>
        <w:rFonts w:ascii="Dubai Light" w:eastAsiaTheme="majorEastAsia" w:hAnsi="Dubai Light" w:cs="Dubai Light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951B3"/>
    <w:multiLevelType w:val="hybridMultilevel"/>
    <w:tmpl w:val="F28205C0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BF4C48"/>
    <w:multiLevelType w:val="multilevel"/>
    <w:tmpl w:val="6CE0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E92E06"/>
    <w:multiLevelType w:val="multilevel"/>
    <w:tmpl w:val="A9AC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206E09"/>
    <w:multiLevelType w:val="multilevel"/>
    <w:tmpl w:val="1DBC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DB3D2D"/>
    <w:multiLevelType w:val="multilevel"/>
    <w:tmpl w:val="32A66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782DA6"/>
    <w:multiLevelType w:val="multilevel"/>
    <w:tmpl w:val="0136BA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CB32E9"/>
    <w:multiLevelType w:val="multilevel"/>
    <w:tmpl w:val="C094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242E79"/>
    <w:multiLevelType w:val="multilevel"/>
    <w:tmpl w:val="1846A2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475AD4"/>
    <w:multiLevelType w:val="hybridMultilevel"/>
    <w:tmpl w:val="0518AEAE"/>
    <w:lvl w:ilvl="0" w:tplc="449C6A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13329FE"/>
    <w:multiLevelType w:val="hybridMultilevel"/>
    <w:tmpl w:val="61F8E7B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7A27706"/>
    <w:multiLevelType w:val="multilevel"/>
    <w:tmpl w:val="D846B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B71F85"/>
    <w:multiLevelType w:val="multilevel"/>
    <w:tmpl w:val="F9F003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" w15:restartNumberingAfterBreak="0">
    <w:nsid w:val="742034AC"/>
    <w:multiLevelType w:val="multilevel"/>
    <w:tmpl w:val="D1E0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AE431A"/>
    <w:multiLevelType w:val="multilevel"/>
    <w:tmpl w:val="1E60C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274D35"/>
    <w:multiLevelType w:val="hybridMultilevel"/>
    <w:tmpl w:val="82DA50C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0"/>
  </w:num>
  <w:num w:numId="3">
    <w:abstractNumId w:val="39"/>
  </w:num>
  <w:num w:numId="4">
    <w:abstractNumId w:val="20"/>
  </w:num>
  <w:num w:numId="5">
    <w:abstractNumId w:val="35"/>
  </w:num>
  <w:num w:numId="6">
    <w:abstractNumId w:val="31"/>
  </w:num>
  <w:num w:numId="7">
    <w:abstractNumId w:val="4"/>
  </w:num>
  <w:num w:numId="8">
    <w:abstractNumId w:val="21"/>
    <w:lvlOverride w:ilvl="0">
      <w:lvl w:ilvl="0">
        <w:numFmt w:val="decimal"/>
        <w:lvlText w:val="%1."/>
        <w:lvlJc w:val="left"/>
      </w:lvl>
    </w:lvlOverride>
  </w:num>
  <w:num w:numId="9">
    <w:abstractNumId w:val="37"/>
  </w:num>
  <w:num w:numId="10">
    <w:abstractNumId w:val="32"/>
    <w:lvlOverride w:ilvl="0">
      <w:lvl w:ilvl="0">
        <w:numFmt w:val="decimal"/>
        <w:lvlText w:val="%1."/>
        <w:lvlJc w:val="left"/>
      </w:lvl>
    </w:lvlOverride>
  </w:num>
  <w:num w:numId="11">
    <w:abstractNumId w:val="26"/>
  </w:num>
  <w:num w:numId="12">
    <w:abstractNumId w:val="36"/>
  </w:num>
  <w:num w:numId="13">
    <w:abstractNumId w:val="30"/>
    <w:lvlOverride w:ilvl="0">
      <w:lvl w:ilvl="0">
        <w:numFmt w:val="decimal"/>
        <w:lvlText w:val="%1."/>
        <w:lvlJc w:val="left"/>
      </w:lvl>
    </w:lvlOverride>
  </w:num>
  <w:num w:numId="14">
    <w:abstractNumId w:val="23"/>
  </w:num>
  <w:num w:numId="15">
    <w:abstractNumId w:val="25"/>
  </w:num>
  <w:num w:numId="16">
    <w:abstractNumId w:val="7"/>
  </w:num>
  <w:num w:numId="17">
    <w:abstractNumId w:val="8"/>
  </w:num>
  <w:num w:numId="18">
    <w:abstractNumId w:val="28"/>
  </w:num>
  <w:num w:numId="19">
    <w:abstractNumId w:val="38"/>
  </w:num>
  <w:num w:numId="20">
    <w:abstractNumId w:val="3"/>
  </w:num>
  <w:num w:numId="21">
    <w:abstractNumId w:val="29"/>
  </w:num>
  <w:num w:numId="22">
    <w:abstractNumId w:val="15"/>
  </w:num>
  <w:num w:numId="23">
    <w:abstractNumId w:val="11"/>
  </w:num>
  <w:num w:numId="24">
    <w:abstractNumId w:val="34"/>
  </w:num>
  <w:num w:numId="25">
    <w:abstractNumId w:val="24"/>
  </w:num>
  <w:num w:numId="26">
    <w:abstractNumId w:val="17"/>
  </w:num>
  <w:num w:numId="27">
    <w:abstractNumId w:val="5"/>
  </w:num>
  <w:num w:numId="28">
    <w:abstractNumId w:val="16"/>
  </w:num>
  <w:num w:numId="29">
    <w:abstractNumId w:val="14"/>
  </w:num>
  <w:num w:numId="30">
    <w:abstractNumId w:val="2"/>
  </w:num>
  <w:num w:numId="31">
    <w:abstractNumId w:val="6"/>
  </w:num>
  <w:num w:numId="32">
    <w:abstractNumId w:val="9"/>
  </w:num>
  <w:num w:numId="33">
    <w:abstractNumId w:val="13"/>
  </w:num>
  <w:num w:numId="34">
    <w:abstractNumId w:val="12"/>
  </w:num>
  <w:num w:numId="35">
    <w:abstractNumId w:val="27"/>
  </w:num>
  <w:num w:numId="36">
    <w:abstractNumId w:val="1"/>
    <w:lvlOverride w:ilvl="0">
      <w:lvl w:ilvl="0">
        <w:numFmt w:val="decimal"/>
        <w:lvlText w:val="%1."/>
        <w:lvlJc w:val="left"/>
      </w:lvl>
    </w:lvlOverride>
  </w:num>
  <w:num w:numId="37">
    <w:abstractNumId w:val="19"/>
  </w:num>
  <w:num w:numId="38">
    <w:abstractNumId w:val="22"/>
    <w:lvlOverride w:ilvl="0">
      <w:lvl w:ilvl="0">
        <w:numFmt w:val="decimal"/>
        <w:lvlText w:val="%1."/>
        <w:lvlJc w:val="left"/>
      </w:lvl>
    </w:lvlOverride>
  </w:num>
  <w:num w:numId="39">
    <w:abstractNumId w:val="10"/>
  </w:num>
  <w:num w:numId="4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4097">
      <o:colormru v:ext="edit" colors="#fcfcfe,white,#ecf4f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2482E"/>
    <w:rsid w:val="0002609C"/>
    <w:rsid w:val="00027D0A"/>
    <w:rsid w:val="00030F59"/>
    <w:rsid w:val="00041B71"/>
    <w:rsid w:val="00043A72"/>
    <w:rsid w:val="00044D7F"/>
    <w:rsid w:val="00050324"/>
    <w:rsid w:val="000518B4"/>
    <w:rsid w:val="00053E14"/>
    <w:rsid w:val="000543B6"/>
    <w:rsid w:val="00061F2F"/>
    <w:rsid w:val="00067046"/>
    <w:rsid w:val="000747A0"/>
    <w:rsid w:val="0007650E"/>
    <w:rsid w:val="00080544"/>
    <w:rsid w:val="00081BF6"/>
    <w:rsid w:val="00082817"/>
    <w:rsid w:val="0008636D"/>
    <w:rsid w:val="000875F7"/>
    <w:rsid w:val="000A0150"/>
    <w:rsid w:val="000A0A92"/>
    <w:rsid w:val="000A66C0"/>
    <w:rsid w:val="000B447D"/>
    <w:rsid w:val="000B4C7A"/>
    <w:rsid w:val="000C36B2"/>
    <w:rsid w:val="000C4A6A"/>
    <w:rsid w:val="000C6D20"/>
    <w:rsid w:val="000D0EA7"/>
    <w:rsid w:val="000D6E1C"/>
    <w:rsid w:val="000E0FCB"/>
    <w:rsid w:val="000E4EE3"/>
    <w:rsid w:val="000E63C9"/>
    <w:rsid w:val="000F09D1"/>
    <w:rsid w:val="000F1E9E"/>
    <w:rsid w:val="000F21EF"/>
    <w:rsid w:val="000F597C"/>
    <w:rsid w:val="0010183B"/>
    <w:rsid w:val="00101D93"/>
    <w:rsid w:val="00101FE6"/>
    <w:rsid w:val="0011169D"/>
    <w:rsid w:val="0011339C"/>
    <w:rsid w:val="00122B3E"/>
    <w:rsid w:val="00124324"/>
    <w:rsid w:val="00124B88"/>
    <w:rsid w:val="00130E9D"/>
    <w:rsid w:val="001358E9"/>
    <w:rsid w:val="001478DF"/>
    <w:rsid w:val="00150A6D"/>
    <w:rsid w:val="00150A84"/>
    <w:rsid w:val="001529B7"/>
    <w:rsid w:val="00171B1A"/>
    <w:rsid w:val="00185B35"/>
    <w:rsid w:val="00187877"/>
    <w:rsid w:val="0019010F"/>
    <w:rsid w:val="00193657"/>
    <w:rsid w:val="0019621A"/>
    <w:rsid w:val="001B1ABB"/>
    <w:rsid w:val="001C50FC"/>
    <w:rsid w:val="001C6500"/>
    <w:rsid w:val="001F2BC8"/>
    <w:rsid w:val="001F54BA"/>
    <w:rsid w:val="001F5F6B"/>
    <w:rsid w:val="0020257A"/>
    <w:rsid w:val="002109F8"/>
    <w:rsid w:val="0021702B"/>
    <w:rsid w:val="00224617"/>
    <w:rsid w:val="00231152"/>
    <w:rsid w:val="00243EBC"/>
    <w:rsid w:val="00245EE2"/>
    <w:rsid w:val="00246A35"/>
    <w:rsid w:val="002471C4"/>
    <w:rsid w:val="00255741"/>
    <w:rsid w:val="00260A81"/>
    <w:rsid w:val="00261657"/>
    <w:rsid w:val="00267B70"/>
    <w:rsid w:val="0027232F"/>
    <w:rsid w:val="00280FE4"/>
    <w:rsid w:val="002821E2"/>
    <w:rsid w:val="00282390"/>
    <w:rsid w:val="00284348"/>
    <w:rsid w:val="002A1580"/>
    <w:rsid w:val="002A4D68"/>
    <w:rsid w:val="002B059D"/>
    <w:rsid w:val="002C4615"/>
    <w:rsid w:val="002D4714"/>
    <w:rsid w:val="002E0066"/>
    <w:rsid w:val="002E45B3"/>
    <w:rsid w:val="002E6275"/>
    <w:rsid w:val="002E7F10"/>
    <w:rsid w:val="002F1235"/>
    <w:rsid w:val="002F51F5"/>
    <w:rsid w:val="00303345"/>
    <w:rsid w:val="0030459D"/>
    <w:rsid w:val="00311911"/>
    <w:rsid w:val="00312137"/>
    <w:rsid w:val="00320F0D"/>
    <w:rsid w:val="0032449C"/>
    <w:rsid w:val="00326A46"/>
    <w:rsid w:val="00330359"/>
    <w:rsid w:val="00332115"/>
    <w:rsid w:val="00333179"/>
    <w:rsid w:val="0033762F"/>
    <w:rsid w:val="0034188F"/>
    <w:rsid w:val="00352D61"/>
    <w:rsid w:val="00355418"/>
    <w:rsid w:val="00360494"/>
    <w:rsid w:val="00362063"/>
    <w:rsid w:val="00366C7E"/>
    <w:rsid w:val="00370673"/>
    <w:rsid w:val="00371685"/>
    <w:rsid w:val="0037346B"/>
    <w:rsid w:val="00384EA3"/>
    <w:rsid w:val="00384FF8"/>
    <w:rsid w:val="00391006"/>
    <w:rsid w:val="00394BB1"/>
    <w:rsid w:val="003A39A1"/>
    <w:rsid w:val="003A50BA"/>
    <w:rsid w:val="003C2191"/>
    <w:rsid w:val="003C2E87"/>
    <w:rsid w:val="003C545B"/>
    <w:rsid w:val="003D3863"/>
    <w:rsid w:val="003D6E99"/>
    <w:rsid w:val="003E787D"/>
    <w:rsid w:val="003F1321"/>
    <w:rsid w:val="003F4299"/>
    <w:rsid w:val="00402D6D"/>
    <w:rsid w:val="00405980"/>
    <w:rsid w:val="004110DE"/>
    <w:rsid w:val="0044085A"/>
    <w:rsid w:val="00445C9D"/>
    <w:rsid w:val="00460955"/>
    <w:rsid w:val="00462762"/>
    <w:rsid w:val="00462B18"/>
    <w:rsid w:val="00464D5F"/>
    <w:rsid w:val="0046765A"/>
    <w:rsid w:val="00471776"/>
    <w:rsid w:val="00473C40"/>
    <w:rsid w:val="00480D34"/>
    <w:rsid w:val="00482BCE"/>
    <w:rsid w:val="004A779D"/>
    <w:rsid w:val="004B21A5"/>
    <w:rsid w:val="004B4C69"/>
    <w:rsid w:val="004D2193"/>
    <w:rsid w:val="004D21AD"/>
    <w:rsid w:val="004D74BE"/>
    <w:rsid w:val="004E5FEE"/>
    <w:rsid w:val="004F54F4"/>
    <w:rsid w:val="004F68AB"/>
    <w:rsid w:val="004F72EB"/>
    <w:rsid w:val="004F772D"/>
    <w:rsid w:val="004F7C29"/>
    <w:rsid w:val="005037F0"/>
    <w:rsid w:val="00516A86"/>
    <w:rsid w:val="00516F36"/>
    <w:rsid w:val="005275F6"/>
    <w:rsid w:val="00530175"/>
    <w:rsid w:val="00547B37"/>
    <w:rsid w:val="0056323E"/>
    <w:rsid w:val="00572102"/>
    <w:rsid w:val="0057729A"/>
    <w:rsid w:val="005776F5"/>
    <w:rsid w:val="00596BAC"/>
    <w:rsid w:val="005A4148"/>
    <w:rsid w:val="005B7D81"/>
    <w:rsid w:val="005C3B74"/>
    <w:rsid w:val="005D5EF7"/>
    <w:rsid w:val="005E2A09"/>
    <w:rsid w:val="005E6107"/>
    <w:rsid w:val="005F1BB0"/>
    <w:rsid w:val="00606FB2"/>
    <w:rsid w:val="00611A7C"/>
    <w:rsid w:val="00614CED"/>
    <w:rsid w:val="00617B85"/>
    <w:rsid w:val="006309A0"/>
    <w:rsid w:val="00634B87"/>
    <w:rsid w:val="00650C91"/>
    <w:rsid w:val="00654CDF"/>
    <w:rsid w:val="0065652C"/>
    <w:rsid w:val="00656C4D"/>
    <w:rsid w:val="00661424"/>
    <w:rsid w:val="00663BBF"/>
    <w:rsid w:val="006669E9"/>
    <w:rsid w:val="00680029"/>
    <w:rsid w:val="00680844"/>
    <w:rsid w:val="00681229"/>
    <w:rsid w:val="006829CB"/>
    <w:rsid w:val="00685E16"/>
    <w:rsid w:val="00686ACF"/>
    <w:rsid w:val="006924BD"/>
    <w:rsid w:val="006B1821"/>
    <w:rsid w:val="006D0A41"/>
    <w:rsid w:val="006E5716"/>
    <w:rsid w:val="00703F8A"/>
    <w:rsid w:val="00704F0E"/>
    <w:rsid w:val="00712C35"/>
    <w:rsid w:val="00717EA0"/>
    <w:rsid w:val="00724111"/>
    <w:rsid w:val="00725004"/>
    <w:rsid w:val="00725772"/>
    <w:rsid w:val="00725B32"/>
    <w:rsid w:val="007302B3"/>
    <w:rsid w:val="00730733"/>
    <w:rsid w:val="007309A6"/>
    <w:rsid w:val="00730E3A"/>
    <w:rsid w:val="00732DBB"/>
    <w:rsid w:val="00734566"/>
    <w:rsid w:val="00736AAF"/>
    <w:rsid w:val="00741FD5"/>
    <w:rsid w:val="0076307C"/>
    <w:rsid w:val="00763138"/>
    <w:rsid w:val="0076363A"/>
    <w:rsid w:val="00765B2A"/>
    <w:rsid w:val="00772EB9"/>
    <w:rsid w:val="007740B7"/>
    <w:rsid w:val="00776D2D"/>
    <w:rsid w:val="00777315"/>
    <w:rsid w:val="00783A34"/>
    <w:rsid w:val="00786ED0"/>
    <w:rsid w:val="00787567"/>
    <w:rsid w:val="00790D9E"/>
    <w:rsid w:val="00795C68"/>
    <w:rsid w:val="007B34F0"/>
    <w:rsid w:val="007B6272"/>
    <w:rsid w:val="007C013A"/>
    <w:rsid w:val="007C6B52"/>
    <w:rsid w:val="007D06BD"/>
    <w:rsid w:val="007D06D0"/>
    <w:rsid w:val="007D16C5"/>
    <w:rsid w:val="007D45B1"/>
    <w:rsid w:val="007D4A03"/>
    <w:rsid w:val="007D688F"/>
    <w:rsid w:val="007D7A1C"/>
    <w:rsid w:val="007E3261"/>
    <w:rsid w:val="00802DBE"/>
    <w:rsid w:val="00803C72"/>
    <w:rsid w:val="00817B2F"/>
    <w:rsid w:val="00837C9A"/>
    <w:rsid w:val="00855732"/>
    <w:rsid w:val="008622A7"/>
    <w:rsid w:val="00862FE4"/>
    <w:rsid w:val="0086389A"/>
    <w:rsid w:val="008666F6"/>
    <w:rsid w:val="00866951"/>
    <w:rsid w:val="00867A0D"/>
    <w:rsid w:val="00870971"/>
    <w:rsid w:val="00872FF0"/>
    <w:rsid w:val="00874177"/>
    <w:rsid w:val="00875CCF"/>
    <w:rsid w:val="0087605E"/>
    <w:rsid w:val="008941AE"/>
    <w:rsid w:val="008A1553"/>
    <w:rsid w:val="008A4936"/>
    <w:rsid w:val="008A4974"/>
    <w:rsid w:val="008A681F"/>
    <w:rsid w:val="008A6F3E"/>
    <w:rsid w:val="008B1807"/>
    <w:rsid w:val="008B1FEE"/>
    <w:rsid w:val="008B2871"/>
    <w:rsid w:val="008B5C3D"/>
    <w:rsid w:val="008C4F85"/>
    <w:rsid w:val="008C5047"/>
    <w:rsid w:val="008C586C"/>
    <w:rsid w:val="008E1952"/>
    <w:rsid w:val="008E5351"/>
    <w:rsid w:val="008F16CC"/>
    <w:rsid w:val="008F6C57"/>
    <w:rsid w:val="00903C32"/>
    <w:rsid w:val="00906B48"/>
    <w:rsid w:val="00916B16"/>
    <w:rsid w:val="009173B9"/>
    <w:rsid w:val="00926282"/>
    <w:rsid w:val="0093335D"/>
    <w:rsid w:val="00935C22"/>
    <w:rsid w:val="0093613E"/>
    <w:rsid w:val="00943026"/>
    <w:rsid w:val="00943D08"/>
    <w:rsid w:val="0095607C"/>
    <w:rsid w:val="00957B39"/>
    <w:rsid w:val="00963840"/>
    <w:rsid w:val="00966B81"/>
    <w:rsid w:val="00967664"/>
    <w:rsid w:val="00977F79"/>
    <w:rsid w:val="00980108"/>
    <w:rsid w:val="00986F0A"/>
    <w:rsid w:val="00992CB8"/>
    <w:rsid w:val="00993544"/>
    <w:rsid w:val="00995AD4"/>
    <w:rsid w:val="009976DC"/>
    <w:rsid w:val="009A275F"/>
    <w:rsid w:val="009A359B"/>
    <w:rsid w:val="009C376D"/>
    <w:rsid w:val="009C7720"/>
    <w:rsid w:val="009D6758"/>
    <w:rsid w:val="00A01BB1"/>
    <w:rsid w:val="00A02646"/>
    <w:rsid w:val="00A048AA"/>
    <w:rsid w:val="00A21069"/>
    <w:rsid w:val="00A23AFA"/>
    <w:rsid w:val="00A267AA"/>
    <w:rsid w:val="00A2779C"/>
    <w:rsid w:val="00A279C3"/>
    <w:rsid w:val="00A31B3E"/>
    <w:rsid w:val="00A344D2"/>
    <w:rsid w:val="00A35A95"/>
    <w:rsid w:val="00A430D3"/>
    <w:rsid w:val="00A46E3B"/>
    <w:rsid w:val="00A52EA1"/>
    <w:rsid w:val="00A532F3"/>
    <w:rsid w:val="00A8489E"/>
    <w:rsid w:val="00AA38B4"/>
    <w:rsid w:val="00AB02A7"/>
    <w:rsid w:val="00AB0D74"/>
    <w:rsid w:val="00AB2381"/>
    <w:rsid w:val="00AB2507"/>
    <w:rsid w:val="00AB50EC"/>
    <w:rsid w:val="00AC29F3"/>
    <w:rsid w:val="00AD6CA2"/>
    <w:rsid w:val="00AD6F41"/>
    <w:rsid w:val="00AE6864"/>
    <w:rsid w:val="00AE7459"/>
    <w:rsid w:val="00AF1672"/>
    <w:rsid w:val="00AF33B8"/>
    <w:rsid w:val="00B00567"/>
    <w:rsid w:val="00B01C79"/>
    <w:rsid w:val="00B07B2E"/>
    <w:rsid w:val="00B21715"/>
    <w:rsid w:val="00B2277B"/>
    <w:rsid w:val="00B231E5"/>
    <w:rsid w:val="00B24772"/>
    <w:rsid w:val="00B412EA"/>
    <w:rsid w:val="00B46CCB"/>
    <w:rsid w:val="00B54B5B"/>
    <w:rsid w:val="00B55EE9"/>
    <w:rsid w:val="00B56237"/>
    <w:rsid w:val="00B56BF1"/>
    <w:rsid w:val="00B57AF8"/>
    <w:rsid w:val="00B63D28"/>
    <w:rsid w:val="00B6794B"/>
    <w:rsid w:val="00B74180"/>
    <w:rsid w:val="00B75C3B"/>
    <w:rsid w:val="00B9053F"/>
    <w:rsid w:val="00B9253B"/>
    <w:rsid w:val="00B92B14"/>
    <w:rsid w:val="00B96A26"/>
    <w:rsid w:val="00BA3009"/>
    <w:rsid w:val="00BB1EBF"/>
    <w:rsid w:val="00BB7D97"/>
    <w:rsid w:val="00BC07FB"/>
    <w:rsid w:val="00BC2B69"/>
    <w:rsid w:val="00BC396C"/>
    <w:rsid w:val="00BD5ED8"/>
    <w:rsid w:val="00BE05A2"/>
    <w:rsid w:val="00C02B87"/>
    <w:rsid w:val="00C03998"/>
    <w:rsid w:val="00C04C2E"/>
    <w:rsid w:val="00C4086D"/>
    <w:rsid w:val="00C5013D"/>
    <w:rsid w:val="00C62900"/>
    <w:rsid w:val="00C662BF"/>
    <w:rsid w:val="00C84E9B"/>
    <w:rsid w:val="00C97AF3"/>
    <w:rsid w:val="00CA1896"/>
    <w:rsid w:val="00CA74F5"/>
    <w:rsid w:val="00CB22BA"/>
    <w:rsid w:val="00CB5B28"/>
    <w:rsid w:val="00CC4D15"/>
    <w:rsid w:val="00CC4E19"/>
    <w:rsid w:val="00CD3114"/>
    <w:rsid w:val="00CE14FF"/>
    <w:rsid w:val="00CE77C1"/>
    <w:rsid w:val="00CF5371"/>
    <w:rsid w:val="00D0323A"/>
    <w:rsid w:val="00D0559F"/>
    <w:rsid w:val="00D0593A"/>
    <w:rsid w:val="00D05EA7"/>
    <w:rsid w:val="00D064B5"/>
    <w:rsid w:val="00D077E9"/>
    <w:rsid w:val="00D11FB3"/>
    <w:rsid w:val="00D224EF"/>
    <w:rsid w:val="00D27BCB"/>
    <w:rsid w:val="00D3275E"/>
    <w:rsid w:val="00D4036F"/>
    <w:rsid w:val="00D41411"/>
    <w:rsid w:val="00D42CB7"/>
    <w:rsid w:val="00D471E4"/>
    <w:rsid w:val="00D5413D"/>
    <w:rsid w:val="00D570A9"/>
    <w:rsid w:val="00D70D02"/>
    <w:rsid w:val="00D73968"/>
    <w:rsid w:val="00D75018"/>
    <w:rsid w:val="00D752C9"/>
    <w:rsid w:val="00D770C7"/>
    <w:rsid w:val="00D7713A"/>
    <w:rsid w:val="00D83F36"/>
    <w:rsid w:val="00D854AE"/>
    <w:rsid w:val="00D86945"/>
    <w:rsid w:val="00D90290"/>
    <w:rsid w:val="00D94A20"/>
    <w:rsid w:val="00DB5E99"/>
    <w:rsid w:val="00DB7A9F"/>
    <w:rsid w:val="00DC706A"/>
    <w:rsid w:val="00DC7465"/>
    <w:rsid w:val="00DD152F"/>
    <w:rsid w:val="00DE213F"/>
    <w:rsid w:val="00DE410B"/>
    <w:rsid w:val="00DE7FA2"/>
    <w:rsid w:val="00DF027C"/>
    <w:rsid w:val="00DF2815"/>
    <w:rsid w:val="00E00242"/>
    <w:rsid w:val="00E00A32"/>
    <w:rsid w:val="00E02B74"/>
    <w:rsid w:val="00E10EA7"/>
    <w:rsid w:val="00E11A69"/>
    <w:rsid w:val="00E16BC4"/>
    <w:rsid w:val="00E22ACD"/>
    <w:rsid w:val="00E25F46"/>
    <w:rsid w:val="00E364DB"/>
    <w:rsid w:val="00E4754B"/>
    <w:rsid w:val="00E50057"/>
    <w:rsid w:val="00E543AD"/>
    <w:rsid w:val="00E545D8"/>
    <w:rsid w:val="00E54A6A"/>
    <w:rsid w:val="00E56B8D"/>
    <w:rsid w:val="00E620B0"/>
    <w:rsid w:val="00E63993"/>
    <w:rsid w:val="00E74C20"/>
    <w:rsid w:val="00E7630A"/>
    <w:rsid w:val="00E81B40"/>
    <w:rsid w:val="00E91285"/>
    <w:rsid w:val="00EA6995"/>
    <w:rsid w:val="00EA76DD"/>
    <w:rsid w:val="00EB211E"/>
    <w:rsid w:val="00EB7689"/>
    <w:rsid w:val="00EC373C"/>
    <w:rsid w:val="00EE4326"/>
    <w:rsid w:val="00EF1714"/>
    <w:rsid w:val="00EF3E78"/>
    <w:rsid w:val="00EF555B"/>
    <w:rsid w:val="00F027BB"/>
    <w:rsid w:val="00F0728D"/>
    <w:rsid w:val="00F11DCF"/>
    <w:rsid w:val="00F162EA"/>
    <w:rsid w:val="00F242BF"/>
    <w:rsid w:val="00F315B7"/>
    <w:rsid w:val="00F315C6"/>
    <w:rsid w:val="00F37030"/>
    <w:rsid w:val="00F52D27"/>
    <w:rsid w:val="00F54D42"/>
    <w:rsid w:val="00F54DE2"/>
    <w:rsid w:val="00F616EE"/>
    <w:rsid w:val="00F62281"/>
    <w:rsid w:val="00F76225"/>
    <w:rsid w:val="00F76587"/>
    <w:rsid w:val="00F76A44"/>
    <w:rsid w:val="00F77F81"/>
    <w:rsid w:val="00F8146F"/>
    <w:rsid w:val="00F829F7"/>
    <w:rsid w:val="00F83527"/>
    <w:rsid w:val="00F90529"/>
    <w:rsid w:val="00F905A1"/>
    <w:rsid w:val="00F97219"/>
    <w:rsid w:val="00F97D12"/>
    <w:rsid w:val="00FA6982"/>
    <w:rsid w:val="00FB1154"/>
    <w:rsid w:val="00FD583F"/>
    <w:rsid w:val="00FD7488"/>
    <w:rsid w:val="00FE0463"/>
    <w:rsid w:val="00FE5957"/>
    <w:rsid w:val="00FE74FF"/>
    <w:rsid w:val="00FF16B4"/>
    <w:rsid w:val="00FF4EB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o:colormru v:ext="edit" colors="#fcfcfe,white,#ecf4fe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D771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semiHidden/>
    <w:unhideWhenUsed/>
    <w:qFormat/>
    <w:rsid w:val="000F09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D7713A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1"/>
    <w:semiHidden/>
    <w:rsid w:val="000F09D1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NormalWeb">
    <w:name w:val="Normal (Web)"/>
    <w:basedOn w:val="Normal"/>
    <w:uiPriority w:val="99"/>
    <w:unhideWhenUsed/>
    <w:rsid w:val="000F0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FF4EBB"/>
    <w:rPr>
      <w:b/>
      <w:bCs/>
    </w:rPr>
  </w:style>
  <w:style w:type="character" w:styleId="nfasis">
    <w:name w:val="Emphasis"/>
    <w:basedOn w:val="Fuentedeprrafopredeter"/>
    <w:uiPriority w:val="20"/>
    <w:qFormat/>
    <w:rsid w:val="00FF4EBB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280FE4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0FE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280FE4"/>
    <w:pPr>
      <w:spacing w:after="100"/>
      <w:ind w:left="560"/>
    </w:pPr>
  </w:style>
  <w:style w:type="paragraph" w:styleId="Textoindependiente">
    <w:name w:val="Body Text"/>
    <w:basedOn w:val="Normal"/>
    <w:link w:val="TextoindependienteCar"/>
    <w:uiPriority w:val="1"/>
    <w:qFormat/>
    <w:rsid w:val="00E545D8"/>
    <w:pPr>
      <w:widowControl w:val="0"/>
      <w:autoSpaceDE w:val="0"/>
      <w:autoSpaceDN w:val="0"/>
      <w:spacing w:line="240" w:lineRule="auto"/>
    </w:pPr>
    <w:rPr>
      <w:rFonts w:ascii="Bahnschrift Light" w:eastAsia="Bahnschrift Light" w:hAnsi="Bahnschrift Light" w:cs="Bahnschrift Light"/>
      <w:b w:val="0"/>
      <w:color w:val="auto"/>
      <w:sz w:val="24"/>
      <w:szCs w:val="24"/>
      <w:lang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545D8"/>
    <w:rPr>
      <w:rFonts w:ascii="Bahnschrift Light" w:eastAsia="Bahnschrift Light" w:hAnsi="Bahnschrift Light" w:cs="Bahnschrift Light"/>
      <w:lang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55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8C4E0E28AF4D02A8730B31554708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243EF5-35C6-4EC1-9974-661D61832C62}"/>
      </w:docPartPr>
      <w:docPartBody>
        <w:p w:rsidR="005B3B57" w:rsidRDefault="00F3130E">
          <w:pPr>
            <w:pStyle w:val="7E8C4E0E28AF4D02A8730B3155470821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Light">
    <w:panose1 w:val="020B0502040204020203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30E"/>
    <w:rsid w:val="00003EA0"/>
    <w:rsid w:val="00034943"/>
    <w:rsid w:val="00164604"/>
    <w:rsid w:val="001F314F"/>
    <w:rsid w:val="002071E5"/>
    <w:rsid w:val="004B44C5"/>
    <w:rsid w:val="00590C6A"/>
    <w:rsid w:val="005B3B57"/>
    <w:rsid w:val="005F4B7B"/>
    <w:rsid w:val="00AD522A"/>
    <w:rsid w:val="00D028B3"/>
    <w:rsid w:val="00D107D1"/>
    <w:rsid w:val="00DB722C"/>
    <w:rsid w:val="00E64BC5"/>
    <w:rsid w:val="00F3130E"/>
    <w:rsid w:val="00FB0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7E8C4E0E28AF4D02A8730B3155470821">
    <w:name w:val="7E8C4E0E28AF4D02A8730B31554708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{C88CB324-37BA-460E-A6CC-49C11032678D}tf16392850_win32.dotx</Template>
  <TotalTime>1</TotalTime>
  <Pages>14</Pages>
  <Words>996</Words>
  <Characters>5481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2</cp:revision>
  <cp:lastPrinted>2022-01-14T21:13:00Z</cp:lastPrinted>
  <dcterms:created xsi:type="dcterms:W3CDTF">2022-11-07T19:14:00Z</dcterms:created>
  <dcterms:modified xsi:type="dcterms:W3CDTF">2022-11-07T19:14:00Z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