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CF4FE"/>
  <w:body>
    <w:p w14:paraId="4A2E57AD" w14:textId="157B599C" w:rsidR="00D077E9" w:rsidRDefault="00280FE4" w:rsidP="00D70D02">
      <w:pPr>
        <w:rPr>
          <w:noProof/>
        </w:rPr>
      </w:pPr>
      <w:r>
        <w:rPr>
          <w:noProof/>
        </w:rPr>
        <w:drawing>
          <wp:anchor distT="0" distB="0" distL="114300" distR="114300" simplePos="0" relativeHeight="251724288" behindDoc="1" locked="0" layoutInCell="1" allowOverlap="1" wp14:anchorId="60AA4758" wp14:editId="5E957983">
            <wp:simplePos x="0" y="0"/>
            <wp:positionH relativeFrom="column">
              <wp:posOffset>-18844260</wp:posOffset>
            </wp:positionH>
            <wp:positionV relativeFrom="paragraph">
              <wp:posOffset>-2870200</wp:posOffset>
            </wp:positionV>
            <wp:extent cx="29711011" cy="16713200"/>
            <wp:effectExtent l="0" t="0" r="7620" b="0"/>
            <wp:wrapNone/>
            <wp:docPr id="34" name="Imagen 34" descr="hardware HD wallpapers,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rdware HD wallpapers, backgrounds"/>
                    <pic:cNvPicPr>
                      <a:picLocks noChangeAspect="1" noChangeArrowheads="1"/>
                    </pic:cNvPicPr>
                  </pic:nvPicPr>
                  <pic:blipFill>
                    <a:blip r:embed="rId8">
                      <a:extLst>
                        <a:ext uri="{BEBA8EAE-BF5A-486C-A8C5-ECC9F3942E4B}">
                          <a14:imgProps xmlns:a14="http://schemas.microsoft.com/office/drawing/2010/main">
                            <a14:imgLayer r:embed="rId9">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29711011" cy="167132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B9C166A" w14:textId="77777777" w:rsidTr="00AB02A7">
        <w:trPr>
          <w:trHeight w:val="1894"/>
        </w:trPr>
        <w:tc>
          <w:tcPr>
            <w:tcW w:w="5580" w:type="dxa"/>
            <w:tcBorders>
              <w:top w:val="nil"/>
              <w:left w:val="nil"/>
              <w:bottom w:val="nil"/>
              <w:right w:val="nil"/>
            </w:tcBorders>
          </w:tcPr>
          <w:p w14:paraId="6EE67085" w14:textId="0184ED46" w:rsidR="00D077E9" w:rsidRDefault="00D077E9" w:rsidP="00AB02A7">
            <w:pPr>
              <w:rPr>
                <w:noProof/>
              </w:rPr>
            </w:pPr>
          </w:p>
          <w:p w14:paraId="19779501" w14:textId="0902EDD4" w:rsidR="00D077E9" w:rsidRDefault="00B56237" w:rsidP="00AB02A7">
            <w:pPr>
              <w:rPr>
                <w:noProof/>
              </w:rPr>
            </w:pPr>
            <w:r>
              <w:rPr>
                <w:noProof/>
                <w:lang w:bidi="es-ES"/>
              </w:rPr>
              <mc:AlternateContent>
                <mc:Choice Requires="wps">
                  <w:drawing>
                    <wp:anchor distT="0" distB="0" distL="114300" distR="114300" simplePos="0" relativeHeight="251611648" behindDoc="1" locked="0" layoutInCell="1" allowOverlap="1" wp14:anchorId="109145AA" wp14:editId="6DE370D1">
                      <wp:simplePos x="0" y="0"/>
                      <wp:positionH relativeFrom="column">
                        <wp:posOffset>38100</wp:posOffset>
                      </wp:positionH>
                      <wp:positionV relativeFrom="paragraph">
                        <wp:posOffset>709295</wp:posOffset>
                      </wp:positionV>
                      <wp:extent cx="3139440" cy="1661160"/>
                      <wp:effectExtent l="0" t="0" r="0" b="0"/>
                      <wp:wrapTight wrapText="bothSides">
                        <wp:wrapPolygon edited="0">
                          <wp:start x="393" y="0"/>
                          <wp:lineTo x="393" y="21303"/>
                          <wp:lineTo x="21102" y="21303"/>
                          <wp:lineTo x="21102" y="0"/>
                          <wp:lineTo x="393" y="0"/>
                        </wp:wrapPolygon>
                      </wp:wrapTight>
                      <wp:docPr id="8" name="Cuadro de texto 8"/>
                      <wp:cNvGraphicFramePr/>
                      <a:graphic xmlns:a="http://schemas.openxmlformats.org/drawingml/2006/main">
                        <a:graphicData uri="http://schemas.microsoft.com/office/word/2010/wordprocessingShape">
                          <wps:wsp>
                            <wps:cNvSpPr txBox="1"/>
                            <wps:spPr>
                              <a:xfrm>
                                <a:off x="0" y="0"/>
                                <a:ext cx="3139440" cy="1661160"/>
                              </a:xfrm>
                              <a:prstGeom prst="rect">
                                <a:avLst/>
                              </a:prstGeom>
                              <a:noFill/>
                              <a:ln w="6350">
                                <a:noFill/>
                              </a:ln>
                            </wps:spPr>
                            <wps:txbx>
                              <w:txbxContent>
                                <w:p w14:paraId="1748687A" w14:textId="77777777" w:rsidR="004B4C69" w:rsidRPr="00280FE4" w:rsidRDefault="004B4C69" w:rsidP="00D077E9">
                                  <w:pPr>
                                    <w:pStyle w:val="Ttulo"/>
                                    <w:spacing w:after="0"/>
                                    <w:rPr>
                                      <w:rFonts w:ascii="Nirmala UI" w:hAnsi="Nirmala UI" w:cs="Nirmala UI"/>
                                      <w:color w:val="2C9089"/>
                                      <w:sz w:val="56"/>
                                      <w:szCs w:val="56"/>
                                      <w:lang w:bidi="es-ES"/>
                                    </w:rPr>
                                  </w:pPr>
                                  <w:r w:rsidRPr="00280FE4">
                                    <w:rPr>
                                      <w:rFonts w:ascii="Nirmala UI" w:hAnsi="Nirmala UI" w:cs="Nirmala UI"/>
                                      <w:color w:val="2C9089"/>
                                      <w:sz w:val="56"/>
                                      <w:szCs w:val="56"/>
                                      <w:lang w:bidi="es-ES"/>
                                    </w:rPr>
                                    <w:t>UNIDAD 1: RESUMEN</w:t>
                                  </w:r>
                                </w:p>
                                <w:p w14:paraId="6E4B0DF9" w14:textId="27A8F193" w:rsidR="00D077E9" w:rsidRPr="00280FE4" w:rsidRDefault="004B4C69" w:rsidP="00D077E9">
                                  <w:pPr>
                                    <w:pStyle w:val="Ttulo"/>
                                    <w:spacing w:after="0"/>
                                    <w:rPr>
                                      <w:rFonts w:ascii="Nirmala UI" w:hAnsi="Nirmala UI" w:cs="Nirmala UI"/>
                                      <w:color w:val="2C9089"/>
                                      <w:sz w:val="56"/>
                                      <w:szCs w:val="56"/>
                                      <w:lang w:bidi="es-ES"/>
                                    </w:rPr>
                                  </w:pPr>
                                  <w:r w:rsidRPr="00280FE4">
                                    <w:rPr>
                                      <w:rFonts w:ascii="Nirmala UI" w:hAnsi="Nirmala UI" w:cs="Nirmala UI"/>
                                      <w:color w:val="2C9089"/>
                                      <w:sz w:val="56"/>
                                      <w:szCs w:val="56"/>
                                      <w:lang w:bidi="es-ES"/>
                                    </w:rPr>
                                    <w:t>CUADERNO</w:t>
                                  </w:r>
                                </w:p>
                                <w:p w14:paraId="109BB88C" w14:textId="77777777" w:rsidR="00255741" w:rsidRPr="00F97219" w:rsidRDefault="00255741" w:rsidP="00D077E9">
                                  <w:pPr>
                                    <w:pStyle w:val="Ttulo"/>
                                    <w:spacing w:after="0"/>
                                    <w:rPr>
                                      <w:rFonts w:ascii="Nirmala UI" w:hAnsi="Nirmala UI" w:cs="Nirmala UI"/>
                                      <w:color w:val="34ABA2" w:themeColor="accent6"/>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145AA" id="_x0000_t202" coordsize="21600,21600" o:spt="202" path="m,l,21600r21600,l21600,xe">
                      <v:stroke joinstyle="miter"/>
                      <v:path gradientshapeok="t" o:connecttype="rect"/>
                    </v:shapetype>
                    <v:shape id="Cuadro de texto 8" o:spid="_x0000_s1026" type="#_x0000_t202" style="position:absolute;margin-left:3pt;margin-top:55.85pt;width:247.2pt;height:130.8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" filled="f" stroked="f" strokeweight=".5pt">
                      <v:textbox>
                        <w:txbxContent>
                          <w:p w14:paraId="1748687A" w14:textId="77777777" w:rsidR="004B4C69" w:rsidRPr="00280FE4" w:rsidRDefault="004B4C69" w:rsidP="00D077E9">
                            <w:pPr>
                              <w:pStyle w:val="Ttulo"/>
                              <w:spacing w:after="0"/>
                              <w:rPr>
                                <w:rFonts w:ascii="Nirmala UI" w:hAnsi="Nirmala UI" w:cs="Nirmala UI"/>
                                <w:color w:val="2C9089"/>
                                <w:sz w:val="56"/>
                                <w:szCs w:val="56"/>
                                <w:lang w:bidi="es-ES"/>
                              </w:rPr>
                            </w:pPr>
                            <w:r w:rsidRPr="00280FE4">
                              <w:rPr>
                                <w:rFonts w:ascii="Nirmala UI" w:hAnsi="Nirmala UI" w:cs="Nirmala UI"/>
                                <w:color w:val="2C9089"/>
                                <w:sz w:val="56"/>
                                <w:szCs w:val="56"/>
                                <w:lang w:bidi="es-ES"/>
                              </w:rPr>
                              <w:t>UNIDAD 1: RESUMEN</w:t>
                            </w:r>
                          </w:p>
                          <w:p w14:paraId="6E4B0DF9" w14:textId="27A8F193" w:rsidR="00D077E9" w:rsidRPr="00280FE4" w:rsidRDefault="004B4C69" w:rsidP="00D077E9">
                            <w:pPr>
                              <w:pStyle w:val="Ttulo"/>
                              <w:spacing w:after="0"/>
                              <w:rPr>
                                <w:rFonts w:ascii="Nirmala UI" w:hAnsi="Nirmala UI" w:cs="Nirmala UI"/>
                                <w:color w:val="2C9089"/>
                                <w:sz w:val="56"/>
                                <w:szCs w:val="56"/>
                                <w:lang w:bidi="es-ES"/>
                              </w:rPr>
                            </w:pPr>
                            <w:r w:rsidRPr="00280FE4">
                              <w:rPr>
                                <w:rFonts w:ascii="Nirmala UI" w:hAnsi="Nirmala UI" w:cs="Nirmala UI"/>
                                <w:color w:val="2C9089"/>
                                <w:sz w:val="56"/>
                                <w:szCs w:val="56"/>
                                <w:lang w:bidi="es-ES"/>
                              </w:rPr>
                              <w:t>CUADERNO</w:t>
                            </w:r>
                          </w:p>
                          <w:p w14:paraId="109BB88C" w14:textId="77777777" w:rsidR="00255741" w:rsidRPr="00F97219" w:rsidRDefault="00255741" w:rsidP="00D077E9">
                            <w:pPr>
                              <w:pStyle w:val="Ttulo"/>
                              <w:spacing w:after="0"/>
                              <w:rPr>
                                <w:rFonts w:ascii="Nirmala UI" w:hAnsi="Nirmala UI" w:cs="Nirmala UI"/>
                                <w:color w:val="34ABA2" w:themeColor="accent6"/>
                                <w:sz w:val="56"/>
                                <w:szCs w:val="56"/>
                              </w:rPr>
                            </w:pPr>
                          </w:p>
                        </w:txbxContent>
                      </v:textbox>
                      <w10:wrap type="tight"/>
                    </v:shape>
                  </w:pict>
                </mc:Fallback>
              </mc:AlternateContent>
            </w:r>
          </w:p>
        </w:tc>
      </w:tr>
      <w:tr w:rsidR="00D077E9" w14:paraId="0A1E7273" w14:textId="77777777" w:rsidTr="004E5FEE">
        <w:trPr>
          <w:trHeight w:val="7303"/>
        </w:trPr>
        <w:tc>
          <w:tcPr>
            <w:tcW w:w="5580" w:type="dxa"/>
            <w:tcBorders>
              <w:top w:val="nil"/>
              <w:left w:val="nil"/>
              <w:bottom w:val="nil"/>
              <w:right w:val="nil"/>
            </w:tcBorders>
          </w:tcPr>
          <w:p w14:paraId="4E14AC2F" w14:textId="3F896884" w:rsidR="00D077E9" w:rsidRPr="00F97219" w:rsidRDefault="00EC373C" w:rsidP="00AB02A7">
            <w:pPr>
              <w:rPr>
                <w:noProof/>
                <w:color w:val="2665F0" w:themeColor="text2" w:themeTint="99"/>
              </w:rPr>
            </w:pPr>
            <w:r>
              <w:rPr>
                <w:noProof/>
              </w:rPr>
              <w:drawing>
                <wp:anchor distT="0" distB="0" distL="114300" distR="114300" simplePos="0" relativeHeight="251628032" behindDoc="0" locked="0" layoutInCell="1" allowOverlap="1" wp14:anchorId="174C513D" wp14:editId="7A53D984">
                  <wp:simplePos x="0" y="0"/>
                  <wp:positionH relativeFrom="column">
                    <wp:posOffset>205740</wp:posOffset>
                  </wp:positionH>
                  <wp:positionV relativeFrom="paragraph">
                    <wp:posOffset>788670</wp:posOffset>
                  </wp:positionV>
                  <wp:extent cx="3111500" cy="3111500"/>
                  <wp:effectExtent l="0" t="0" r="0" b="0"/>
                  <wp:wrapNone/>
                  <wp:docPr id="2" name="Imagen 2" descr="Hardware - Iconos gratis de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ware - Iconos gratis de computado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1500"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7219">
              <w:rPr>
                <w:noProof/>
                <w:color w:val="2665F0" w:themeColor="text2" w:themeTint="99"/>
                <w:lang w:bidi="es-ES"/>
              </w:rPr>
              <mc:AlternateContent>
                <mc:Choice Requires="wps">
                  <w:drawing>
                    <wp:anchor distT="0" distB="0" distL="114300" distR="114300" simplePos="0" relativeHeight="251623936" behindDoc="0" locked="0" layoutInCell="1" allowOverlap="1" wp14:anchorId="5D6904CF" wp14:editId="32C3ED3D">
                      <wp:simplePos x="0" y="0"/>
                      <wp:positionH relativeFrom="column">
                        <wp:posOffset>154825</wp:posOffset>
                      </wp:positionH>
                      <wp:positionV relativeFrom="paragraph">
                        <wp:posOffset>161463</wp:posOffset>
                      </wp:positionV>
                      <wp:extent cx="1390918" cy="0"/>
                      <wp:effectExtent l="0" t="19050" r="19050" b="19050"/>
                      <wp:wrapNone/>
                      <wp:docPr id="1" name="Conector recto 1"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2681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4E245" id="Conector recto 1" o:spid="_x0000_s1026" alt="divisor de texto"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12.2pt,12.7pt" to="121.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" strokecolor="#2681f0" strokeweight="3pt"/>
                  </w:pict>
                </mc:Fallback>
              </mc:AlternateContent>
            </w:r>
            <w:r w:rsidR="00B56237" w:rsidRPr="00F97219">
              <w:rPr>
                <w:noProof/>
                <w:color w:val="2665F0" w:themeColor="text2" w:themeTint="99"/>
                <w:lang w:bidi="es-ES"/>
              </w:rPr>
              <mc:AlternateContent>
                <mc:Choice Requires="wps">
                  <w:drawing>
                    <wp:anchor distT="0" distB="0" distL="114300" distR="114300" simplePos="0" relativeHeight="251594240" behindDoc="0" locked="0" layoutInCell="1" allowOverlap="1" wp14:anchorId="31217187" wp14:editId="0C17DE71">
                      <wp:simplePos x="0" y="0"/>
                      <wp:positionH relativeFrom="column">
                        <wp:posOffset>133350</wp:posOffset>
                      </wp:positionH>
                      <wp:positionV relativeFrom="paragraph">
                        <wp:posOffset>197485</wp:posOffset>
                      </wp:positionV>
                      <wp:extent cx="1390918" cy="0"/>
                      <wp:effectExtent l="0" t="19050" r="19050" b="19050"/>
                      <wp:wrapNone/>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2681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6AB02" id="Conector recto 5" o:spid="_x0000_s1026" alt="divisor de texto"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10.5pt,15.55pt" to="120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" strokecolor="#2681f0" strokeweight="3pt"/>
                  </w:pict>
                </mc:Fallback>
              </mc:AlternateContent>
            </w:r>
            <w:r w:rsidR="00F76A44" w:rsidRPr="00F97219">
              <w:rPr>
                <w:noProof/>
                <w:color w:val="2665F0" w:themeColor="text2" w:themeTint="99"/>
                <w:lang w:bidi="es-ES"/>
              </w:rPr>
              <mc:AlternateContent>
                <mc:Choice Requires="wps">
                  <w:drawing>
                    <wp:anchor distT="0" distB="0" distL="114300" distR="114300" simplePos="0" relativeHeight="251619840" behindDoc="0" locked="0" layoutInCell="1" allowOverlap="1" wp14:anchorId="1BEC329D" wp14:editId="1FC0BD08">
                      <wp:simplePos x="0" y="0"/>
                      <wp:positionH relativeFrom="column">
                        <wp:posOffset>106680</wp:posOffset>
                      </wp:positionH>
                      <wp:positionV relativeFrom="paragraph">
                        <wp:posOffset>4611370</wp:posOffset>
                      </wp:positionV>
                      <wp:extent cx="1390918" cy="0"/>
                      <wp:effectExtent l="0" t="19050" r="19050" b="19050"/>
                      <wp:wrapNone/>
                      <wp:docPr id="32" name="Conector recto 32"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2681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438A42" id="Conector recto 32" o:spid="_x0000_s1026" alt="divisor de texto"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8.4pt,363.1pt" to="117.9pt,3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" strokecolor="#2681f0" strokeweight="3pt"/>
                  </w:pict>
                </mc:Fallback>
              </mc:AlternateContent>
            </w:r>
          </w:p>
        </w:tc>
      </w:tr>
      <w:tr w:rsidR="00D077E9" w14:paraId="392F3FC8" w14:textId="77777777" w:rsidTr="00AB02A7">
        <w:trPr>
          <w:trHeight w:val="2438"/>
        </w:trPr>
        <w:tc>
          <w:tcPr>
            <w:tcW w:w="5580" w:type="dxa"/>
            <w:tcBorders>
              <w:top w:val="nil"/>
              <w:left w:val="nil"/>
              <w:bottom w:val="nil"/>
              <w:right w:val="nil"/>
            </w:tcBorders>
          </w:tcPr>
          <w:p w14:paraId="622E3104" w14:textId="0E48A995"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75718B82" wp14:editId="0A31D5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7B4C3C"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" strokecolor="#2665f0 [1951]" strokeweight="3pt">
                      <w10:anchorlock/>
                    </v:line>
                  </w:pict>
                </mc:Fallback>
              </mc:AlternateContent>
            </w:r>
          </w:p>
          <w:p w14:paraId="211B3F9F" w14:textId="0EAE1740" w:rsidR="00D077E9" w:rsidRDefault="00F76A44" w:rsidP="00AB02A7">
            <w:pPr>
              <w:rPr>
                <w:noProof/>
                <w:sz w:val="10"/>
                <w:szCs w:val="10"/>
              </w:rPr>
            </w:pPr>
            <w:r>
              <w:rPr>
                <w:noProof/>
                <w:lang w:bidi="es-ES"/>
              </w:rPr>
              <mc:AlternateContent>
                <mc:Choice Requires="wps">
                  <w:drawing>
                    <wp:anchor distT="0" distB="0" distL="114300" distR="114300" simplePos="0" relativeHeight="251615744" behindDoc="0" locked="0" layoutInCell="1" allowOverlap="1" wp14:anchorId="063CF8FC" wp14:editId="78A4D928">
                      <wp:simplePos x="0" y="0"/>
                      <wp:positionH relativeFrom="column">
                        <wp:posOffset>0</wp:posOffset>
                      </wp:positionH>
                      <wp:positionV relativeFrom="paragraph">
                        <wp:posOffset>10795</wp:posOffset>
                      </wp:positionV>
                      <wp:extent cx="3139440" cy="624840"/>
                      <wp:effectExtent l="0" t="0" r="0" b="3810"/>
                      <wp:wrapNone/>
                      <wp:docPr id="27" name="Cuadro de texto 27"/>
                      <wp:cNvGraphicFramePr/>
                      <a:graphic xmlns:a="http://schemas.openxmlformats.org/drawingml/2006/main">
                        <a:graphicData uri="http://schemas.microsoft.com/office/word/2010/wordprocessingShape">
                          <wps:wsp>
                            <wps:cNvSpPr txBox="1"/>
                            <wps:spPr>
                              <a:xfrm>
                                <a:off x="0" y="0"/>
                                <a:ext cx="3139440" cy="624840"/>
                              </a:xfrm>
                              <a:prstGeom prst="rect">
                                <a:avLst/>
                              </a:prstGeom>
                              <a:noFill/>
                              <a:ln w="6350">
                                <a:noFill/>
                              </a:ln>
                            </wps:spPr>
                            <wps:txbx>
                              <w:txbxContent>
                                <w:p w14:paraId="477B20C9" w14:textId="0E40C3B7" w:rsidR="00704F0E" w:rsidRPr="00280FE4" w:rsidRDefault="0095607C" w:rsidP="00704F0E">
                                  <w:pPr>
                                    <w:pStyle w:val="Ttulo"/>
                                    <w:spacing w:after="0"/>
                                    <w:rPr>
                                      <w:rFonts w:ascii="Nirmala UI" w:hAnsi="Nirmala UI" w:cs="Nirmala UI"/>
                                      <w:color w:val="2C9089"/>
                                      <w:sz w:val="28"/>
                                      <w:szCs w:val="28"/>
                                      <w:lang w:bidi="es-ES"/>
                                    </w:rPr>
                                  </w:pPr>
                                  <w:r w:rsidRPr="00280FE4">
                                    <w:rPr>
                                      <w:rFonts w:ascii="Nirmala UI" w:hAnsi="Nirmala UI" w:cs="Nirmala UI"/>
                                      <w:color w:val="2C9089"/>
                                      <w:sz w:val="28"/>
                                      <w:szCs w:val="28"/>
                                      <w:lang w:bidi="es-ES"/>
                                    </w:rPr>
                                    <w:t>FUNDAMENTOS DE</w:t>
                                  </w:r>
                                  <w:r w:rsidR="00352D61" w:rsidRPr="00280FE4">
                                    <w:rPr>
                                      <w:rFonts w:ascii="Nirmala UI" w:hAnsi="Nirmala UI" w:cs="Nirmala UI"/>
                                      <w:color w:val="2C9089"/>
                                      <w:sz w:val="28"/>
                                      <w:szCs w:val="28"/>
                                      <w:lang w:bidi="es-ES"/>
                                    </w:rPr>
                                    <w:t>L</w:t>
                                  </w:r>
                                  <w:r w:rsidRPr="00280FE4">
                                    <w:rPr>
                                      <w:rFonts w:ascii="Nirmala UI" w:hAnsi="Nirmala UI" w:cs="Nirmala UI"/>
                                      <w:color w:val="2C9089"/>
                                      <w:sz w:val="28"/>
                                      <w:szCs w:val="28"/>
                                      <w:lang w:bidi="es-ES"/>
                                    </w:rPr>
                                    <w:t xml:space="preserve"> HARDWARE</w:t>
                                  </w:r>
                                </w:p>
                                <w:p w14:paraId="3095BFCE" w14:textId="6E9B5CD1" w:rsidR="00F76A44" w:rsidRPr="00280FE4" w:rsidRDefault="00F76A44" w:rsidP="00704F0E">
                                  <w:pPr>
                                    <w:pStyle w:val="Ttulo"/>
                                    <w:spacing w:after="0"/>
                                    <w:rPr>
                                      <w:rFonts w:ascii="Nirmala UI" w:hAnsi="Nirmala UI" w:cs="Nirmala UI"/>
                                      <w:color w:val="2C9089"/>
                                      <w:sz w:val="28"/>
                                      <w:szCs w:val="28"/>
                                    </w:rPr>
                                  </w:pPr>
                                  <w:r w:rsidRPr="00280FE4">
                                    <w:rPr>
                                      <w:rFonts w:ascii="Nirmala UI" w:hAnsi="Nirmala UI" w:cs="Nirmala UI"/>
                                      <w:color w:val="2C9089"/>
                                      <w:sz w:val="28"/>
                                      <w:szCs w:val="28"/>
                                      <w:lang w:bidi="es-ES"/>
                                    </w:rPr>
                                    <w:t>JUAN CARLOS NAVIDAD GARCÍA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CF8FC" id="Cuadro de texto 27" o:spid="_x0000_s1027" type="#_x0000_t202" style="position:absolute;margin-left:0;margin-top:.85pt;width:247.2pt;height:49.2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" filled="f" stroked="f" strokeweight=".5pt">
                      <v:textbox>
                        <w:txbxContent>
                          <w:p w14:paraId="477B20C9" w14:textId="0E40C3B7" w:rsidR="00704F0E" w:rsidRPr="00280FE4" w:rsidRDefault="0095607C" w:rsidP="00704F0E">
                            <w:pPr>
                              <w:pStyle w:val="Ttulo"/>
                              <w:spacing w:after="0"/>
                              <w:rPr>
                                <w:rFonts w:ascii="Nirmala UI" w:hAnsi="Nirmala UI" w:cs="Nirmala UI"/>
                                <w:color w:val="2C9089"/>
                                <w:sz w:val="28"/>
                                <w:szCs w:val="28"/>
                                <w:lang w:bidi="es-ES"/>
                              </w:rPr>
                            </w:pPr>
                            <w:r w:rsidRPr="00280FE4">
                              <w:rPr>
                                <w:rFonts w:ascii="Nirmala UI" w:hAnsi="Nirmala UI" w:cs="Nirmala UI"/>
                                <w:color w:val="2C9089"/>
                                <w:sz w:val="28"/>
                                <w:szCs w:val="28"/>
                                <w:lang w:bidi="es-ES"/>
                              </w:rPr>
                              <w:t>FUNDAMENTOS DE</w:t>
                            </w:r>
                            <w:r w:rsidR="00352D61" w:rsidRPr="00280FE4">
                              <w:rPr>
                                <w:rFonts w:ascii="Nirmala UI" w:hAnsi="Nirmala UI" w:cs="Nirmala UI"/>
                                <w:color w:val="2C9089"/>
                                <w:sz w:val="28"/>
                                <w:szCs w:val="28"/>
                                <w:lang w:bidi="es-ES"/>
                              </w:rPr>
                              <w:t>L</w:t>
                            </w:r>
                            <w:r w:rsidRPr="00280FE4">
                              <w:rPr>
                                <w:rFonts w:ascii="Nirmala UI" w:hAnsi="Nirmala UI" w:cs="Nirmala UI"/>
                                <w:color w:val="2C9089"/>
                                <w:sz w:val="28"/>
                                <w:szCs w:val="28"/>
                                <w:lang w:bidi="es-ES"/>
                              </w:rPr>
                              <w:t xml:space="preserve"> HARDWARE</w:t>
                            </w:r>
                          </w:p>
                          <w:p w14:paraId="3095BFCE" w14:textId="6E9B5CD1" w:rsidR="00F76A44" w:rsidRPr="00280FE4" w:rsidRDefault="00F76A44" w:rsidP="00704F0E">
                            <w:pPr>
                              <w:pStyle w:val="Ttulo"/>
                              <w:spacing w:after="0"/>
                              <w:rPr>
                                <w:rFonts w:ascii="Nirmala UI" w:hAnsi="Nirmala UI" w:cs="Nirmala UI"/>
                                <w:color w:val="2C9089"/>
                                <w:sz w:val="28"/>
                                <w:szCs w:val="28"/>
                              </w:rPr>
                            </w:pPr>
                            <w:r w:rsidRPr="00280FE4">
                              <w:rPr>
                                <w:rFonts w:ascii="Nirmala UI" w:hAnsi="Nirmala UI" w:cs="Nirmala UI"/>
                                <w:color w:val="2C9089"/>
                                <w:sz w:val="28"/>
                                <w:szCs w:val="28"/>
                                <w:lang w:bidi="es-ES"/>
                              </w:rPr>
                              <w:t>JUAN CARLOS NAVIDAD GARCÍA</w:t>
                            </w:r>
                          </w:p>
                        </w:txbxContent>
                      </v:textbox>
                    </v:shape>
                  </w:pict>
                </mc:Fallback>
              </mc:AlternateContent>
            </w:r>
          </w:p>
          <w:p w14:paraId="2D647015" w14:textId="0200B943" w:rsidR="00D077E9" w:rsidRDefault="00D077E9" w:rsidP="00AB02A7">
            <w:pPr>
              <w:rPr>
                <w:noProof/>
                <w:sz w:val="10"/>
                <w:szCs w:val="10"/>
              </w:rPr>
            </w:pPr>
          </w:p>
          <w:p w14:paraId="012CADC0" w14:textId="38340BD0" w:rsidR="00D077E9" w:rsidRPr="00370673" w:rsidRDefault="00D53B3A" w:rsidP="00AB02A7">
            <w:pPr>
              <w:rPr>
                <w:rFonts w:ascii="Nirmala UI" w:hAnsi="Nirmala UI" w:cs="Nirmala UI"/>
                <w:noProof/>
                <w:color w:val="2665F0" w:themeColor="text2" w:themeTint="99"/>
              </w:rPr>
            </w:pPr>
            <w:sdt>
              <w:sdtPr>
                <w:rPr>
                  <w:rFonts w:ascii="Nirmala UI" w:hAnsi="Nirmala UI" w:cs="Nirmala UI"/>
                  <w:noProof/>
                  <w:color w:val="2665F0" w:themeColor="text2" w:themeTint="99"/>
                </w:rPr>
                <w:id w:val="-1740469667"/>
                <w:placeholder>
                  <w:docPart w:val="7E8C4E0E28AF4D02A8730B3155470821"/>
                </w:placeholder>
                <w15:appearance w15:val="hidden"/>
              </w:sdtPr>
              <w:sdtEndPr/>
              <w:sdtContent>
                <w:r w:rsidR="00370673" w:rsidRPr="00370673">
                  <w:rPr>
                    <w:rFonts w:ascii="Nirmala UI" w:hAnsi="Nirmala UI" w:cs="Nirmala UI"/>
                    <w:noProof/>
                    <w:color w:val="2665F0" w:themeColor="text2" w:themeTint="99"/>
                  </w:rPr>
                  <w:t>Sistemas Operativos en Red</w:t>
                </w:r>
              </w:sdtContent>
            </w:sdt>
          </w:p>
          <w:p w14:paraId="2A12433E" w14:textId="29FC6329" w:rsidR="00D077E9" w:rsidRPr="00370673" w:rsidRDefault="00370673" w:rsidP="00AB02A7">
            <w:pPr>
              <w:rPr>
                <w:rFonts w:ascii="Nirmala UI" w:hAnsi="Nirmala UI" w:cs="Nirmala UI"/>
                <w:noProof/>
                <w:color w:val="2665F0" w:themeColor="text2" w:themeTint="99"/>
              </w:rPr>
            </w:pPr>
            <w:r w:rsidRPr="00370673">
              <w:rPr>
                <w:rFonts w:ascii="Nirmala UI" w:hAnsi="Nirmala UI" w:cs="Nirmala UI"/>
                <w:noProof/>
                <w:color w:val="2665F0" w:themeColor="text2" w:themeTint="99"/>
              </w:rPr>
              <w:t>Juan Carlos Navidad García</w:t>
            </w:r>
          </w:p>
          <w:p w14:paraId="19AA669C" w14:textId="77777777" w:rsidR="00D077E9" w:rsidRPr="00D86945" w:rsidRDefault="00D077E9" w:rsidP="00AB02A7">
            <w:pPr>
              <w:rPr>
                <w:noProof/>
                <w:sz w:val="10"/>
                <w:szCs w:val="10"/>
              </w:rPr>
            </w:pPr>
          </w:p>
        </w:tc>
      </w:tr>
    </w:tbl>
    <w:p w14:paraId="2C5E8D6A" w14:textId="096AD9FE" w:rsidR="008A681F" w:rsidRPr="00280FE4" w:rsidRDefault="00280FE4" w:rsidP="00280FE4">
      <w:pPr>
        <w:spacing w:after="200"/>
        <w:rPr>
          <w:noProof/>
        </w:rPr>
      </w:pPr>
      <w:r>
        <w:rPr>
          <w:noProof/>
        </w:rPr>
        <w:t xml:space="preserve"> </w:t>
      </w:r>
      <w:r w:rsidR="00F76A44">
        <w:rPr>
          <w:noProof/>
        </w:rPr>
        <w:drawing>
          <wp:anchor distT="0" distB="0" distL="114300" distR="114300" simplePos="0" relativeHeight="251595264" behindDoc="0" locked="0" layoutInCell="1" allowOverlap="1" wp14:anchorId="27704234" wp14:editId="7C03A6D8">
            <wp:simplePos x="0" y="0"/>
            <wp:positionH relativeFrom="column">
              <wp:posOffset>-754380</wp:posOffset>
            </wp:positionH>
            <wp:positionV relativeFrom="paragraph">
              <wp:posOffset>6160770</wp:posOffset>
            </wp:positionV>
            <wp:extent cx="8190230" cy="4243673"/>
            <wp:effectExtent l="628650" t="1466850" r="610870" b="2413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alphaModFix amt="58000"/>
                      <a:extLst>
                        <a:ext uri="{28A0092B-C50C-407E-A947-70E740481C1C}">
                          <a14:useLocalDpi xmlns:a14="http://schemas.microsoft.com/office/drawing/2010/main" val="0"/>
                        </a:ext>
                      </a:extLst>
                    </a:blip>
                    <a:srcRect/>
                    <a:stretch>
                      <a:fillRect/>
                    </a:stretch>
                  </pic:blipFill>
                  <pic:spPr bwMode="auto">
                    <a:xfrm>
                      <a:off x="0" y="0"/>
                      <a:ext cx="8190230" cy="4243673"/>
                    </a:xfrm>
                    <a:prstGeom prst="rect">
                      <a:avLst/>
                    </a:prstGeom>
                    <a:noFill/>
                    <a:ln>
                      <a:noFill/>
                    </a:ln>
                    <a:effectLst>
                      <a:outerShdw blurRad="850900" dist="838200" dir="16200000" rotWithShape="0">
                        <a:schemeClr val="bg1">
                          <a:lumMod val="75000"/>
                          <a:alpha val="59000"/>
                        </a:schemeClr>
                      </a:outerShdw>
                    </a:effectLst>
                  </pic:spPr>
                </pic:pic>
              </a:graphicData>
            </a:graphic>
            <wp14:sizeRelH relativeFrom="margin">
              <wp14:pctWidth>0</wp14:pctWidth>
            </wp14:sizeRelH>
            <wp14:sizeRelV relativeFrom="margin">
              <wp14:pctHeight>0</wp14:pctHeight>
            </wp14:sizeRelV>
          </wp:anchor>
        </w:drawing>
      </w:r>
      <w:r w:rsidR="00704F0E">
        <w:rPr>
          <w:noProof/>
          <w:lang w:bidi="es-ES"/>
        </w:rPr>
        <mc:AlternateContent>
          <mc:Choice Requires="wps">
            <w:drawing>
              <wp:anchor distT="0" distB="0" distL="114300" distR="114300" simplePos="0" relativeHeight="251596288" behindDoc="0" locked="0" layoutInCell="1" allowOverlap="1" wp14:anchorId="46BDF55B" wp14:editId="45FB98AB">
                <wp:simplePos x="0" y="0"/>
                <wp:positionH relativeFrom="column">
                  <wp:posOffset>-201930</wp:posOffset>
                </wp:positionH>
                <wp:positionV relativeFrom="paragraph">
                  <wp:posOffset>230505</wp:posOffset>
                </wp:positionV>
                <wp:extent cx="3938905" cy="8648700"/>
                <wp:effectExtent l="285750" t="342900" r="290195" b="266700"/>
                <wp:wrapNone/>
                <wp:docPr id="12" name="Rectángulo: esquinas redondeadas 12"/>
                <wp:cNvGraphicFramePr/>
                <a:graphic xmlns:a="http://schemas.openxmlformats.org/drawingml/2006/main">
                  <a:graphicData uri="http://schemas.microsoft.com/office/word/2010/wordprocessingShape">
                    <wps:wsp>
                      <wps:cNvSpPr/>
                      <wps:spPr>
                        <a:xfrm>
                          <a:off x="0" y="0"/>
                          <a:ext cx="3938905" cy="8648700"/>
                        </a:xfrm>
                        <a:prstGeom prst="roundRect">
                          <a:avLst/>
                        </a:prstGeom>
                        <a:gradFill>
                          <a:gsLst>
                            <a:gs pos="53000">
                              <a:srgbClr val="A8CBFA"/>
                            </a:gs>
                            <a:gs pos="100000">
                              <a:srgbClr val="A8CBFA"/>
                            </a:gs>
                            <a:gs pos="62000">
                              <a:srgbClr val="A8CBFA"/>
                            </a:gs>
                          </a:gsLst>
                          <a:lin ang="5400000" scaled="1"/>
                        </a:gradFill>
                        <a:ln>
                          <a:noFill/>
                        </a:ln>
                        <a:effectLst>
                          <a:outerShdw blurRad="292100" dir="5400000" sx="101000" sy="101000" rotWithShape="0">
                            <a:schemeClr val="tx2">
                              <a:alpha val="58000"/>
                            </a:schemeClr>
                          </a:outerShdw>
                          <a:softEdge rad="0"/>
                        </a:effectLst>
                      </wps:spPr>
                      <wps:style>
                        <a:lnRef idx="2">
                          <a:schemeClr val="accent1">
                            <a:shade val="50000"/>
                          </a:schemeClr>
                        </a:lnRef>
                        <a:fillRef idx="1">
                          <a:schemeClr val="accent1"/>
                        </a:fillRef>
                        <a:effectRef idx="0">
                          <a:schemeClr val="accent1"/>
                        </a:effectRef>
                        <a:fontRef idx="minor">
                          <a:schemeClr val="lt1"/>
                        </a:fontRef>
                      </wps:style>
                      <wps:txbx>
                        <w:txbxContent>
                          <w:p w14:paraId="556F3D3F" w14:textId="6EF8D63A" w:rsidR="00F97219" w:rsidRDefault="00F97219" w:rsidP="00F972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DF55B" id="Rectángulo: esquinas redondeadas 12" o:spid="_x0000_s1028" style="position:absolute;margin-left:-15.9pt;margin-top:18.15pt;width:310.15pt;height:68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" fillcolor="#a8cbfa" stroked="f" strokeweight="2pt">
                <v:fill color2="#a8cbfa" focus="52%" type="gradient"/>
                <v:shadow on="t" type="perspective" color="#082a75 [3215]" opacity="38010f" origin=",.5" offset="0,0" matrix="66191f,,,66191f"/>
                <v:textbox>
                  <w:txbxContent>
                    <w:p w14:paraId="556F3D3F" w14:textId="6EF8D63A" w:rsidR="00F97219" w:rsidRDefault="00F97219" w:rsidP="00F97219">
                      <w:pPr>
                        <w:jc w:val="center"/>
                      </w:pPr>
                    </w:p>
                  </w:txbxContent>
                </v:textbox>
              </v:roundrect>
            </w:pict>
          </mc:Fallback>
        </mc:AlternateContent>
      </w:r>
      <w:r w:rsidR="00D077E9">
        <w:rPr>
          <w:noProof/>
          <w:lang w:bidi="es-ES"/>
        </w:rPr>
        <w:br w:type="page"/>
      </w:r>
    </w:p>
    <w:sdt>
      <w:sdtPr>
        <w:id w:val="-1578590347"/>
        <w:docPartObj>
          <w:docPartGallery w:val="Table of Contents"/>
          <w:docPartUnique/>
        </w:docPartObj>
      </w:sdtPr>
      <w:sdtEndPr>
        <w:rPr>
          <w:rFonts w:asciiTheme="minorHAnsi" w:eastAsiaTheme="minorEastAsia" w:hAnsiTheme="minorHAnsi" w:cstheme="minorBidi"/>
          <w:b/>
          <w:bCs/>
          <w:color w:val="082A75" w:themeColor="text2"/>
          <w:sz w:val="28"/>
          <w:szCs w:val="22"/>
          <w:lang w:eastAsia="en-US"/>
        </w:rPr>
      </w:sdtEndPr>
      <w:sdtContent>
        <w:p w14:paraId="351AABBD" w14:textId="3BF8495A" w:rsidR="00280FE4" w:rsidRPr="00280FE4" w:rsidRDefault="00280FE4" w:rsidP="00280FE4">
          <w:pPr>
            <w:pStyle w:val="TtuloTDC"/>
            <w:rPr>
              <w:rFonts w:ascii="Bahnschrift" w:hAnsi="Bahnschrift"/>
              <w:b/>
              <w:bCs/>
              <w:color w:val="278079" w:themeColor="accent6" w:themeShade="BF"/>
              <w:sz w:val="44"/>
              <w:szCs w:val="44"/>
            </w:rPr>
          </w:pPr>
          <w:r w:rsidRPr="00280FE4">
            <w:rPr>
              <w:rFonts w:ascii="Bahnschrift" w:hAnsi="Bahnschrift"/>
              <w:b/>
              <w:bCs/>
              <w:color w:val="278079" w:themeColor="accent6" w:themeShade="BF"/>
              <w:sz w:val="44"/>
              <w:szCs w:val="44"/>
            </w:rPr>
            <w:t>Índice</w:t>
          </w:r>
        </w:p>
        <w:p w14:paraId="37ABC42D" w14:textId="77777777" w:rsidR="00280FE4" w:rsidRPr="00F905A1" w:rsidRDefault="00280FE4" w:rsidP="00280FE4">
          <w:pPr>
            <w:rPr>
              <w:sz w:val="4"/>
              <w:szCs w:val="4"/>
              <w:lang w:eastAsia="es-ES"/>
            </w:rPr>
          </w:pPr>
        </w:p>
        <w:p w14:paraId="745AFC2B" w14:textId="1C79E24D" w:rsidR="00280FE4" w:rsidRPr="00280FE4" w:rsidRDefault="00280FE4">
          <w:pPr>
            <w:pStyle w:val="TDC1"/>
            <w:tabs>
              <w:tab w:val="right" w:leader="dot" w:pos="9826"/>
            </w:tabs>
            <w:rPr>
              <w:b w:val="0"/>
              <w:bCs/>
              <w:noProof/>
              <w:color w:val="101914" w:themeColor="accent5" w:themeShade="1A"/>
              <w:sz w:val="24"/>
              <w:szCs w:val="20"/>
            </w:rPr>
          </w:pPr>
          <w:r w:rsidRPr="00280FE4">
            <w:rPr>
              <w:b w:val="0"/>
              <w:bCs/>
              <w:color w:val="101914" w:themeColor="accent5" w:themeShade="1A"/>
              <w:sz w:val="24"/>
              <w:szCs w:val="20"/>
            </w:rPr>
            <w:fldChar w:fldCharType="begin"/>
          </w:r>
          <w:r w:rsidRPr="00280FE4">
            <w:rPr>
              <w:b w:val="0"/>
              <w:bCs/>
              <w:color w:val="101914" w:themeColor="accent5" w:themeShade="1A"/>
              <w:sz w:val="24"/>
              <w:szCs w:val="20"/>
            </w:rPr>
            <w:instrText xml:space="preserve"> TOC \o "1-3" \h \z \u </w:instrText>
          </w:r>
          <w:r w:rsidRPr="00280FE4">
            <w:rPr>
              <w:b w:val="0"/>
              <w:bCs/>
              <w:color w:val="101914" w:themeColor="accent5" w:themeShade="1A"/>
              <w:sz w:val="24"/>
              <w:szCs w:val="20"/>
            </w:rPr>
            <w:fldChar w:fldCharType="separate"/>
          </w:r>
          <w:hyperlink w:anchor="_Toc118740669" w:history="1">
            <w:r w:rsidRPr="00280FE4">
              <w:rPr>
                <w:rStyle w:val="Hipervnculo"/>
                <w:rFonts w:ascii="Bahnschrift" w:hAnsi="Bahnschrift"/>
                <w:b w:val="0"/>
                <w:bCs/>
                <w:noProof/>
                <w:color w:val="101914" w:themeColor="accent5" w:themeShade="1A"/>
                <w:sz w:val="24"/>
                <w:szCs w:val="20"/>
              </w:rPr>
              <w:t>1. Introducción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_Toc118740669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3</w:t>
            </w:r>
            <w:r w:rsidRPr="00280FE4">
              <w:rPr>
                <w:b w:val="0"/>
                <w:bCs/>
                <w:noProof/>
                <w:webHidden/>
                <w:color w:val="101914" w:themeColor="accent5" w:themeShade="1A"/>
                <w:sz w:val="24"/>
                <w:szCs w:val="20"/>
              </w:rPr>
              <w:fldChar w:fldCharType="end"/>
            </w:r>
          </w:hyperlink>
        </w:p>
        <w:p w14:paraId="6188F1E8" w14:textId="7240E373" w:rsidR="00280FE4" w:rsidRPr="00280FE4" w:rsidRDefault="00280FE4">
          <w:pPr>
            <w:pStyle w:val="TDC1"/>
            <w:tabs>
              <w:tab w:val="right" w:leader="dot" w:pos="9826"/>
            </w:tabs>
            <w:rPr>
              <w:b w:val="0"/>
              <w:bCs/>
              <w:noProof/>
              <w:color w:val="101914" w:themeColor="accent5" w:themeShade="1A"/>
              <w:sz w:val="24"/>
              <w:szCs w:val="20"/>
            </w:rPr>
          </w:pPr>
          <w:hyperlink w:anchor="_Toc118740670" w:history="1">
            <w:r w:rsidRPr="00280FE4">
              <w:rPr>
                <w:rStyle w:val="Hipervnculo"/>
                <w:rFonts w:ascii="Bahnschrift" w:hAnsi="Bahnschrift"/>
                <w:b w:val="0"/>
                <w:bCs/>
                <w:noProof/>
                <w:color w:val="101914" w:themeColor="accent5" w:themeShade="1A"/>
                <w:sz w:val="24"/>
                <w:szCs w:val="20"/>
              </w:rPr>
              <w:t>2. Comunicación de la información.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_Toc118740670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4</w:t>
            </w:r>
            <w:r w:rsidRPr="00280FE4">
              <w:rPr>
                <w:b w:val="0"/>
                <w:bCs/>
                <w:noProof/>
                <w:webHidden/>
                <w:color w:val="101914" w:themeColor="accent5" w:themeShade="1A"/>
                <w:sz w:val="24"/>
                <w:szCs w:val="20"/>
              </w:rPr>
              <w:fldChar w:fldCharType="end"/>
            </w:r>
          </w:hyperlink>
        </w:p>
        <w:p w14:paraId="5DB54DE3" w14:textId="2FE56098" w:rsidR="00280FE4" w:rsidRPr="00280FE4" w:rsidRDefault="00280FE4">
          <w:pPr>
            <w:pStyle w:val="TDC2"/>
            <w:tabs>
              <w:tab w:val="right" w:leader="dot" w:pos="9826"/>
            </w:tabs>
            <w:rPr>
              <w:b w:val="0"/>
              <w:bCs/>
              <w:noProof/>
              <w:color w:val="101914" w:themeColor="accent5" w:themeShade="1A"/>
              <w:sz w:val="24"/>
              <w:szCs w:val="20"/>
            </w:rPr>
          </w:pPr>
          <w:hyperlink w:anchor="_Toc118740671" w:history="1">
            <w:r w:rsidRPr="00280FE4">
              <w:rPr>
                <w:rStyle w:val="Hipervnculo"/>
                <w:rFonts w:ascii="Bahnschrift" w:hAnsi="Bahnschrift" w:cs="Dubai Light"/>
                <w:b w:val="0"/>
                <w:bCs/>
                <w:noProof/>
                <w:color w:val="101914" w:themeColor="accent5" w:themeShade="1A"/>
                <w:sz w:val="24"/>
                <w:szCs w:val="20"/>
              </w:rPr>
              <w:t>2.1. Codificación vs Cifrado:</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_Toc118740671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4</w:t>
            </w:r>
            <w:r w:rsidRPr="00280FE4">
              <w:rPr>
                <w:b w:val="0"/>
                <w:bCs/>
                <w:noProof/>
                <w:webHidden/>
                <w:color w:val="101914" w:themeColor="accent5" w:themeShade="1A"/>
                <w:sz w:val="24"/>
                <w:szCs w:val="20"/>
              </w:rPr>
              <w:fldChar w:fldCharType="end"/>
            </w:r>
          </w:hyperlink>
        </w:p>
        <w:p w14:paraId="0F79D9EE" w14:textId="74F5523E" w:rsidR="00280FE4" w:rsidRPr="00280FE4" w:rsidRDefault="00280FE4">
          <w:pPr>
            <w:pStyle w:val="TDC1"/>
            <w:tabs>
              <w:tab w:val="right" w:leader="dot" w:pos="9826"/>
            </w:tabs>
            <w:rPr>
              <w:b w:val="0"/>
              <w:bCs/>
              <w:noProof/>
              <w:color w:val="101914" w:themeColor="accent5" w:themeShade="1A"/>
              <w:sz w:val="24"/>
              <w:szCs w:val="20"/>
            </w:rPr>
          </w:pPr>
          <w:hyperlink w:anchor="_Toc118740672" w:history="1">
            <w:r w:rsidRPr="00280FE4">
              <w:rPr>
                <w:rStyle w:val="Hipervnculo"/>
                <w:rFonts w:ascii="Bahnschrift" w:hAnsi="Bahnschrift"/>
                <w:b w:val="0"/>
                <w:bCs/>
                <w:noProof/>
                <w:color w:val="101914" w:themeColor="accent5" w:themeShade="1A"/>
                <w:sz w:val="24"/>
                <w:szCs w:val="20"/>
              </w:rPr>
              <w:t>3. Representación interna de la información.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_Toc118740672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4</w:t>
            </w:r>
            <w:r w:rsidRPr="00280FE4">
              <w:rPr>
                <w:b w:val="0"/>
                <w:bCs/>
                <w:noProof/>
                <w:webHidden/>
                <w:color w:val="101914" w:themeColor="accent5" w:themeShade="1A"/>
                <w:sz w:val="24"/>
                <w:szCs w:val="20"/>
              </w:rPr>
              <w:fldChar w:fldCharType="end"/>
            </w:r>
          </w:hyperlink>
        </w:p>
        <w:p w14:paraId="50AA387B" w14:textId="07B5BB15" w:rsidR="00280FE4" w:rsidRPr="00280FE4" w:rsidRDefault="00280FE4">
          <w:pPr>
            <w:pStyle w:val="TDC2"/>
            <w:tabs>
              <w:tab w:val="right" w:leader="dot" w:pos="9826"/>
            </w:tabs>
            <w:rPr>
              <w:b w:val="0"/>
              <w:bCs/>
              <w:noProof/>
              <w:color w:val="101914" w:themeColor="accent5" w:themeShade="1A"/>
              <w:sz w:val="24"/>
              <w:szCs w:val="20"/>
            </w:rPr>
          </w:pPr>
          <w:hyperlink w:anchor="_Toc118740673" w:history="1">
            <w:r w:rsidRPr="00280FE4">
              <w:rPr>
                <w:rStyle w:val="Hipervnculo"/>
                <w:rFonts w:ascii="Bahnschrift" w:hAnsi="Bahnschrift"/>
                <w:b w:val="0"/>
                <w:bCs/>
                <w:noProof/>
                <w:color w:val="101914" w:themeColor="accent5" w:themeShade="1A"/>
                <w:sz w:val="24"/>
                <w:szCs w:val="20"/>
              </w:rPr>
              <w:t>3.1. Capacidad</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_Toc118740673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4</w:t>
            </w:r>
            <w:r w:rsidRPr="00280FE4">
              <w:rPr>
                <w:b w:val="0"/>
                <w:bCs/>
                <w:noProof/>
                <w:webHidden/>
                <w:color w:val="101914" w:themeColor="accent5" w:themeShade="1A"/>
                <w:sz w:val="24"/>
                <w:szCs w:val="20"/>
              </w:rPr>
              <w:fldChar w:fldCharType="end"/>
            </w:r>
          </w:hyperlink>
        </w:p>
        <w:p w14:paraId="2D45A94A" w14:textId="3C79AAE3" w:rsidR="00280FE4" w:rsidRPr="00280FE4" w:rsidRDefault="00280FE4">
          <w:pPr>
            <w:pStyle w:val="TDC2"/>
            <w:tabs>
              <w:tab w:val="right" w:leader="dot" w:pos="9826"/>
            </w:tabs>
            <w:rPr>
              <w:b w:val="0"/>
              <w:bCs/>
              <w:noProof/>
              <w:color w:val="101914" w:themeColor="accent5" w:themeShade="1A"/>
              <w:sz w:val="24"/>
              <w:szCs w:val="20"/>
            </w:rPr>
          </w:pPr>
          <w:hyperlink w:anchor="_Toc118740674" w:history="1">
            <w:r w:rsidRPr="00280FE4">
              <w:rPr>
                <w:rStyle w:val="Hipervnculo"/>
                <w:rFonts w:ascii="Bahnschrift" w:hAnsi="Bahnschrift"/>
                <w:b w:val="0"/>
                <w:bCs/>
                <w:noProof/>
                <w:color w:val="101914" w:themeColor="accent5" w:themeShade="1A"/>
                <w:sz w:val="24"/>
                <w:szCs w:val="20"/>
              </w:rPr>
              <w:t>3.2 Transmisión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_Toc118740674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4</w:t>
            </w:r>
            <w:r w:rsidRPr="00280FE4">
              <w:rPr>
                <w:b w:val="0"/>
                <w:bCs/>
                <w:noProof/>
                <w:webHidden/>
                <w:color w:val="101914" w:themeColor="accent5" w:themeShade="1A"/>
                <w:sz w:val="24"/>
                <w:szCs w:val="20"/>
              </w:rPr>
              <w:fldChar w:fldCharType="end"/>
            </w:r>
          </w:hyperlink>
        </w:p>
        <w:p w14:paraId="647C5738" w14:textId="002A435B" w:rsidR="00280FE4" w:rsidRPr="00280FE4" w:rsidRDefault="00280FE4">
          <w:pPr>
            <w:pStyle w:val="TDC2"/>
            <w:tabs>
              <w:tab w:val="right" w:leader="dot" w:pos="9826"/>
            </w:tabs>
            <w:rPr>
              <w:b w:val="0"/>
              <w:bCs/>
              <w:noProof/>
              <w:color w:val="101914" w:themeColor="accent5" w:themeShade="1A"/>
              <w:sz w:val="24"/>
              <w:szCs w:val="20"/>
            </w:rPr>
          </w:pPr>
          <w:hyperlink w:anchor="_Toc118740675" w:history="1">
            <w:r w:rsidRPr="00280FE4">
              <w:rPr>
                <w:rStyle w:val="Hipervnculo"/>
                <w:rFonts w:ascii="Bahnschrift" w:hAnsi="Bahnschrift"/>
                <w:b w:val="0"/>
                <w:bCs/>
                <w:noProof/>
                <w:color w:val="101914" w:themeColor="accent5" w:themeShade="1A"/>
                <w:sz w:val="24"/>
                <w:szCs w:val="20"/>
              </w:rPr>
              <w:t>3.2 Unidades de medida para imagen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_Toc118740675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5</w:t>
            </w:r>
            <w:r w:rsidRPr="00280FE4">
              <w:rPr>
                <w:b w:val="0"/>
                <w:bCs/>
                <w:noProof/>
                <w:webHidden/>
                <w:color w:val="101914" w:themeColor="accent5" w:themeShade="1A"/>
                <w:sz w:val="24"/>
                <w:szCs w:val="20"/>
              </w:rPr>
              <w:fldChar w:fldCharType="end"/>
            </w:r>
          </w:hyperlink>
        </w:p>
        <w:p w14:paraId="112AE94C" w14:textId="3CB27DAE" w:rsidR="00280FE4" w:rsidRPr="00280FE4" w:rsidRDefault="00280FE4" w:rsidP="00280FE4">
          <w:pPr>
            <w:pStyle w:val="TDC2"/>
            <w:tabs>
              <w:tab w:val="right" w:leader="dot" w:pos="9826"/>
            </w:tabs>
            <w:ind w:left="0"/>
            <w:rPr>
              <w:b w:val="0"/>
              <w:bCs/>
              <w:noProof/>
              <w:color w:val="101914" w:themeColor="accent5" w:themeShade="1A"/>
              <w:sz w:val="24"/>
              <w:szCs w:val="20"/>
            </w:rPr>
          </w:pPr>
          <w:hyperlink w:anchor="_Toc118740676" w:history="1">
            <w:r w:rsidRPr="00280FE4">
              <w:rPr>
                <w:rStyle w:val="Hipervnculo"/>
                <w:rFonts w:ascii="Bahnschrift" w:hAnsi="Bahnschrift"/>
                <w:b w:val="0"/>
                <w:bCs/>
                <w:noProof/>
                <w:color w:val="101914" w:themeColor="accent5" w:themeShade="1A"/>
                <w:sz w:val="24"/>
                <w:szCs w:val="20"/>
              </w:rPr>
              <w:t>4. Sistemas de numeración: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_Toc118740676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5</w:t>
            </w:r>
            <w:r w:rsidRPr="00280FE4">
              <w:rPr>
                <w:b w:val="0"/>
                <w:bCs/>
                <w:noProof/>
                <w:webHidden/>
                <w:color w:val="101914" w:themeColor="accent5" w:themeShade="1A"/>
                <w:sz w:val="24"/>
                <w:szCs w:val="20"/>
              </w:rPr>
              <w:fldChar w:fldCharType="end"/>
            </w:r>
          </w:hyperlink>
        </w:p>
        <w:p w14:paraId="3644B5F1" w14:textId="647E57E7" w:rsidR="00280FE4" w:rsidRPr="00280FE4" w:rsidRDefault="00280FE4">
          <w:pPr>
            <w:pStyle w:val="TDC2"/>
            <w:tabs>
              <w:tab w:val="right" w:leader="dot" w:pos="9826"/>
            </w:tabs>
            <w:rPr>
              <w:b w:val="0"/>
              <w:bCs/>
              <w:noProof/>
              <w:color w:val="101914" w:themeColor="accent5" w:themeShade="1A"/>
              <w:sz w:val="24"/>
              <w:szCs w:val="20"/>
            </w:rPr>
          </w:pPr>
          <w:hyperlink w:anchor="_Toc118740677" w:history="1">
            <w:r w:rsidRPr="00280FE4">
              <w:rPr>
                <w:rStyle w:val="Hipervnculo"/>
                <w:rFonts w:ascii="Bahnschrift" w:hAnsi="Bahnschrift"/>
                <w:b w:val="0"/>
                <w:bCs/>
                <w:noProof/>
                <w:color w:val="101914" w:themeColor="accent5" w:themeShade="1A"/>
                <w:sz w:val="24"/>
                <w:szCs w:val="20"/>
              </w:rPr>
              <w:t>4.1. Teorema fundamental de la numeración: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_Toc118740677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6</w:t>
            </w:r>
            <w:r w:rsidRPr="00280FE4">
              <w:rPr>
                <w:b w:val="0"/>
                <w:bCs/>
                <w:noProof/>
                <w:webHidden/>
                <w:color w:val="101914" w:themeColor="accent5" w:themeShade="1A"/>
                <w:sz w:val="24"/>
                <w:szCs w:val="20"/>
              </w:rPr>
              <w:fldChar w:fldCharType="end"/>
            </w:r>
          </w:hyperlink>
        </w:p>
        <w:p w14:paraId="0504B446" w14:textId="67CF787B" w:rsidR="00280FE4" w:rsidRPr="00280FE4" w:rsidRDefault="00280FE4">
          <w:pPr>
            <w:pStyle w:val="TDC2"/>
            <w:tabs>
              <w:tab w:val="right" w:leader="dot" w:pos="9826"/>
            </w:tabs>
            <w:rPr>
              <w:b w:val="0"/>
              <w:bCs/>
              <w:noProof/>
              <w:color w:val="101914" w:themeColor="accent5" w:themeShade="1A"/>
              <w:sz w:val="24"/>
              <w:szCs w:val="20"/>
            </w:rPr>
          </w:pPr>
          <w:hyperlink w:anchor="_Toc118740678" w:history="1">
            <w:r w:rsidRPr="00280FE4">
              <w:rPr>
                <w:rStyle w:val="Hipervnculo"/>
                <w:b w:val="0"/>
                <w:bCs/>
                <w:noProof/>
                <w:color w:val="101914" w:themeColor="accent5" w:themeShade="1A"/>
                <w:sz w:val="24"/>
                <w:szCs w:val="20"/>
              </w:rPr>
              <w:t>4.2. Sistema Posicional:</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_Toc118740678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7</w:t>
            </w:r>
            <w:r w:rsidRPr="00280FE4">
              <w:rPr>
                <w:b w:val="0"/>
                <w:bCs/>
                <w:noProof/>
                <w:webHidden/>
                <w:color w:val="101914" w:themeColor="accent5" w:themeShade="1A"/>
                <w:sz w:val="24"/>
                <w:szCs w:val="20"/>
              </w:rPr>
              <w:fldChar w:fldCharType="end"/>
            </w:r>
          </w:hyperlink>
        </w:p>
        <w:p w14:paraId="20848D1D" w14:textId="387000FA" w:rsidR="00280FE4" w:rsidRPr="00280FE4" w:rsidRDefault="00280FE4">
          <w:pPr>
            <w:pStyle w:val="TDC1"/>
            <w:tabs>
              <w:tab w:val="right" w:leader="dot" w:pos="9826"/>
            </w:tabs>
            <w:rPr>
              <w:b w:val="0"/>
              <w:bCs/>
              <w:noProof/>
              <w:color w:val="101914" w:themeColor="accent5" w:themeShade="1A"/>
              <w:sz w:val="24"/>
              <w:szCs w:val="20"/>
            </w:rPr>
          </w:pPr>
          <w:hyperlink w:anchor="_Toc118740679" w:history="1">
            <w:r w:rsidRPr="00280FE4">
              <w:rPr>
                <w:rStyle w:val="Hipervnculo"/>
                <w:rFonts w:ascii="Bahnschrift" w:hAnsi="Bahnschrift"/>
                <w:b w:val="0"/>
                <w:bCs/>
                <w:noProof/>
                <w:color w:val="101914" w:themeColor="accent5" w:themeShade="1A"/>
                <w:sz w:val="24"/>
                <w:szCs w:val="20"/>
              </w:rPr>
              <w:t>5. Representación de la información:</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_Toc118740679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9</w:t>
            </w:r>
            <w:r w:rsidRPr="00280FE4">
              <w:rPr>
                <w:b w:val="0"/>
                <w:bCs/>
                <w:noProof/>
                <w:webHidden/>
                <w:color w:val="101914" w:themeColor="accent5" w:themeShade="1A"/>
                <w:sz w:val="24"/>
                <w:szCs w:val="20"/>
              </w:rPr>
              <w:fldChar w:fldCharType="end"/>
            </w:r>
          </w:hyperlink>
        </w:p>
        <w:p w14:paraId="18266768" w14:textId="7B83485A" w:rsidR="00280FE4" w:rsidRPr="00280FE4" w:rsidRDefault="00280FE4">
          <w:pPr>
            <w:pStyle w:val="TDC2"/>
            <w:tabs>
              <w:tab w:val="right" w:leader="dot" w:pos="9826"/>
            </w:tabs>
            <w:rPr>
              <w:b w:val="0"/>
              <w:bCs/>
              <w:noProof/>
              <w:color w:val="101914" w:themeColor="accent5" w:themeShade="1A"/>
              <w:sz w:val="24"/>
              <w:szCs w:val="20"/>
            </w:rPr>
          </w:pPr>
          <w:hyperlink w:anchor="_Toc118740680" w:history="1">
            <w:r w:rsidRPr="00280FE4">
              <w:rPr>
                <w:rStyle w:val="Hipervnculo"/>
                <w:rFonts w:ascii="Bahnschrift" w:hAnsi="Bahnschrift"/>
                <w:b w:val="0"/>
                <w:bCs/>
                <w:noProof/>
                <w:color w:val="101914" w:themeColor="accent5" w:themeShade="1A"/>
                <w:sz w:val="24"/>
                <w:szCs w:val="20"/>
              </w:rPr>
              <w:t>5.1. Representación alfanumérica: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_Toc118740680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9</w:t>
            </w:r>
            <w:r w:rsidRPr="00280FE4">
              <w:rPr>
                <w:b w:val="0"/>
                <w:bCs/>
                <w:noProof/>
                <w:webHidden/>
                <w:color w:val="101914" w:themeColor="accent5" w:themeShade="1A"/>
                <w:sz w:val="24"/>
                <w:szCs w:val="20"/>
              </w:rPr>
              <w:fldChar w:fldCharType="end"/>
            </w:r>
          </w:hyperlink>
        </w:p>
        <w:p w14:paraId="1459BA67" w14:textId="068BE099" w:rsidR="00280FE4" w:rsidRPr="00280FE4" w:rsidRDefault="00280FE4">
          <w:pPr>
            <w:pStyle w:val="TDC2"/>
            <w:tabs>
              <w:tab w:val="right" w:leader="dot" w:pos="9826"/>
            </w:tabs>
            <w:rPr>
              <w:b w:val="0"/>
              <w:bCs/>
              <w:noProof/>
              <w:color w:val="101914" w:themeColor="accent5" w:themeShade="1A"/>
              <w:sz w:val="24"/>
              <w:szCs w:val="20"/>
            </w:rPr>
          </w:pPr>
          <w:hyperlink w:anchor="_Toc118740681" w:history="1">
            <w:r w:rsidRPr="00280FE4">
              <w:rPr>
                <w:rStyle w:val="Hipervnculo"/>
                <w:rFonts w:ascii="Bahnschrift" w:hAnsi="Bahnschrift"/>
                <w:b w:val="0"/>
                <w:bCs/>
                <w:noProof/>
                <w:color w:val="101914" w:themeColor="accent5" w:themeShade="1A"/>
                <w:sz w:val="24"/>
                <w:szCs w:val="20"/>
              </w:rPr>
              <w:t>5.2. Representación de instrucciones: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_Toc118740681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9</w:t>
            </w:r>
            <w:r w:rsidRPr="00280FE4">
              <w:rPr>
                <w:b w:val="0"/>
                <w:bCs/>
                <w:noProof/>
                <w:webHidden/>
                <w:color w:val="101914" w:themeColor="accent5" w:themeShade="1A"/>
                <w:sz w:val="24"/>
                <w:szCs w:val="20"/>
              </w:rPr>
              <w:fldChar w:fldCharType="end"/>
            </w:r>
          </w:hyperlink>
        </w:p>
        <w:p w14:paraId="5150CF0B" w14:textId="205148A5" w:rsidR="00280FE4" w:rsidRPr="00280FE4" w:rsidRDefault="00280FE4">
          <w:pPr>
            <w:pStyle w:val="TDC2"/>
            <w:tabs>
              <w:tab w:val="right" w:leader="dot" w:pos="9826"/>
            </w:tabs>
            <w:rPr>
              <w:b w:val="0"/>
              <w:bCs/>
              <w:noProof/>
              <w:color w:val="101914" w:themeColor="accent5" w:themeShade="1A"/>
              <w:sz w:val="24"/>
              <w:szCs w:val="20"/>
            </w:rPr>
          </w:pPr>
          <w:hyperlink w:anchor="_Toc118740682" w:history="1">
            <w:r w:rsidRPr="00280FE4">
              <w:rPr>
                <w:rStyle w:val="Hipervnculo"/>
                <w:rFonts w:ascii="Bahnschrift" w:hAnsi="Bahnschrift"/>
                <w:b w:val="0"/>
                <w:bCs/>
                <w:noProof/>
                <w:color w:val="101914" w:themeColor="accent5" w:themeShade="1A"/>
                <w:sz w:val="24"/>
                <w:szCs w:val="20"/>
              </w:rPr>
              <w:t>5.3. Representación de imagen y video:</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_Toc118740682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10</w:t>
            </w:r>
            <w:r w:rsidRPr="00280FE4">
              <w:rPr>
                <w:b w:val="0"/>
                <w:bCs/>
                <w:noProof/>
                <w:webHidden/>
                <w:color w:val="101914" w:themeColor="accent5" w:themeShade="1A"/>
                <w:sz w:val="24"/>
                <w:szCs w:val="20"/>
              </w:rPr>
              <w:fldChar w:fldCharType="end"/>
            </w:r>
          </w:hyperlink>
        </w:p>
        <w:p w14:paraId="2423B9BB" w14:textId="77608DE2" w:rsidR="00280FE4" w:rsidRPr="00280FE4" w:rsidRDefault="00280FE4">
          <w:pPr>
            <w:pStyle w:val="TDC2"/>
            <w:tabs>
              <w:tab w:val="right" w:leader="dot" w:pos="9826"/>
            </w:tabs>
            <w:rPr>
              <w:b w:val="0"/>
              <w:bCs/>
              <w:noProof/>
              <w:color w:val="101914" w:themeColor="accent5" w:themeShade="1A"/>
              <w:sz w:val="24"/>
              <w:szCs w:val="20"/>
            </w:rPr>
          </w:pPr>
          <w:hyperlink w:anchor="_Toc118740683" w:history="1">
            <w:r w:rsidRPr="00280FE4">
              <w:rPr>
                <w:rStyle w:val="Hipervnculo"/>
                <w:rFonts w:ascii="Bahnschrift" w:hAnsi="Bahnschrift"/>
                <w:b w:val="0"/>
                <w:bCs/>
                <w:noProof/>
                <w:color w:val="101914" w:themeColor="accent5" w:themeShade="1A"/>
                <w:sz w:val="24"/>
                <w:szCs w:val="20"/>
              </w:rPr>
              <w:t>5.4. Representación de sonido:</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_Toc118740683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10</w:t>
            </w:r>
            <w:r w:rsidRPr="00280FE4">
              <w:rPr>
                <w:b w:val="0"/>
                <w:bCs/>
                <w:noProof/>
                <w:webHidden/>
                <w:color w:val="101914" w:themeColor="accent5" w:themeShade="1A"/>
                <w:sz w:val="24"/>
                <w:szCs w:val="20"/>
              </w:rPr>
              <w:fldChar w:fldCharType="end"/>
            </w:r>
          </w:hyperlink>
        </w:p>
        <w:p w14:paraId="09990185" w14:textId="6AD8684E" w:rsidR="00280FE4" w:rsidRPr="00280FE4" w:rsidRDefault="00280FE4">
          <w:pPr>
            <w:pStyle w:val="TDC1"/>
            <w:tabs>
              <w:tab w:val="right" w:leader="dot" w:pos="9826"/>
            </w:tabs>
            <w:rPr>
              <w:b w:val="0"/>
              <w:bCs/>
              <w:noProof/>
              <w:color w:val="101914" w:themeColor="accent5" w:themeShade="1A"/>
              <w:sz w:val="24"/>
              <w:szCs w:val="20"/>
            </w:rPr>
          </w:pPr>
          <w:hyperlink w:anchor="_Toc118740684" w:history="1">
            <w:r w:rsidRPr="00280FE4">
              <w:rPr>
                <w:rStyle w:val="Hipervnculo"/>
                <w:rFonts w:ascii="Bahnschrift" w:hAnsi="Bahnschrift"/>
                <w:b w:val="0"/>
                <w:bCs/>
                <w:noProof/>
                <w:color w:val="101914" w:themeColor="accent5" w:themeShade="1A"/>
                <w:sz w:val="24"/>
                <w:szCs w:val="20"/>
              </w:rPr>
              <w:t>6. Características de un ordenador digital:</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_Toc118740684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11</w:t>
            </w:r>
            <w:r w:rsidRPr="00280FE4">
              <w:rPr>
                <w:b w:val="0"/>
                <w:bCs/>
                <w:noProof/>
                <w:webHidden/>
                <w:color w:val="101914" w:themeColor="accent5" w:themeShade="1A"/>
                <w:sz w:val="24"/>
                <w:szCs w:val="20"/>
              </w:rPr>
              <w:fldChar w:fldCharType="end"/>
            </w:r>
          </w:hyperlink>
        </w:p>
        <w:p w14:paraId="4DDC02D6" w14:textId="4ACC4AC7" w:rsidR="00280FE4" w:rsidRPr="00280FE4" w:rsidRDefault="00280FE4">
          <w:pPr>
            <w:pStyle w:val="TDC1"/>
            <w:tabs>
              <w:tab w:val="right" w:leader="dot" w:pos="9826"/>
            </w:tabs>
            <w:rPr>
              <w:b w:val="0"/>
              <w:bCs/>
              <w:noProof/>
              <w:color w:val="101914" w:themeColor="accent5" w:themeShade="1A"/>
              <w:sz w:val="24"/>
              <w:szCs w:val="20"/>
            </w:rPr>
          </w:pPr>
          <w:hyperlink w:anchor="_Toc118740685" w:history="1">
            <w:r w:rsidRPr="00280FE4">
              <w:rPr>
                <w:rStyle w:val="Hipervnculo"/>
                <w:rFonts w:ascii="Bahnschrift" w:hAnsi="Bahnschrift"/>
                <w:b w:val="0"/>
                <w:bCs/>
                <w:noProof/>
                <w:color w:val="101914" w:themeColor="accent5" w:themeShade="1A"/>
                <w:sz w:val="24"/>
                <w:szCs w:val="20"/>
              </w:rPr>
              <w:t>7. Componentes físicos, Arquitectura de Von Neumann y Harvard:</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_Toc118740685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12</w:t>
            </w:r>
            <w:r w:rsidRPr="00280FE4">
              <w:rPr>
                <w:b w:val="0"/>
                <w:bCs/>
                <w:noProof/>
                <w:webHidden/>
                <w:color w:val="101914" w:themeColor="accent5" w:themeShade="1A"/>
                <w:sz w:val="24"/>
                <w:szCs w:val="20"/>
              </w:rPr>
              <w:fldChar w:fldCharType="end"/>
            </w:r>
          </w:hyperlink>
        </w:p>
        <w:p w14:paraId="0C65BC70" w14:textId="0F2EFEF9" w:rsidR="00280FE4" w:rsidRPr="00280FE4" w:rsidRDefault="00280FE4">
          <w:pPr>
            <w:pStyle w:val="TDC2"/>
            <w:tabs>
              <w:tab w:val="right" w:leader="dot" w:pos="9826"/>
            </w:tabs>
            <w:rPr>
              <w:b w:val="0"/>
              <w:bCs/>
              <w:noProof/>
              <w:color w:val="101914" w:themeColor="accent5" w:themeShade="1A"/>
              <w:sz w:val="24"/>
              <w:szCs w:val="20"/>
            </w:rPr>
          </w:pPr>
          <w:hyperlink w:anchor="_Toc118740686" w:history="1">
            <w:r w:rsidRPr="00280FE4">
              <w:rPr>
                <w:rStyle w:val="Hipervnculo"/>
                <w:rFonts w:ascii="Bahnschrift" w:hAnsi="Bahnschrift"/>
                <w:b w:val="0"/>
                <w:bCs/>
                <w:noProof/>
                <w:color w:val="101914" w:themeColor="accent5" w:themeShade="1A"/>
                <w:sz w:val="24"/>
                <w:szCs w:val="20"/>
              </w:rPr>
              <w:t>7.1. Componentes, bloques funcionales de la CPU:</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_Toc118740686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14</w:t>
            </w:r>
            <w:r w:rsidRPr="00280FE4">
              <w:rPr>
                <w:b w:val="0"/>
                <w:bCs/>
                <w:noProof/>
                <w:webHidden/>
                <w:color w:val="101914" w:themeColor="accent5" w:themeShade="1A"/>
                <w:sz w:val="24"/>
                <w:szCs w:val="20"/>
              </w:rPr>
              <w:fldChar w:fldCharType="end"/>
            </w:r>
          </w:hyperlink>
        </w:p>
        <w:p w14:paraId="35FACF5B" w14:textId="59F5E951" w:rsidR="00280FE4" w:rsidRPr="00280FE4" w:rsidRDefault="00280FE4">
          <w:pPr>
            <w:pStyle w:val="TDC3"/>
            <w:tabs>
              <w:tab w:val="right" w:leader="dot" w:pos="9826"/>
            </w:tabs>
            <w:rPr>
              <w:b w:val="0"/>
              <w:bCs/>
              <w:noProof/>
              <w:color w:val="101914" w:themeColor="accent5" w:themeShade="1A"/>
              <w:sz w:val="24"/>
              <w:szCs w:val="20"/>
            </w:rPr>
          </w:pPr>
          <w:hyperlink w:anchor="_Toc118740687" w:history="1">
            <w:r w:rsidRPr="00280FE4">
              <w:rPr>
                <w:rStyle w:val="Hipervnculo"/>
                <w:rFonts w:ascii="Bahnschrift" w:hAnsi="Bahnschrift"/>
                <w:b w:val="0"/>
                <w:bCs/>
                <w:noProof/>
                <w:color w:val="101914" w:themeColor="accent5" w:themeShade="1A"/>
                <w:sz w:val="24"/>
                <w:szCs w:val="20"/>
              </w:rPr>
              <w:t>Unidad de Control</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_Toc118740687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14</w:t>
            </w:r>
            <w:r w:rsidRPr="00280FE4">
              <w:rPr>
                <w:b w:val="0"/>
                <w:bCs/>
                <w:noProof/>
                <w:webHidden/>
                <w:color w:val="101914" w:themeColor="accent5" w:themeShade="1A"/>
                <w:sz w:val="24"/>
                <w:szCs w:val="20"/>
              </w:rPr>
              <w:fldChar w:fldCharType="end"/>
            </w:r>
          </w:hyperlink>
        </w:p>
        <w:p w14:paraId="71F1B883" w14:textId="0F26A3D3" w:rsidR="00280FE4" w:rsidRPr="00280FE4" w:rsidRDefault="00280FE4">
          <w:pPr>
            <w:pStyle w:val="TDC3"/>
            <w:tabs>
              <w:tab w:val="right" w:leader="dot" w:pos="9826"/>
            </w:tabs>
            <w:rPr>
              <w:b w:val="0"/>
              <w:bCs/>
              <w:noProof/>
              <w:color w:val="101914" w:themeColor="accent5" w:themeShade="1A"/>
              <w:sz w:val="24"/>
              <w:szCs w:val="20"/>
            </w:rPr>
          </w:pPr>
          <w:hyperlink w:anchor="_Toc118740688" w:history="1">
            <w:r w:rsidRPr="00280FE4">
              <w:rPr>
                <w:rStyle w:val="Hipervnculo"/>
                <w:rFonts w:ascii="Bahnschrift" w:hAnsi="Bahnschrift"/>
                <w:b w:val="0"/>
                <w:bCs/>
                <w:noProof/>
                <w:color w:val="101914" w:themeColor="accent5" w:themeShade="1A"/>
                <w:sz w:val="24"/>
                <w:szCs w:val="20"/>
              </w:rPr>
              <w:t>Unidad Aritmético-Lógica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_Toc118740688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14</w:t>
            </w:r>
            <w:r w:rsidRPr="00280FE4">
              <w:rPr>
                <w:b w:val="0"/>
                <w:bCs/>
                <w:noProof/>
                <w:webHidden/>
                <w:color w:val="101914" w:themeColor="accent5" w:themeShade="1A"/>
                <w:sz w:val="24"/>
                <w:szCs w:val="20"/>
              </w:rPr>
              <w:fldChar w:fldCharType="end"/>
            </w:r>
          </w:hyperlink>
        </w:p>
        <w:p w14:paraId="61406D5A" w14:textId="067A949A" w:rsidR="00280FE4" w:rsidRPr="00280FE4" w:rsidRDefault="00280FE4" w:rsidP="00280FE4">
          <w:pPr>
            <w:pStyle w:val="TDC3"/>
            <w:tabs>
              <w:tab w:val="right" w:leader="dot" w:pos="9826"/>
            </w:tabs>
            <w:ind w:left="0"/>
            <w:rPr>
              <w:b w:val="0"/>
              <w:bCs/>
              <w:noProof/>
              <w:color w:val="101914" w:themeColor="accent5" w:themeShade="1A"/>
              <w:sz w:val="24"/>
              <w:szCs w:val="20"/>
            </w:rPr>
          </w:pPr>
          <w:r w:rsidRPr="00280FE4">
            <w:rPr>
              <w:rStyle w:val="Hipervnculo"/>
              <w:b w:val="0"/>
              <w:bCs/>
              <w:noProof/>
              <w:color w:val="101914" w:themeColor="accent5" w:themeShade="1A"/>
              <w:sz w:val="24"/>
              <w:szCs w:val="20"/>
            </w:rPr>
            <w:t xml:space="preserve">     </w:t>
          </w:r>
          <w:hyperlink w:anchor="_Toc118740689" w:history="1">
            <w:r w:rsidRPr="00280FE4">
              <w:rPr>
                <w:rStyle w:val="Hipervnculo"/>
                <w:rFonts w:ascii="Bahnschrift" w:hAnsi="Bahnschrift"/>
                <w:b w:val="0"/>
                <w:bCs/>
                <w:noProof/>
                <w:color w:val="101914" w:themeColor="accent5" w:themeShade="1A"/>
                <w:sz w:val="24"/>
                <w:szCs w:val="20"/>
              </w:rPr>
              <w:t>7.2. Función y propósito de la Memoria Interna: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_Toc118740689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15</w:t>
            </w:r>
            <w:r w:rsidRPr="00280FE4">
              <w:rPr>
                <w:b w:val="0"/>
                <w:bCs/>
                <w:noProof/>
                <w:webHidden/>
                <w:color w:val="101914" w:themeColor="accent5" w:themeShade="1A"/>
                <w:sz w:val="24"/>
                <w:szCs w:val="20"/>
              </w:rPr>
              <w:fldChar w:fldCharType="end"/>
            </w:r>
          </w:hyperlink>
        </w:p>
        <w:p w14:paraId="7FB007F5" w14:textId="358E1970" w:rsidR="00280FE4" w:rsidRPr="00280FE4" w:rsidRDefault="00280FE4">
          <w:pPr>
            <w:pStyle w:val="TDC3"/>
            <w:tabs>
              <w:tab w:val="right" w:leader="dot" w:pos="9826"/>
            </w:tabs>
            <w:rPr>
              <w:b w:val="0"/>
              <w:bCs/>
              <w:noProof/>
              <w:color w:val="101914" w:themeColor="accent5" w:themeShade="1A"/>
              <w:sz w:val="24"/>
              <w:szCs w:val="20"/>
            </w:rPr>
          </w:pPr>
          <w:hyperlink w:anchor="_Toc118740690" w:history="1">
            <w:r w:rsidRPr="00280FE4">
              <w:rPr>
                <w:rStyle w:val="Hipervnculo"/>
                <w:rFonts w:ascii="Bahnschrift" w:hAnsi="Bahnschrift"/>
                <w:b w:val="0"/>
                <w:bCs/>
                <w:noProof/>
                <w:color w:val="101914" w:themeColor="accent5" w:themeShade="1A"/>
                <w:sz w:val="24"/>
                <w:szCs w:val="20"/>
              </w:rPr>
              <w:t>Jerarquía de memoria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_Toc118740690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15</w:t>
            </w:r>
            <w:r w:rsidRPr="00280FE4">
              <w:rPr>
                <w:b w:val="0"/>
                <w:bCs/>
                <w:noProof/>
                <w:webHidden/>
                <w:color w:val="101914" w:themeColor="accent5" w:themeShade="1A"/>
                <w:sz w:val="24"/>
                <w:szCs w:val="20"/>
              </w:rPr>
              <w:fldChar w:fldCharType="end"/>
            </w:r>
          </w:hyperlink>
        </w:p>
        <w:p w14:paraId="1F2E4249" w14:textId="6D8C8629" w:rsidR="00280FE4" w:rsidRPr="00280FE4" w:rsidRDefault="00280FE4">
          <w:pPr>
            <w:pStyle w:val="TDC3"/>
            <w:tabs>
              <w:tab w:val="right" w:leader="dot" w:pos="9826"/>
            </w:tabs>
            <w:rPr>
              <w:b w:val="0"/>
              <w:bCs/>
              <w:noProof/>
              <w:color w:val="101914" w:themeColor="accent5" w:themeShade="1A"/>
              <w:sz w:val="24"/>
              <w:szCs w:val="20"/>
            </w:rPr>
          </w:pPr>
          <w:hyperlink w:anchor="_Toc118740691" w:history="1">
            <w:r w:rsidRPr="00280FE4">
              <w:rPr>
                <w:rStyle w:val="Hipervnculo"/>
                <w:rFonts w:ascii="Bahnschrift" w:hAnsi="Bahnschrift"/>
                <w:b w:val="0"/>
                <w:bCs/>
                <w:noProof/>
                <w:color w:val="101914" w:themeColor="accent5" w:themeShade="1A"/>
                <w:sz w:val="24"/>
                <w:szCs w:val="20"/>
              </w:rPr>
              <w:t>Funciones por niveles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_Toc118740691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16</w:t>
            </w:r>
            <w:r w:rsidRPr="00280FE4">
              <w:rPr>
                <w:b w:val="0"/>
                <w:bCs/>
                <w:noProof/>
                <w:webHidden/>
                <w:color w:val="101914" w:themeColor="accent5" w:themeShade="1A"/>
                <w:sz w:val="24"/>
                <w:szCs w:val="20"/>
              </w:rPr>
              <w:fldChar w:fldCharType="end"/>
            </w:r>
          </w:hyperlink>
        </w:p>
        <w:p w14:paraId="4CB19CCC" w14:textId="29FCBA1C" w:rsidR="00280FE4" w:rsidRPr="00280FE4" w:rsidRDefault="00280FE4">
          <w:pPr>
            <w:pStyle w:val="TDC2"/>
            <w:tabs>
              <w:tab w:val="right" w:leader="dot" w:pos="9826"/>
            </w:tabs>
            <w:rPr>
              <w:b w:val="0"/>
              <w:bCs/>
              <w:noProof/>
              <w:color w:val="101914" w:themeColor="accent5" w:themeShade="1A"/>
              <w:sz w:val="24"/>
              <w:szCs w:val="20"/>
            </w:rPr>
          </w:pPr>
          <w:hyperlink w:anchor="_Toc118740692" w:history="1">
            <w:r w:rsidRPr="00280FE4">
              <w:rPr>
                <w:rStyle w:val="Hipervnculo"/>
                <w:rFonts w:ascii="Bahnschrift" w:hAnsi="Bahnschrift"/>
                <w:b w:val="0"/>
                <w:bCs/>
                <w:noProof/>
                <w:color w:val="101914" w:themeColor="accent5" w:themeShade="1A"/>
                <w:sz w:val="24"/>
                <w:szCs w:val="20"/>
              </w:rPr>
              <w:t>7.3. Buses de Entrada/Salida: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_Toc118740692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17</w:t>
            </w:r>
            <w:r w:rsidRPr="00280FE4">
              <w:rPr>
                <w:b w:val="0"/>
                <w:bCs/>
                <w:noProof/>
                <w:webHidden/>
                <w:color w:val="101914" w:themeColor="accent5" w:themeShade="1A"/>
                <w:sz w:val="24"/>
                <w:szCs w:val="20"/>
              </w:rPr>
              <w:fldChar w:fldCharType="end"/>
            </w:r>
          </w:hyperlink>
        </w:p>
        <w:p w14:paraId="54D91360" w14:textId="34613EC2" w:rsidR="00280FE4" w:rsidRPr="00280FE4" w:rsidRDefault="00280FE4">
          <w:pPr>
            <w:pStyle w:val="TDC3"/>
            <w:tabs>
              <w:tab w:val="right" w:leader="dot" w:pos="9826"/>
            </w:tabs>
            <w:rPr>
              <w:b w:val="0"/>
              <w:bCs/>
              <w:noProof/>
              <w:color w:val="101914" w:themeColor="accent5" w:themeShade="1A"/>
              <w:sz w:val="24"/>
              <w:szCs w:val="20"/>
            </w:rPr>
          </w:pPr>
          <w:hyperlink w:anchor="_Toc118740693" w:history="1">
            <w:r w:rsidRPr="00280FE4">
              <w:rPr>
                <w:rStyle w:val="Hipervnculo"/>
                <w:rFonts w:ascii="Bahnschrift" w:hAnsi="Bahnschrift"/>
                <w:b w:val="0"/>
                <w:bCs/>
                <w:noProof/>
                <w:color w:val="101914" w:themeColor="accent5" w:themeShade="1A"/>
                <w:sz w:val="24"/>
                <w:szCs w:val="20"/>
              </w:rPr>
              <w:t>Bus de datos: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_Toc118740693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17</w:t>
            </w:r>
            <w:r w:rsidRPr="00280FE4">
              <w:rPr>
                <w:b w:val="0"/>
                <w:bCs/>
                <w:noProof/>
                <w:webHidden/>
                <w:color w:val="101914" w:themeColor="accent5" w:themeShade="1A"/>
                <w:sz w:val="24"/>
                <w:szCs w:val="20"/>
              </w:rPr>
              <w:fldChar w:fldCharType="end"/>
            </w:r>
          </w:hyperlink>
        </w:p>
        <w:p w14:paraId="26C93ED7" w14:textId="4CA689DB" w:rsidR="00280FE4" w:rsidRPr="00280FE4" w:rsidRDefault="00280FE4">
          <w:pPr>
            <w:pStyle w:val="TDC3"/>
            <w:tabs>
              <w:tab w:val="right" w:leader="dot" w:pos="9826"/>
            </w:tabs>
            <w:rPr>
              <w:b w:val="0"/>
              <w:bCs/>
              <w:noProof/>
              <w:color w:val="101914" w:themeColor="accent5" w:themeShade="1A"/>
              <w:sz w:val="24"/>
              <w:szCs w:val="20"/>
            </w:rPr>
          </w:pPr>
          <w:hyperlink w:anchor="_Toc118740694" w:history="1">
            <w:r w:rsidRPr="00280FE4">
              <w:rPr>
                <w:rStyle w:val="Hipervnculo"/>
                <w:rFonts w:ascii="Bahnschrift" w:hAnsi="Bahnschrift"/>
                <w:b w:val="0"/>
                <w:bCs/>
                <w:noProof/>
                <w:color w:val="101914" w:themeColor="accent5" w:themeShade="1A"/>
                <w:sz w:val="24"/>
                <w:szCs w:val="20"/>
              </w:rPr>
              <w:t>Bus de direcciones: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_Toc118740694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17</w:t>
            </w:r>
            <w:r w:rsidRPr="00280FE4">
              <w:rPr>
                <w:b w:val="0"/>
                <w:bCs/>
                <w:noProof/>
                <w:webHidden/>
                <w:color w:val="101914" w:themeColor="accent5" w:themeShade="1A"/>
                <w:sz w:val="24"/>
                <w:szCs w:val="20"/>
              </w:rPr>
              <w:fldChar w:fldCharType="end"/>
            </w:r>
          </w:hyperlink>
        </w:p>
        <w:p w14:paraId="117C8657" w14:textId="75B20B85" w:rsidR="00280FE4" w:rsidRPr="00280FE4" w:rsidRDefault="00280FE4">
          <w:pPr>
            <w:pStyle w:val="TDC3"/>
            <w:tabs>
              <w:tab w:val="right" w:leader="dot" w:pos="9826"/>
            </w:tabs>
            <w:rPr>
              <w:b w:val="0"/>
              <w:bCs/>
              <w:noProof/>
              <w:color w:val="101914" w:themeColor="accent5" w:themeShade="1A"/>
              <w:sz w:val="24"/>
              <w:szCs w:val="20"/>
            </w:rPr>
          </w:pPr>
          <w:hyperlink w:anchor="_Toc118740695" w:history="1">
            <w:r w:rsidRPr="00280FE4">
              <w:rPr>
                <w:rStyle w:val="Hipervnculo"/>
                <w:rFonts w:ascii="Bahnschrift" w:hAnsi="Bahnschrift"/>
                <w:b w:val="0"/>
                <w:bCs/>
                <w:noProof/>
                <w:color w:val="101914" w:themeColor="accent5" w:themeShade="1A"/>
                <w:sz w:val="24"/>
                <w:szCs w:val="20"/>
              </w:rPr>
              <w:t>Bus de control:</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_Toc118740695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17</w:t>
            </w:r>
            <w:r w:rsidRPr="00280FE4">
              <w:rPr>
                <w:b w:val="0"/>
                <w:bCs/>
                <w:noProof/>
                <w:webHidden/>
                <w:color w:val="101914" w:themeColor="accent5" w:themeShade="1A"/>
                <w:sz w:val="24"/>
                <w:szCs w:val="20"/>
              </w:rPr>
              <w:fldChar w:fldCharType="end"/>
            </w:r>
          </w:hyperlink>
        </w:p>
        <w:p w14:paraId="713A6EFA" w14:textId="0C7CD6B7" w:rsidR="00280FE4" w:rsidRPr="00280FE4" w:rsidRDefault="00280FE4">
          <w:pPr>
            <w:pStyle w:val="TDC3"/>
            <w:tabs>
              <w:tab w:val="right" w:leader="dot" w:pos="9826"/>
            </w:tabs>
            <w:rPr>
              <w:b w:val="0"/>
              <w:bCs/>
              <w:noProof/>
              <w:color w:val="101914" w:themeColor="accent5" w:themeShade="1A"/>
              <w:sz w:val="24"/>
              <w:szCs w:val="20"/>
            </w:rPr>
          </w:pPr>
          <w:hyperlink w:anchor="_Toc118740696" w:history="1">
            <w:r w:rsidRPr="00280FE4">
              <w:rPr>
                <w:rStyle w:val="Hipervnculo"/>
                <w:rFonts w:ascii="Bahnschrift" w:hAnsi="Bahnschrift"/>
                <w:b w:val="0"/>
                <w:bCs/>
                <w:noProof/>
                <w:color w:val="101914" w:themeColor="accent5" w:themeShade="1A"/>
                <w:sz w:val="24"/>
                <w:szCs w:val="20"/>
              </w:rPr>
              <w:t>Buses multiplexados: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_Toc118740696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17</w:t>
            </w:r>
            <w:r w:rsidRPr="00280FE4">
              <w:rPr>
                <w:b w:val="0"/>
                <w:bCs/>
                <w:noProof/>
                <w:webHidden/>
                <w:color w:val="101914" w:themeColor="accent5" w:themeShade="1A"/>
                <w:sz w:val="24"/>
                <w:szCs w:val="20"/>
              </w:rPr>
              <w:fldChar w:fldCharType="end"/>
            </w:r>
          </w:hyperlink>
        </w:p>
        <w:p w14:paraId="69C04F93" w14:textId="4260677C" w:rsidR="00280FE4" w:rsidRPr="00280FE4" w:rsidRDefault="00280FE4">
          <w:pPr>
            <w:pStyle w:val="TDC2"/>
            <w:tabs>
              <w:tab w:val="right" w:leader="dot" w:pos="9826"/>
            </w:tabs>
            <w:rPr>
              <w:b w:val="0"/>
              <w:bCs/>
              <w:noProof/>
              <w:color w:val="101914" w:themeColor="accent5" w:themeShade="1A"/>
              <w:sz w:val="24"/>
              <w:szCs w:val="20"/>
            </w:rPr>
          </w:pPr>
          <w:hyperlink w:anchor="_Toc118740697" w:history="1">
            <w:r w:rsidRPr="00280FE4">
              <w:rPr>
                <w:rStyle w:val="Hipervnculo"/>
                <w:rFonts w:ascii="Bahnschrift" w:hAnsi="Bahnschrift"/>
                <w:b w:val="0"/>
                <w:bCs/>
                <w:noProof/>
                <w:color w:val="101914" w:themeColor="accent5" w:themeShade="1A"/>
                <w:sz w:val="24"/>
                <w:szCs w:val="20"/>
              </w:rPr>
              <w:t>7.4. Arquitectura interna:</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_Toc118740697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18</w:t>
            </w:r>
            <w:r w:rsidRPr="00280FE4">
              <w:rPr>
                <w:b w:val="0"/>
                <w:bCs/>
                <w:noProof/>
                <w:webHidden/>
                <w:color w:val="101914" w:themeColor="accent5" w:themeShade="1A"/>
                <w:sz w:val="24"/>
                <w:szCs w:val="20"/>
              </w:rPr>
              <w:fldChar w:fldCharType="end"/>
            </w:r>
          </w:hyperlink>
        </w:p>
        <w:p w14:paraId="11B9A3D4" w14:textId="6865F073" w:rsidR="00280FE4" w:rsidRPr="00280FE4" w:rsidRDefault="00280FE4">
          <w:pPr>
            <w:pStyle w:val="TDC2"/>
            <w:tabs>
              <w:tab w:val="right" w:leader="dot" w:pos="9826"/>
            </w:tabs>
            <w:rPr>
              <w:b w:val="0"/>
              <w:bCs/>
              <w:noProof/>
              <w:color w:val="101914" w:themeColor="accent5" w:themeShade="1A"/>
              <w:sz w:val="24"/>
              <w:szCs w:val="20"/>
            </w:rPr>
          </w:pPr>
          <w:hyperlink w:anchor="_Toc118740698" w:history="1">
            <w:r w:rsidRPr="00280FE4">
              <w:rPr>
                <w:rStyle w:val="Hipervnculo"/>
                <w:rFonts w:ascii="Bahnschrift" w:hAnsi="Bahnschrift"/>
                <w:b w:val="0"/>
                <w:bCs/>
                <w:noProof/>
                <w:color w:val="101914" w:themeColor="accent5" w:themeShade="1A"/>
                <w:sz w:val="24"/>
                <w:szCs w:val="20"/>
              </w:rPr>
              <w:t>7.5. Periféricos:</w:t>
            </w:r>
            <w:r w:rsidRPr="00280FE4">
              <w:rPr>
                <w:b w:val="0"/>
                <w:bCs/>
                <w:noProof/>
                <w:webHidden/>
                <w:color w:val="101914" w:themeColor="accent5" w:themeShade="1A"/>
                <w:sz w:val="24"/>
                <w:szCs w:val="20"/>
              </w:rPr>
              <w:tab/>
            </w:r>
            <w:r w:rsidRPr="00280FE4">
              <w:rPr>
                <w:b w:val="0"/>
                <w:bCs/>
                <w:noProof/>
                <w:webHidden/>
                <w:color w:val="101914" w:themeColor="accent5" w:themeShade="1A"/>
                <w:sz w:val="24"/>
                <w:szCs w:val="20"/>
              </w:rPr>
              <w:fldChar w:fldCharType="begin"/>
            </w:r>
            <w:r w:rsidRPr="00280FE4">
              <w:rPr>
                <w:b w:val="0"/>
                <w:bCs/>
                <w:noProof/>
                <w:webHidden/>
                <w:color w:val="101914" w:themeColor="accent5" w:themeShade="1A"/>
                <w:sz w:val="24"/>
                <w:szCs w:val="20"/>
              </w:rPr>
              <w:instrText xml:space="preserve"> PAGEREF _Toc118740698 \h </w:instrText>
            </w:r>
            <w:r w:rsidRPr="00280FE4">
              <w:rPr>
                <w:b w:val="0"/>
                <w:bCs/>
                <w:noProof/>
                <w:webHidden/>
                <w:color w:val="101914" w:themeColor="accent5" w:themeShade="1A"/>
                <w:sz w:val="24"/>
                <w:szCs w:val="20"/>
              </w:rPr>
            </w:r>
            <w:r w:rsidRPr="00280FE4">
              <w:rPr>
                <w:b w:val="0"/>
                <w:bCs/>
                <w:noProof/>
                <w:webHidden/>
                <w:color w:val="101914" w:themeColor="accent5" w:themeShade="1A"/>
                <w:sz w:val="24"/>
                <w:szCs w:val="20"/>
              </w:rPr>
              <w:fldChar w:fldCharType="separate"/>
            </w:r>
            <w:r w:rsidRPr="00280FE4">
              <w:rPr>
                <w:b w:val="0"/>
                <w:bCs/>
                <w:noProof/>
                <w:webHidden/>
                <w:color w:val="101914" w:themeColor="accent5" w:themeShade="1A"/>
                <w:sz w:val="24"/>
                <w:szCs w:val="20"/>
              </w:rPr>
              <w:t>18</w:t>
            </w:r>
            <w:r w:rsidRPr="00280FE4">
              <w:rPr>
                <w:b w:val="0"/>
                <w:bCs/>
                <w:noProof/>
                <w:webHidden/>
                <w:color w:val="101914" w:themeColor="accent5" w:themeShade="1A"/>
                <w:sz w:val="24"/>
                <w:szCs w:val="20"/>
              </w:rPr>
              <w:fldChar w:fldCharType="end"/>
            </w:r>
          </w:hyperlink>
        </w:p>
        <w:p w14:paraId="32D3F8DD" w14:textId="0A32BDCA" w:rsidR="00280FE4" w:rsidRDefault="00280FE4" w:rsidP="00280FE4">
          <w:r w:rsidRPr="00280FE4">
            <w:rPr>
              <w:b w:val="0"/>
              <w:bCs/>
              <w:color w:val="101914" w:themeColor="accent5" w:themeShade="1A"/>
              <w:sz w:val="24"/>
              <w:szCs w:val="20"/>
            </w:rPr>
            <w:fldChar w:fldCharType="end"/>
          </w:r>
        </w:p>
      </w:sdtContent>
    </w:sdt>
    <w:p w14:paraId="29F25BC2" w14:textId="63399347" w:rsidR="00FF4EBB" w:rsidRPr="00BC396C" w:rsidRDefault="00FF4EBB" w:rsidP="00FA6982">
      <w:pPr>
        <w:pStyle w:val="Ttulo1"/>
        <w:ind w:left="720"/>
        <w:rPr>
          <w:rFonts w:ascii="Bahnschrift" w:eastAsia="Times New Roman" w:hAnsi="Bahnschrift"/>
          <w:color w:val="278079" w:themeColor="accent6" w:themeShade="BF"/>
          <w:sz w:val="44"/>
          <w:szCs w:val="44"/>
        </w:rPr>
      </w:pPr>
      <w:bookmarkStart w:id="0" w:name="_Toc118740669"/>
      <w:r w:rsidRPr="00BC396C">
        <w:rPr>
          <w:rFonts w:ascii="Bahnschrift" w:hAnsi="Bahnschrift"/>
          <w:color w:val="278079" w:themeColor="accent6" w:themeShade="BF"/>
          <w:sz w:val="48"/>
          <w:szCs w:val="28"/>
        </w:rPr>
        <w:t>1. Introducción</w:t>
      </w:r>
      <w:bookmarkEnd w:id="0"/>
    </w:p>
    <w:p w14:paraId="51B6E7C2"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En la </w:t>
      </w:r>
      <w:r w:rsidRPr="00F905A1">
        <w:rPr>
          <w:rFonts w:ascii="Dubai Light" w:hAnsi="Dubai Light" w:cs="Dubai Light"/>
          <w:b/>
          <w:bCs/>
          <w:color w:val="278079" w:themeColor="accent6" w:themeShade="BF"/>
        </w:rPr>
        <w:t>teoría de sistemas</w:t>
      </w:r>
      <w:r w:rsidRPr="00BC396C">
        <w:rPr>
          <w:rFonts w:ascii="Dubai Light" w:hAnsi="Dubai Light" w:cs="Dubai Light"/>
        </w:rPr>
        <w:t>, un ordenador, se ve como una caja negra, por la que entran datos y sale información, por lo que debe de existir un proceso que realice esa función.</w:t>
      </w:r>
    </w:p>
    <w:p w14:paraId="70E5E5D9" w14:textId="0C32D954"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La diferencia entre </w:t>
      </w:r>
      <w:r w:rsidRPr="00F905A1">
        <w:rPr>
          <w:rFonts w:ascii="Dubai Light" w:hAnsi="Dubai Light" w:cs="Dubai Light"/>
          <w:b/>
          <w:bCs/>
          <w:color w:val="278079" w:themeColor="accent6" w:themeShade="BF"/>
        </w:rPr>
        <w:t>datos</w:t>
      </w:r>
      <w:r w:rsidRPr="00F905A1">
        <w:rPr>
          <w:rFonts w:ascii="Dubai Light" w:hAnsi="Dubai Light" w:cs="Dubai Light"/>
          <w:color w:val="278079" w:themeColor="accent6" w:themeShade="BF"/>
        </w:rPr>
        <w:t xml:space="preserve"> </w:t>
      </w:r>
      <w:r w:rsidRPr="00BC396C">
        <w:rPr>
          <w:rFonts w:ascii="Dubai Light" w:hAnsi="Dubai Light" w:cs="Dubai Light"/>
        </w:rPr>
        <w:t xml:space="preserve">e </w:t>
      </w:r>
      <w:r w:rsidRPr="00F905A1">
        <w:rPr>
          <w:rFonts w:ascii="Dubai Light" w:hAnsi="Dubai Light" w:cs="Dubai Light"/>
          <w:b/>
          <w:bCs/>
          <w:color w:val="278079" w:themeColor="accent6" w:themeShade="BF"/>
        </w:rPr>
        <w:t>información</w:t>
      </w:r>
      <w:r w:rsidRPr="00BC396C">
        <w:rPr>
          <w:rFonts w:ascii="Dubai Light" w:hAnsi="Dubai Light" w:cs="Dubai Light"/>
        </w:rPr>
        <w:t xml:space="preserve">, es que simplemente, la información es algo más </w:t>
      </w:r>
      <w:r w:rsidRPr="00F905A1">
        <w:rPr>
          <w:rFonts w:ascii="Dubai Light" w:hAnsi="Dubai Light" w:cs="Dubai Light"/>
          <w:b/>
          <w:bCs/>
          <w:color w:val="278079" w:themeColor="accent6" w:themeShade="BF"/>
        </w:rPr>
        <w:t>detallada</w:t>
      </w:r>
      <w:r w:rsidRPr="00BC396C">
        <w:rPr>
          <w:rFonts w:ascii="Dubai Light" w:hAnsi="Dubai Light" w:cs="Dubai Light"/>
        </w:rPr>
        <w:t xml:space="preserve">, por ejemplo, un </w:t>
      </w:r>
      <w:r w:rsidRPr="00F905A1">
        <w:rPr>
          <w:rFonts w:ascii="Dubai Light" w:hAnsi="Dubai Light" w:cs="Dubai Light"/>
          <w:b/>
          <w:bCs/>
          <w:color w:val="278079" w:themeColor="accent6" w:themeShade="BF"/>
        </w:rPr>
        <w:t>dato sería una fecha de nacimiento</w:t>
      </w:r>
      <w:r w:rsidRPr="00BC396C">
        <w:rPr>
          <w:rFonts w:ascii="Dubai Light" w:hAnsi="Dubai Light" w:cs="Dubai Light"/>
        </w:rPr>
        <w:t xml:space="preserve">, en cambio, como </w:t>
      </w:r>
      <w:r w:rsidRPr="00F905A1">
        <w:rPr>
          <w:rFonts w:ascii="Dubai Light" w:hAnsi="Dubai Light" w:cs="Dubai Light"/>
          <w:b/>
          <w:bCs/>
          <w:color w:val="278079" w:themeColor="accent6" w:themeShade="BF"/>
        </w:rPr>
        <w:t>información</w:t>
      </w:r>
      <w:r w:rsidRPr="00BC396C">
        <w:rPr>
          <w:rFonts w:ascii="Dubai Light" w:hAnsi="Dubai Light" w:cs="Dubai Light"/>
        </w:rPr>
        <w:t xml:space="preserve">, tendríamos el </w:t>
      </w:r>
      <w:r w:rsidR="00BC396C" w:rsidRPr="00BC396C">
        <w:rPr>
          <w:rFonts w:ascii="Dubai Light" w:hAnsi="Dubai Light" w:cs="Dubai Light"/>
        </w:rPr>
        <w:t>cómo</w:t>
      </w:r>
      <w:r w:rsidRPr="00BC396C">
        <w:rPr>
          <w:rFonts w:ascii="Dubai Light" w:hAnsi="Dubai Light" w:cs="Dubai Light"/>
        </w:rPr>
        <w:t xml:space="preserve"> </w:t>
      </w:r>
      <w:r w:rsidRPr="00F905A1">
        <w:rPr>
          <w:rFonts w:ascii="Dubai Light" w:hAnsi="Dubai Light" w:cs="Dubai Light"/>
          <w:b/>
          <w:bCs/>
          <w:color w:val="278079" w:themeColor="accent6" w:themeShade="BF"/>
        </w:rPr>
        <w:t>obtener nuestra edad</w:t>
      </w:r>
      <w:r w:rsidRPr="00BC396C">
        <w:rPr>
          <w:rFonts w:ascii="Dubai Light" w:hAnsi="Dubai Light" w:cs="Dubai Light"/>
        </w:rPr>
        <w:t xml:space="preserve">, en la que habría que hacer la </w:t>
      </w:r>
      <w:r w:rsidRPr="00F905A1">
        <w:rPr>
          <w:rFonts w:ascii="Dubai Light" w:hAnsi="Dubai Light" w:cs="Dubai Light"/>
          <w:b/>
          <w:bCs/>
          <w:color w:val="278079" w:themeColor="accent6" w:themeShade="BF"/>
        </w:rPr>
        <w:t>operación</w:t>
      </w:r>
      <w:r w:rsidRPr="00F905A1">
        <w:rPr>
          <w:rFonts w:ascii="Dubai Light" w:hAnsi="Dubai Light" w:cs="Dubai Light"/>
          <w:color w:val="278079" w:themeColor="accent6" w:themeShade="BF"/>
        </w:rPr>
        <w:t xml:space="preserve"> </w:t>
      </w:r>
      <w:r w:rsidRPr="00BC396C">
        <w:rPr>
          <w:rFonts w:ascii="Dubai Light" w:hAnsi="Dubai Light" w:cs="Dubai Light"/>
        </w:rPr>
        <w:t>de la diferencia entre la fecha de nacimiento y la fecha actual.</w:t>
      </w:r>
    </w:p>
    <w:p w14:paraId="3EAFB702"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Los equipos se componen de </w:t>
      </w:r>
      <w:r w:rsidRPr="00F905A1">
        <w:rPr>
          <w:rFonts w:ascii="Dubai Light" w:hAnsi="Dubai Light" w:cs="Dubai Light"/>
          <w:b/>
          <w:bCs/>
          <w:color w:val="278079" w:themeColor="accent6" w:themeShade="BF"/>
        </w:rPr>
        <w:t>componentes lógicos (software)</w:t>
      </w:r>
      <w:r w:rsidRPr="00F905A1">
        <w:rPr>
          <w:rFonts w:ascii="Dubai Light" w:hAnsi="Dubai Light" w:cs="Dubai Light"/>
          <w:color w:val="278079" w:themeColor="accent6" w:themeShade="BF"/>
        </w:rPr>
        <w:t xml:space="preserve"> </w:t>
      </w:r>
      <w:r w:rsidRPr="00BC396C">
        <w:rPr>
          <w:rFonts w:ascii="Dubai Light" w:hAnsi="Dubai Light" w:cs="Dubai Light"/>
        </w:rPr>
        <w:t xml:space="preserve">y de </w:t>
      </w:r>
      <w:r w:rsidRPr="00F905A1">
        <w:rPr>
          <w:rFonts w:ascii="Dubai Light" w:hAnsi="Dubai Light" w:cs="Dubai Light"/>
          <w:b/>
          <w:bCs/>
          <w:color w:val="278079" w:themeColor="accent6" w:themeShade="BF"/>
        </w:rPr>
        <w:t>componentes físicos (hardware)</w:t>
      </w:r>
      <w:r w:rsidRPr="00BC396C">
        <w:rPr>
          <w:rFonts w:ascii="Dubai Light" w:hAnsi="Dubai Light" w:cs="Dubai Light"/>
        </w:rPr>
        <w:t xml:space="preserve"> y entre ellos se encuentra el </w:t>
      </w:r>
      <w:r w:rsidRPr="00F905A1">
        <w:rPr>
          <w:rFonts w:ascii="Dubai Light" w:hAnsi="Dubai Light" w:cs="Dubai Light"/>
          <w:b/>
          <w:bCs/>
          <w:color w:val="278079" w:themeColor="accent6" w:themeShade="BF"/>
        </w:rPr>
        <w:t>firmware</w:t>
      </w:r>
      <w:r w:rsidRPr="00BC396C">
        <w:rPr>
          <w:rFonts w:ascii="Dubai Light" w:hAnsi="Dubai Light" w:cs="Dubai Light"/>
        </w:rPr>
        <w:t xml:space="preserve">. El </w:t>
      </w:r>
      <w:r w:rsidRPr="00F905A1">
        <w:rPr>
          <w:rFonts w:ascii="Dubai Light" w:hAnsi="Dubai Light" w:cs="Dubai Light"/>
          <w:b/>
          <w:bCs/>
          <w:color w:val="278079" w:themeColor="accent6" w:themeShade="BF"/>
        </w:rPr>
        <w:t>firmware es un software que maneja físicamente el hardware</w:t>
      </w:r>
      <w:r w:rsidRPr="00BC396C">
        <w:rPr>
          <w:rFonts w:ascii="Dubai Light" w:hAnsi="Dubai Light" w:cs="Dubai Light"/>
        </w:rPr>
        <w:t xml:space="preserve">, como puede ser la </w:t>
      </w:r>
      <w:r w:rsidRPr="00F905A1">
        <w:rPr>
          <w:rFonts w:ascii="Dubai Light" w:hAnsi="Dubai Light" w:cs="Dubai Light"/>
          <w:b/>
          <w:bCs/>
          <w:color w:val="278079" w:themeColor="accent6" w:themeShade="BF"/>
        </w:rPr>
        <w:t>BIOS</w:t>
      </w:r>
      <w:r w:rsidRPr="00F905A1">
        <w:rPr>
          <w:rFonts w:ascii="Dubai Light" w:hAnsi="Dubai Light" w:cs="Dubai Light"/>
          <w:color w:val="278079" w:themeColor="accent6" w:themeShade="BF"/>
        </w:rPr>
        <w:t xml:space="preserve"> </w:t>
      </w:r>
      <w:r w:rsidRPr="00BC396C">
        <w:rPr>
          <w:rFonts w:ascii="Dubai Light" w:hAnsi="Dubai Light" w:cs="Dubai Light"/>
        </w:rPr>
        <w:t>de una placa base, estos pueden ser modificables o no, pero eso depende de diferentes situaciones.</w:t>
      </w:r>
    </w:p>
    <w:p w14:paraId="760CA742" w14:textId="6FF54ADD"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La </w:t>
      </w:r>
      <w:r w:rsidRPr="00F905A1">
        <w:rPr>
          <w:rFonts w:ascii="Dubai Light" w:hAnsi="Dubai Light" w:cs="Dubai Light"/>
          <w:b/>
          <w:bCs/>
          <w:color w:val="278079" w:themeColor="accent6" w:themeShade="BF"/>
        </w:rPr>
        <w:t>informática</w:t>
      </w:r>
      <w:r w:rsidRPr="00F905A1">
        <w:rPr>
          <w:rFonts w:ascii="Dubai Light" w:hAnsi="Dubai Light" w:cs="Dubai Light"/>
          <w:color w:val="278079" w:themeColor="accent6" w:themeShade="BF"/>
        </w:rPr>
        <w:t xml:space="preserve"> </w:t>
      </w:r>
      <w:r w:rsidRPr="00BC396C">
        <w:rPr>
          <w:rFonts w:ascii="Dubai Light" w:hAnsi="Dubai Light" w:cs="Dubai Light"/>
        </w:rPr>
        <w:t>es la ciencia que estudia la adquisición, representación, tratamiento y transmisión de la información, de manera automática mediante máquina</w:t>
      </w:r>
      <w:r w:rsidR="00870971">
        <w:rPr>
          <w:rFonts w:ascii="Dubai Light" w:hAnsi="Dubai Light" w:cs="Dubai Light"/>
        </w:rPr>
        <w:t>s</w:t>
      </w:r>
      <w:r w:rsidRPr="00BC396C">
        <w:rPr>
          <w:rFonts w:ascii="Dubai Light" w:hAnsi="Dubai Light" w:cs="Dubai Light"/>
        </w:rPr>
        <w:t xml:space="preserve"> denominadas ordenadores.</w:t>
      </w:r>
    </w:p>
    <w:p w14:paraId="5E797F84"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El término </w:t>
      </w:r>
      <w:r w:rsidRPr="00870971">
        <w:rPr>
          <w:rFonts w:ascii="Dubai Light" w:hAnsi="Dubai Light" w:cs="Dubai Light"/>
          <w:b/>
          <w:bCs/>
          <w:color w:val="278079" w:themeColor="accent6" w:themeShade="BF"/>
        </w:rPr>
        <w:t>información</w:t>
      </w:r>
      <w:r w:rsidRPr="00BC396C">
        <w:rPr>
          <w:rFonts w:ascii="Dubai Light" w:hAnsi="Dubai Light" w:cs="Dubai Light"/>
        </w:rPr>
        <w:t>, normalmente hace referencia a un conjunto de símbolos que representan hechos, objetos u ideas.</w:t>
      </w:r>
    </w:p>
    <w:p w14:paraId="761DE48F"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Y como tal, necesitaremos un ordenador, un ordenador es una máquina, capaz de aceptar unos </w:t>
      </w:r>
      <w:r w:rsidRPr="00870971">
        <w:rPr>
          <w:rFonts w:ascii="Dubai Light" w:hAnsi="Dubai Light" w:cs="Dubai Light"/>
          <w:b/>
          <w:bCs/>
          <w:color w:val="278079" w:themeColor="accent6" w:themeShade="BF"/>
        </w:rPr>
        <w:t>datos de entrada</w:t>
      </w:r>
      <w:r w:rsidRPr="00BC396C">
        <w:rPr>
          <w:rFonts w:ascii="Dubai Light" w:hAnsi="Dubai Light" w:cs="Dubai Light"/>
        </w:rPr>
        <w:t xml:space="preserve">, efectuar, con ellos una serie de </w:t>
      </w:r>
      <w:r w:rsidRPr="00870971">
        <w:rPr>
          <w:rFonts w:ascii="Dubai Light" w:hAnsi="Dubai Light" w:cs="Dubai Light"/>
          <w:b/>
          <w:bCs/>
          <w:color w:val="278079" w:themeColor="accent6" w:themeShade="BF"/>
        </w:rPr>
        <w:t>operaciones</w:t>
      </w:r>
      <w:r w:rsidRPr="00BC396C">
        <w:rPr>
          <w:rFonts w:ascii="Dubai Light" w:hAnsi="Dubai Light" w:cs="Dubai Light"/>
        </w:rPr>
        <w:t xml:space="preserve"> y </w:t>
      </w:r>
      <w:r w:rsidRPr="00870971">
        <w:rPr>
          <w:rFonts w:ascii="Dubai Light" w:hAnsi="Dubai Light" w:cs="Dubai Light"/>
          <w:b/>
          <w:bCs/>
          <w:color w:val="278079" w:themeColor="accent6" w:themeShade="BF"/>
        </w:rPr>
        <w:t>proporcionar la información</w:t>
      </w:r>
      <w:r w:rsidRPr="00870971">
        <w:rPr>
          <w:rFonts w:ascii="Dubai Light" w:hAnsi="Dubai Light" w:cs="Dubai Light"/>
          <w:color w:val="278079" w:themeColor="accent6" w:themeShade="BF"/>
        </w:rPr>
        <w:t xml:space="preserve"> </w:t>
      </w:r>
      <w:r w:rsidRPr="00BC396C">
        <w:rPr>
          <w:rFonts w:ascii="Dubai Light" w:hAnsi="Dubai Light" w:cs="Dubai Light"/>
        </w:rPr>
        <w:t xml:space="preserve">resultante a través de un </w:t>
      </w:r>
      <w:r w:rsidRPr="00870971">
        <w:rPr>
          <w:rFonts w:ascii="Dubai Light" w:hAnsi="Dubai Light" w:cs="Dubai Light"/>
          <w:b/>
          <w:bCs/>
          <w:color w:val="278079" w:themeColor="accent6" w:themeShade="BF"/>
        </w:rPr>
        <w:t>medio de salida</w:t>
      </w:r>
      <w:r w:rsidRPr="00BC396C">
        <w:rPr>
          <w:rFonts w:ascii="Dubai Light" w:hAnsi="Dubai Light" w:cs="Dubai Light"/>
        </w:rPr>
        <w:t>.</w:t>
      </w:r>
    </w:p>
    <w:p w14:paraId="73D63A95" w14:textId="4ED0D375"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Es importante considerar que este flujo de información se realiza de </w:t>
      </w:r>
      <w:r w:rsidRPr="00480D34">
        <w:rPr>
          <w:rFonts w:ascii="Dubai Light" w:hAnsi="Dubai Light" w:cs="Dubai Light"/>
          <w:b/>
          <w:bCs/>
          <w:color w:val="278079" w:themeColor="accent6" w:themeShade="BF"/>
        </w:rPr>
        <w:t>forma digital</w:t>
      </w:r>
      <w:r w:rsidRPr="00480D34">
        <w:rPr>
          <w:rFonts w:ascii="Dubai Light" w:hAnsi="Dubai Light" w:cs="Dubai Light"/>
          <w:color w:val="278079" w:themeColor="accent6" w:themeShade="BF"/>
        </w:rPr>
        <w:t xml:space="preserve"> </w:t>
      </w:r>
      <w:r w:rsidRPr="00BC396C">
        <w:rPr>
          <w:rFonts w:ascii="Dubai Light" w:hAnsi="Dubai Light" w:cs="Dubai Light"/>
        </w:rPr>
        <w:t xml:space="preserve">por lo general. El </w:t>
      </w:r>
      <w:r w:rsidRPr="00480D34">
        <w:rPr>
          <w:rFonts w:ascii="Dubai Light" w:hAnsi="Dubai Light" w:cs="Dubai Light"/>
          <w:b/>
          <w:bCs/>
          <w:color w:val="278079" w:themeColor="accent6" w:themeShade="BF"/>
        </w:rPr>
        <w:t>término dígito</w:t>
      </w:r>
      <w:r w:rsidRPr="00480D34">
        <w:rPr>
          <w:rFonts w:ascii="Dubai Light" w:hAnsi="Dubai Light" w:cs="Dubai Light"/>
          <w:color w:val="278079" w:themeColor="accent6" w:themeShade="BF"/>
        </w:rPr>
        <w:t xml:space="preserve"> </w:t>
      </w:r>
      <w:r w:rsidR="00480D34" w:rsidRPr="00480D34">
        <w:rPr>
          <w:rFonts w:ascii="Dubai Light" w:hAnsi="Dubai Light" w:cs="Dubai Light"/>
          <w:color w:val="278079" w:themeColor="accent6" w:themeShade="BF"/>
        </w:rPr>
        <w:sym w:font="Wingdings" w:char="F0E0"/>
      </w:r>
      <w:r w:rsidRPr="00BC396C">
        <w:rPr>
          <w:rFonts w:ascii="Dubai Light" w:hAnsi="Dubai Light" w:cs="Dubai Light"/>
        </w:rPr>
        <w:t xml:space="preserve"> </w:t>
      </w:r>
      <w:r w:rsidRPr="00480D34">
        <w:rPr>
          <w:rFonts w:ascii="Dubai Light" w:hAnsi="Dubai Light" w:cs="Dubai Light"/>
          <w:b/>
          <w:bCs/>
          <w:color w:val="278079" w:themeColor="accent6" w:themeShade="BF"/>
        </w:rPr>
        <w:t>dedo</w:t>
      </w:r>
      <w:r w:rsidRPr="00480D34">
        <w:rPr>
          <w:rFonts w:ascii="Dubai Light" w:hAnsi="Dubai Light" w:cs="Dubai Light"/>
          <w:color w:val="278079" w:themeColor="accent6" w:themeShade="BF"/>
        </w:rPr>
        <w:t xml:space="preserve"> </w:t>
      </w:r>
      <w:r w:rsidRPr="00BC396C">
        <w:rPr>
          <w:rFonts w:ascii="Dubai Light" w:hAnsi="Dubai Light" w:cs="Dubai Light"/>
        </w:rPr>
        <w:t xml:space="preserve">nos da una idea aproximada de que la representación no va a tomar cualquier valor del mundo real </w:t>
      </w:r>
      <w:r w:rsidRPr="00480D34">
        <w:rPr>
          <w:rFonts w:ascii="Dubai Light" w:hAnsi="Dubai Light" w:cs="Dubai Light"/>
          <w:b/>
          <w:bCs/>
          <w:color w:val="278079" w:themeColor="accent6" w:themeShade="BF"/>
        </w:rPr>
        <w:t>(señales analógicas)</w:t>
      </w:r>
      <w:r w:rsidRPr="00480D34">
        <w:rPr>
          <w:rFonts w:ascii="Dubai Light" w:hAnsi="Dubai Light" w:cs="Dubai Light"/>
          <w:color w:val="278079" w:themeColor="accent6" w:themeShade="BF"/>
        </w:rPr>
        <w:t xml:space="preserve"> </w:t>
      </w:r>
      <w:r w:rsidRPr="00BC396C">
        <w:rPr>
          <w:rFonts w:ascii="Dubai Light" w:hAnsi="Dubai Light" w:cs="Dubai Light"/>
        </w:rPr>
        <w:t xml:space="preserve">sino sólo un número discreto de estos al igual que el </w:t>
      </w:r>
      <w:r w:rsidRPr="00480D34">
        <w:rPr>
          <w:rFonts w:ascii="Dubai Light" w:hAnsi="Dubai Light" w:cs="Dubai Light"/>
          <w:b/>
          <w:bCs/>
          <w:color w:val="278079" w:themeColor="accent6" w:themeShade="BF"/>
        </w:rPr>
        <w:t>número de dedos es limitado</w:t>
      </w:r>
      <w:r w:rsidRPr="00BC396C">
        <w:rPr>
          <w:rFonts w:ascii="Dubai Light" w:hAnsi="Dubai Light" w:cs="Dubai Light"/>
        </w:rPr>
        <w:t>.</w:t>
      </w:r>
    </w:p>
    <w:p w14:paraId="7C92510C"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Ligado íntimamente a la </w:t>
      </w:r>
      <w:r w:rsidRPr="004F72EB">
        <w:rPr>
          <w:rFonts w:ascii="Dubai Light" w:hAnsi="Dubai Light" w:cs="Dubai Light"/>
          <w:b/>
          <w:bCs/>
          <w:color w:val="278079" w:themeColor="accent6" w:themeShade="BF"/>
        </w:rPr>
        <w:t>representación interna</w:t>
      </w:r>
      <w:r w:rsidRPr="004F72EB">
        <w:rPr>
          <w:rFonts w:ascii="Dubai Light" w:hAnsi="Dubai Light" w:cs="Dubai Light"/>
          <w:color w:val="278079" w:themeColor="accent6" w:themeShade="BF"/>
        </w:rPr>
        <w:t xml:space="preserve"> </w:t>
      </w:r>
      <w:r w:rsidRPr="00BC396C">
        <w:rPr>
          <w:rFonts w:ascii="Dubai Light" w:hAnsi="Dubai Light" w:cs="Dubai Light"/>
        </w:rPr>
        <w:t xml:space="preserve">de la información está el concepto de </w:t>
      </w:r>
      <w:r w:rsidRPr="004F72EB">
        <w:rPr>
          <w:rFonts w:ascii="Dubai Light" w:hAnsi="Dubai Light" w:cs="Dubai Light"/>
          <w:b/>
          <w:bCs/>
          <w:color w:val="278079" w:themeColor="accent6" w:themeShade="BF"/>
        </w:rPr>
        <w:t>bit</w:t>
      </w:r>
      <w:r w:rsidRPr="00BC396C">
        <w:rPr>
          <w:rFonts w:ascii="Dubai Light" w:hAnsi="Dubai Light" w:cs="Dubai Light"/>
        </w:rPr>
        <w:t xml:space="preserve">. Por simplicidad y velocidad, los ordenadores internamente sólo van a poder almacenar </w:t>
      </w:r>
      <w:r w:rsidRPr="004F72EB">
        <w:rPr>
          <w:rFonts w:ascii="Dubai Light" w:hAnsi="Dubai Light" w:cs="Dubai Light"/>
          <w:b/>
          <w:bCs/>
          <w:color w:val="278079" w:themeColor="accent6" w:themeShade="BF"/>
        </w:rPr>
        <w:t>dos estados</w:t>
      </w:r>
      <w:r w:rsidRPr="004F72EB">
        <w:rPr>
          <w:rFonts w:ascii="Dubai Light" w:hAnsi="Dubai Light" w:cs="Dubai Light"/>
          <w:color w:val="278079" w:themeColor="accent6" w:themeShade="BF"/>
        </w:rPr>
        <w:t xml:space="preserve"> </w:t>
      </w:r>
      <w:r w:rsidRPr="004F72EB">
        <w:rPr>
          <w:rFonts w:ascii="Dubai Light" w:hAnsi="Dubai Light" w:cs="Dubai Light"/>
          <w:b/>
          <w:bCs/>
          <w:color w:val="278079" w:themeColor="accent6" w:themeShade="BF"/>
        </w:rPr>
        <w:t xml:space="preserve">(voltaje o ausencia de este, magnetizado o no, refleja un láser o no, </w:t>
      </w:r>
      <w:proofErr w:type="spellStart"/>
      <w:r w:rsidRPr="004F72EB">
        <w:rPr>
          <w:rFonts w:ascii="Dubai Light" w:hAnsi="Dubai Light" w:cs="Dubai Light"/>
          <w:b/>
          <w:bCs/>
          <w:color w:val="278079" w:themeColor="accent6" w:themeShade="BF"/>
        </w:rPr>
        <w:t>etc</w:t>
      </w:r>
      <w:proofErr w:type="spellEnd"/>
      <w:r w:rsidRPr="004F72EB">
        <w:rPr>
          <w:rFonts w:ascii="Dubai Light" w:hAnsi="Dubai Light" w:cs="Dubai Light"/>
          <w:b/>
          <w:bCs/>
          <w:color w:val="278079" w:themeColor="accent6" w:themeShade="BF"/>
        </w:rPr>
        <w:t>)</w:t>
      </w:r>
      <w:r w:rsidRPr="004F72EB">
        <w:rPr>
          <w:rFonts w:ascii="Dubai Light" w:hAnsi="Dubai Light" w:cs="Dubai Light"/>
          <w:color w:val="278079" w:themeColor="accent6" w:themeShade="BF"/>
        </w:rPr>
        <w:t xml:space="preserve"> </w:t>
      </w:r>
      <w:r w:rsidRPr="00BC396C">
        <w:rPr>
          <w:rFonts w:ascii="Dubai Light" w:hAnsi="Dubai Light" w:cs="Dubai Light"/>
        </w:rPr>
        <w:t xml:space="preserve">que matemáticamente </w:t>
      </w:r>
      <w:r w:rsidRPr="00BC396C">
        <w:rPr>
          <w:rFonts w:ascii="Dubai Light" w:hAnsi="Dubai Light" w:cs="Dubai Light"/>
        </w:rPr>
        <w:lastRenderedPageBreak/>
        <w:t xml:space="preserve">vamos a representar con un </w:t>
      </w:r>
      <w:r w:rsidRPr="004F72EB">
        <w:rPr>
          <w:rFonts w:ascii="Dubai Light" w:hAnsi="Dubai Light" w:cs="Dubai Light"/>
          <w:b/>
          <w:bCs/>
          <w:color w:val="278079" w:themeColor="accent6" w:themeShade="BF"/>
        </w:rPr>
        <w:t>cero</w:t>
      </w:r>
      <w:r w:rsidRPr="004F72EB">
        <w:rPr>
          <w:rFonts w:ascii="Dubai Light" w:hAnsi="Dubai Light" w:cs="Dubai Light"/>
          <w:color w:val="278079" w:themeColor="accent6" w:themeShade="BF"/>
        </w:rPr>
        <w:t xml:space="preserve"> </w:t>
      </w:r>
      <w:r w:rsidRPr="00BC396C">
        <w:rPr>
          <w:rFonts w:ascii="Dubai Light" w:hAnsi="Dubai Light" w:cs="Dubai Light"/>
        </w:rPr>
        <w:t xml:space="preserve">o un </w:t>
      </w:r>
      <w:r w:rsidRPr="004F72EB">
        <w:rPr>
          <w:rFonts w:ascii="Dubai Light" w:hAnsi="Dubai Light" w:cs="Dubai Light"/>
          <w:b/>
          <w:bCs/>
          <w:color w:val="278079" w:themeColor="accent6" w:themeShade="BF"/>
        </w:rPr>
        <w:t>uno</w:t>
      </w:r>
      <w:r w:rsidRPr="00BC396C">
        <w:rPr>
          <w:rFonts w:ascii="Dubai Light" w:hAnsi="Dubai Light" w:cs="Dubai Light"/>
        </w:rPr>
        <w:t xml:space="preserve">. De aquí aparece surge el concepto de </w:t>
      </w:r>
      <w:r w:rsidRPr="004F72EB">
        <w:rPr>
          <w:rFonts w:ascii="Dubai Light" w:hAnsi="Dubai Light" w:cs="Dubai Light"/>
          <w:b/>
          <w:bCs/>
          <w:color w:val="278079" w:themeColor="accent6" w:themeShade="BF"/>
        </w:rPr>
        <w:t>dígito binario</w:t>
      </w:r>
      <w:r w:rsidRPr="00BC396C">
        <w:rPr>
          <w:rFonts w:ascii="Dubai Light" w:hAnsi="Dubai Light" w:cs="Dubai Light"/>
        </w:rPr>
        <w:t xml:space="preserve">, </w:t>
      </w:r>
      <w:proofErr w:type="spellStart"/>
      <w:r w:rsidRPr="004F72EB">
        <w:rPr>
          <w:rFonts w:ascii="Dubai Light" w:hAnsi="Dubai Light" w:cs="Dubai Light"/>
          <w:b/>
          <w:bCs/>
          <w:color w:val="278079" w:themeColor="accent6" w:themeShade="BF"/>
        </w:rPr>
        <w:t>Binary</w:t>
      </w:r>
      <w:proofErr w:type="spellEnd"/>
      <w:r w:rsidRPr="004F72EB">
        <w:rPr>
          <w:rFonts w:ascii="Dubai Light" w:hAnsi="Dubai Light" w:cs="Dubai Light"/>
          <w:b/>
          <w:bCs/>
          <w:color w:val="278079" w:themeColor="accent6" w:themeShade="BF"/>
        </w:rPr>
        <w:t xml:space="preserve"> </w:t>
      </w:r>
      <w:proofErr w:type="spellStart"/>
      <w:r w:rsidRPr="004F72EB">
        <w:rPr>
          <w:rFonts w:ascii="Dubai Light" w:hAnsi="Dubai Light" w:cs="Dubai Light"/>
          <w:b/>
          <w:bCs/>
          <w:color w:val="278079" w:themeColor="accent6" w:themeShade="BF"/>
        </w:rPr>
        <w:t>digit</w:t>
      </w:r>
      <w:proofErr w:type="spellEnd"/>
      <w:r w:rsidRPr="004F72EB">
        <w:rPr>
          <w:rFonts w:ascii="Dubai Light" w:hAnsi="Dubai Light" w:cs="Dubai Light"/>
          <w:b/>
          <w:bCs/>
          <w:color w:val="278079" w:themeColor="accent6" w:themeShade="BF"/>
        </w:rPr>
        <w:t xml:space="preserve"> o Bit</w:t>
      </w:r>
      <w:r w:rsidRPr="00BC396C">
        <w:rPr>
          <w:rFonts w:ascii="Dubai Light" w:hAnsi="Dubai Light" w:cs="Dubai Light"/>
        </w:rPr>
        <w:t xml:space="preserve">, ya que en inglés esa palabra tiene connotaciones de algo muy pequeño, esta será la </w:t>
      </w:r>
      <w:r w:rsidRPr="00DE7FA2">
        <w:rPr>
          <w:rFonts w:ascii="Dubai Light" w:hAnsi="Dubai Light" w:cs="Dubai Light"/>
          <w:b/>
          <w:bCs/>
          <w:color w:val="278079" w:themeColor="accent6" w:themeShade="BF"/>
        </w:rPr>
        <w:t>unidad más pequeña de medida de la información</w:t>
      </w:r>
      <w:r w:rsidRPr="00BC396C">
        <w:rPr>
          <w:rFonts w:ascii="Dubai Light" w:hAnsi="Dubai Light" w:cs="Dubai Light"/>
        </w:rPr>
        <w:t>.</w:t>
      </w:r>
    </w:p>
    <w:p w14:paraId="143C415B" w14:textId="77777777" w:rsidR="00FF4EBB" w:rsidRPr="00BC396C" w:rsidRDefault="00FF4EBB" w:rsidP="00FA6982">
      <w:pPr>
        <w:pStyle w:val="Ttulo1"/>
        <w:ind w:left="720"/>
        <w:rPr>
          <w:rFonts w:ascii="Bahnschrift" w:hAnsi="Bahnschrift"/>
          <w:color w:val="278079" w:themeColor="accent6" w:themeShade="BF"/>
          <w:sz w:val="48"/>
          <w:szCs w:val="28"/>
        </w:rPr>
      </w:pPr>
      <w:bookmarkStart w:id="1" w:name="_Toc118740670"/>
      <w:r w:rsidRPr="00BC396C">
        <w:rPr>
          <w:rFonts w:ascii="Bahnschrift" w:hAnsi="Bahnschrift"/>
          <w:color w:val="278079" w:themeColor="accent6" w:themeShade="BF"/>
          <w:sz w:val="48"/>
          <w:szCs w:val="28"/>
        </w:rPr>
        <w:t>2. Comunicación de la información.</w:t>
      </w:r>
      <w:bookmarkEnd w:id="1"/>
    </w:p>
    <w:p w14:paraId="66A40D9B"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 xml:space="preserve">En un sistema de información, es importante que haya un </w:t>
      </w:r>
      <w:r w:rsidRPr="00AE6864">
        <w:rPr>
          <w:rFonts w:ascii="Dubai Light" w:hAnsi="Dubai Light" w:cs="Dubai Light"/>
          <w:b/>
          <w:bCs/>
          <w:color w:val="1A5550" w:themeColor="accent6" w:themeShade="80"/>
        </w:rPr>
        <w:t>emisor</w:t>
      </w:r>
      <w:r w:rsidRPr="00AE6864">
        <w:rPr>
          <w:rFonts w:ascii="Dubai Light" w:hAnsi="Dubai Light" w:cs="Dubai Light"/>
          <w:color w:val="1A5550" w:themeColor="accent6" w:themeShade="80"/>
        </w:rPr>
        <w:t xml:space="preserve"> </w:t>
      </w:r>
      <w:r w:rsidRPr="00BC396C">
        <w:rPr>
          <w:rFonts w:ascii="Dubai Light" w:hAnsi="Dubai Light" w:cs="Dubai Light"/>
        </w:rPr>
        <w:t xml:space="preserve">y un </w:t>
      </w:r>
      <w:r w:rsidRPr="00AE6864">
        <w:rPr>
          <w:rFonts w:ascii="Dubai Light" w:hAnsi="Dubai Light" w:cs="Dubai Light"/>
          <w:b/>
          <w:bCs/>
          <w:color w:val="1A5550" w:themeColor="accent6" w:themeShade="80"/>
        </w:rPr>
        <w:t>receptor</w:t>
      </w:r>
      <w:r w:rsidRPr="00BC396C">
        <w:rPr>
          <w:rFonts w:ascii="Dubai Light" w:hAnsi="Dubai Light" w:cs="Dubai Light"/>
        </w:rPr>
        <w:t xml:space="preserve">, también es importante que exista un </w:t>
      </w:r>
      <w:r w:rsidRPr="00AE6864">
        <w:rPr>
          <w:rFonts w:ascii="Dubai Light" w:hAnsi="Dubai Light" w:cs="Dubai Light"/>
          <w:b/>
          <w:bCs/>
          <w:color w:val="1A5550" w:themeColor="accent6" w:themeShade="80"/>
        </w:rPr>
        <w:t>canal</w:t>
      </w:r>
      <w:r w:rsidRPr="00AE6864">
        <w:rPr>
          <w:rFonts w:ascii="Dubai Light" w:hAnsi="Dubai Light" w:cs="Dubai Light"/>
          <w:color w:val="1A5550" w:themeColor="accent6" w:themeShade="80"/>
        </w:rPr>
        <w:t xml:space="preserve"> </w:t>
      </w:r>
      <w:r w:rsidRPr="00BC396C">
        <w:rPr>
          <w:rFonts w:ascii="Dubai Light" w:hAnsi="Dubai Light" w:cs="Dubai Light"/>
        </w:rPr>
        <w:t xml:space="preserve">o </w:t>
      </w:r>
      <w:r w:rsidRPr="00AE6864">
        <w:rPr>
          <w:rFonts w:ascii="Dubai Light" w:hAnsi="Dubai Light" w:cs="Dubai Light"/>
          <w:b/>
          <w:bCs/>
          <w:color w:val="1A5550" w:themeColor="accent6" w:themeShade="80"/>
        </w:rPr>
        <w:t>vía de comunicación</w:t>
      </w:r>
      <w:r w:rsidRPr="00AE6864">
        <w:rPr>
          <w:rFonts w:ascii="Dubai Light" w:hAnsi="Dubai Light" w:cs="Dubai Light"/>
          <w:color w:val="1A5550" w:themeColor="accent6" w:themeShade="80"/>
        </w:rPr>
        <w:t xml:space="preserve"> </w:t>
      </w:r>
      <w:r w:rsidRPr="00BC396C">
        <w:rPr>
          <w:rFonts w:ascii="Dubai Light" w:hAnsi="Dubai Light" w:cs="Dubai Light"/>
        </w:rPr>
        <w:t xml:space="preserve">y obviamente, un </w:t>
      </w:r>
      <w:r w:rsidRPr="00AE6864">
        <w:rPr>
          <w:rFonts w:ascii="Dubai Light" w:hAnsi="Dubai Light" w:cs="Dubai Light"/>
          <w:b/>
          <w:bCs/>
          <w:color w:val="1A5550" w:themeColor="accent6" w:themeShade="80"/>
        </w:rPr>
        <w:t>mensaje</w:t>
      </w:r>
      <w:r w:rsidRPr="00BC396C">
        <w:rPr>
          <w:rFonts w:ascii="Dubai Light" w:hAnsi="Dubai Light" w:cs="Dubai Light"/>
        </w:rPr>
        <w:t>.</w:t>
      </w:r>
    </w:p>
    <w:p w14:paraId="3EAAF370" w14:textId="6A43C054" w:rsidR="00FF4EBB" w:rsidRPr="00BC396C" w:rsidRDefault="00BC396C" w:rsidP="00BC396C">
      <w:pPr>
        <w:pStyle w:val="NormalWeb"/>
        <w:ind w:left="720"/>
        <w:jc w:val="both"/>
        <w:rPr>
          <w:rFonts w:ascii="Dubai Light" w:hAnsi="Dubai Light" w:cs="Dubai Light"/>
        </w:rPr>
      </w:pPr>
      <w:r w:rsidRPr="00BC396C">
        <w:rPr>
          <w:rFonts w:ascii="Dubai Light" w:hAnsi="Dubai Light" w:cs="Dubai Light"/>
        </w:rPr>
        <w:t>Teóricamente</w:t>
      </w:r>
      <w:r w:rsidR="00FF4EBB" w:rsidRPr="00BC396C">
        <w:rPr>
          <w:rFonts w:ascii="Dubai Light" w:hAnsi="Dubai Light" w:cs="Dubai Light"/>
        </w:rPr>
        <w:t>, la comunicación tendría el siguiente esquema:</w:t>
      </w:r>
    </w:p>
    <w:p w14:paraId="3F49DA64"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Elementos de un sistema de comunicación. Los elementos básicos que intervienen en el proceso de comunicación son:</w:t>
      </w:r>
    </w:p>
    <w:p w14:paraId="0F4C0BD8" w14:textId="77777777" w:rsidR="00FF4EBB" w:rsidRPr="00BC396C" w:rsidRDefault="00FF4EBB" w:rsidP="00BC396C">
      <w:pPr>
        <w:pStyle w:val="NormalWeb"/>
        <w:numPr>
          <w:ilvl w:val="0"/>
          <w:numId w:val="16"/>
        </w:numPr>
        <w:tabs>
          <w:tab w:val="clear" w:pos="720"/>
          <w:tab w:val="num" w:pos="1440"/>
        </w:tabs>
        <w:ind w:left="1440"/>
        <w:jc w:val="both"/>
        <w:rPr>
          <w:rFonts w:ascii="Dubai Light" w:hAnsi="Dubai Light" w:cs="Dubai Light"/>
        </w:rPr>
      </w:pPr>
      <w:r w:rsidRPr="008A6F3E">
        <w:rPr>
          <w:rStyle w:val="Textoennegrita"/>
          <w:rFonts w:ascii="Dubai Light" w:eastAsiaTheme="majorEastAsia" w:hAnsi="Dubai Light" w:cs="Dubai Light"/>
          <w:color w:val="1A5550" w:themeColor="accent6" w:themeShade="80"/>
        </w:rPr>
        <w:t>Emisor</w:t>
      </w:r>
      <w:r w:rsidRPr="008A6F3E">
        <w:rPr>
          <w:rFonts w:ascii="Dubai Light" w:hAnsi="Dubai Light" w:cs="Dubai Light"/>
          <w:color w:val="1A5550" w:themeColor="accent6" w:themeShade="80"/>
        </w:rPr>
        <w:t xml:space="preserve">: </w:t>
      </w:r>
      <w:r w:rsidRPr="00BC396C">
        <w:rPr>
          <w:rFonts w:ascii="Dubai Light" w:hAnsi="Dubai Light" w:cs="Dubai Light"/>
        </w:rPr>
        <w:t>Ente que transmite la información.</w:t>
      </w:r>
    </w:p>
    <w:p w14:paraId="736F04F4" w14:textId="77777777" w:rsidR="00FF4EBB" w:rsidRPr="00BC396C" w:rsidRDefault="00FF4EBB" w:rsidP="00BC396C">
      <w:pPr>
        <w:pStyle w:val="NormalWeb"/>
        <w:numPr>
          <w:ilvl w:val="0"/>
          <w:numId w:val="16"/>
        </w:numPr>
        <w:tabs>
          <w:tab w:val="clear" w:pos="720"/>
          <w:tab w:val="num" w:pos="1440"/>
        </w:tabs>
        <w:ind w:left="1440"/>
        <w:jc w:val="both"/>
        <w:rPr>
          <w:rFonts w:ascii="Dubai Light" w:hAnsi="Dubai Light" w:cs="Dubai Light"/>
        </w:rPr>
      </w:pPr>
      <w:r w:rsidRPr="008A6F3E">
        <w:rPr>
          <w:rStyle w:val="Textoennegrita"/>
          <w:rFonts w:ascii="Dubai Light" w:eastAsiaTheme="majorEastAsia" w:hAnsi="Dubai Light" w:cs="Dubai Light"/>
          <w:color w:val="1A5550" w:themeColor="accent6" w:themeShade="80"/>
        </w:rPr>
        <w:t>Receptor</w:t>
      </w:r>
      <w:r w:rsidRPr="008A6F3E">
        <w:rPr>
          <w:rFonts w:ascii="Dubai Light" w:hAnsi="Dubai Light" w:cs="Dubai Light"/>
          <w:color w:val="1A5550" w:themeColor="accent6" w:themeShade="80"/>
        </w:rPr>
        <w:t xml:space="preserve">: </w:t>
      </w:r>
      <w:r w:rsidRPr="00BC396C">
        <w:rPr>
          <w:rFonts w:ascii="Dubai Light" w:hAnsi="Dubai Light" w:cs="Dubai Light"/>
        </w:rPr>
        <w:t>Ente que recibe la información.</w:t>
      </w:r>
    </w:p>
    <w:p w14:paraId="051DFA48" w14:textId="77777777" w:rsidR="00FF4EBB" w:rsidRPr="00BC396C" w:rsidRDefault="00FF4EBB" w:rsidP="00BC396C">
      <w:pPr>
        <w:pStyle w:val="NormalWeb"/>
        <w:numPr>
          <w:ilvl w:val="0"/>
          <w:numId w:val="16"/>
        </w:numPr>
        <w:tabs>
          <w:tab w:val="clear" w:pos="720"/>
          <w:tab w:val="num" w:pos="1440"/>
        </w:tabs>
        <w:ind w:left="1440"/>
        <w:jc w:val="both"/>
        <w:rPr>
          <w:rFonts w:ascii="Dubai Light" w:hAnsi="Dubai Light" w:cs="Dubai Light"/>
        </w:rPr>
      </w:pPr>
      <w:r w:rsidRPr="008A6F3E">
        <w:rPr>
          <w:rStyle w:val="Textoennegrita"/>
          <w:rFonts w:ascii="Dubai Light" w:eastAsiaTheme="majorEastAsia" w:hAnsi="Dubai Light" w:cs="Dubai Light"/>
          <w:color w:val="1A5550" w:themeColor="accent6" w:themeShade="80"/>
        </w:rPr>
        <w:t>Canal</w:t>
      </w:r>
      <w:r w:rsidRPr="008A6F3E">
        <w:rPr>
          <w:rFonts w:ascii="Dubai Light" w:hAnsi="Dubai Light" w:cs="Dubai Light"/>
          <w:color w:val="1A5550" w:themeColor="accent6" w:themeShade="80"/>
        </w:rPr>
        <w:t xml:space="preserve">: </w:t>
      </w:r>
      <w:r w:rsidRPr="00BC396C">
        <w:rPr>
          <w:rFonts w:ascii="Dubai Light" w:hAnsi="Dubai Light" w:cs="Dubai Light"/>
        </w:rPr>
        <w:t>Medio por el cual se transmite la información, inevitablemente contendrá ruido.</w:t>
      </w:r>
    </w:p>
    <w:p w14:paraId="6A175686" w14:textId="77777777" w:rsidR="00FF4EBB" w:rsidRPr="00BC396C" w:rsidRDefault="00FF4EBB" w:rsidP="00BC396C">
      <w:pPr>
        <w:pStyle w:val="NormalWeb"/>
        <w:numPr>
          <w:ilvl w:val="0"/>
          <w:numId w:val="16"/>
        </w:numPr>
        <w:tabs>
          <w:tab w:val="clear" w:pos="720"/>
          <w:tab w:val="num" w:pos="1440"/>
        </w:tabs>
        <w:ind w:left="1440"/>
        <w:jc w:val="both"/>
        <w:rPr>
          <w:rFonts w:ascii="Dubai Light" w:hAnsi="Dubai Light" w:cs="Dubai Light"/>
        </w:rPr>
      </w:pPr>
      <w:r w:rsidRPr="008A6F3E">
        <w:rPr>
          <w:rStyle w:val="Textoennegrita"/>
          <w:rFonts w:ascii="Dubai Light" w:eastAsiaTheme="majorEastAsia" w:hAnsi="Dubai Light" w:cs="Dubai Light"/>
          <w:color w:val="1A5550" w:themeColor="accent6" w:themeShade="80"/>
        </w:rPr>
        <w:t>Mensaje</w:t>
      </w:r>
      <w:r w:rsidRPr="008A6F3E">
        <w:rPr>
          <w:rFonts w:ascii="Dubai Light" w:hAnsi="Dubai Light" w:cs="Dubai Light"/>
          <w:color w:val="1A5550" w:themeColor="accent6" w:themeShade="80"/>
        </w:rPr>
        <w:t xml:space="preserve">: </w:t>
      </w:r>
      <w:r w:rsidRPr="00BC396C">
        <w:rPr>
          <w:rFonts w:ascii="Dubai Light" w:hAnsi="Dubai Light" w:cs="Dubai Light"/>
        </w:rPr>
        <w:t>Conjunto de señales, signos y símbolos que son objeto de la comunicación.</w:t>
      </w:r>
    </w:p>
    <w:p w14:paraId="1C5F3FA1" w14:textId="77777777" w:rsidR="00FF4EBB" w:rsidRPr="00BC396C" w:rsidRDefault="00FF4EBB" w:rsidP="00FA6982">
      <w:pPr>
        <w:pStyle w:val="NormalWeb"/>
        <w:numPr>
          <w:ilvl w:val="0"/>
          <w:numId w:val="16"/>
        </w:numPr>
        <w:tabs>
          <w:tab w:val="clear" w:pos="720"/>
          <w:tab w:val="num" w:pos="1440"/>
        </w:tabs>
        <w:ind w:left="1440"/>
        <w:jc w:val="both"/>
        <w:rPr>
          <w:rFonts w:ascii="Dubai Light" w:hAnsi="Dubai Light" w:cs="Dubai Light"/>
        </w:rPr>
      </w:pPr>
      <w:r w:rsidRPr="008A6F3E">
        <w:rPr>
          <w:rStyle w:val="Textoennegrita"/>
          <w:rFonts w:ascii="Dubai Light" w:eastAsiaTheme="majorEastAsia" w:hAnsi="Dubai Light" w:cs="Dubai Light"/>
          <w:color w:val="1A5550" w:themeColor="accent6" w:themeShade="80"/>
        </w:rPr>
        <w:t>Protocolos y estándares</w:t>
      </w:r>
      <w:r w:rsidRPr="008A6F3E">
        <w:rPr>
          <w:rFonts w:ascii="Dubai Light" w:hAnsi="Dubai Light" w:cs="Dubai Light"/>
          <w:color w:val="1A5550" w:themeColor="accent6" w:themeShade="80"/>
        </w:rPr>
        <w:t xml:space="preserve">: </w:t>
      </w:r>
      <w:r w:rsidRPr="00BC396C">
        <w:rPr>
          <w:rFonts w:ascii="Dubai Light" w:hAnsi="Dubai Light" w:cs="Dubai Light"/>
        </w:rPr>
        <w:t>Por último, es necesario para que la comunicación sea efectiva, que tanto emisor como receptor sigan un determinado conjunto de reglas en la comunicación. A éstas, se les denomina protocolos. En la actualidad existen multitud de protocolos, y muchos de ellos se encuentran estandarizados, como es el caso del conjunto de protocolos TCP/IP.</w:t>
      </w:r>
    </w:p>
    <w:p w14:paraId="0D18BB03" w14:textId="77777777" w:rsidR="00FF4EBB" w:rsidRPr="00BC396C" w:rsidRDefault="00FF4EBB" w:rsidP="00FA6982">
      <w:pPr>
        <w:pStyle w:val="Ttulo2"/>
        <w:ind w:left="720"/>
        <w:rPr>
          <w:rFonts w:ascii="Bahnschrift" w:hAnsi="Bahnschrift" w:cs="Dubai Light"/>
          <w:b/>
          <w:bCs/>
          <w:color w:val="1A5550" w:themeColor="accent6" w:themeShade="80"/>
        </w:rPr>
      </w:pPr>
      <w:bookmarkStart w:id="2" w:name="_Toc118740671"/>
      <w:r w:rsidRPr="00BC396C">
        <w:rPr>
          <w:rFonts w:ascii="Bahnschrift" w:hAnsi="Bahnschrift" w:cs="Dubai Light"/>
          <w:b/>
          <w:bCs/>
          <w:color w:val="1A5550" w:themeColor="accent6" w:themeShade="80"/>
        </w:rPr>
        <w:t>2.1. Codificación vs Cifrado:</w:t>
      </w:r>
      <w:bookmarkEnd w:id="2"/>
    </w:p>
    <w:p w14:paraId="08CB2C6C" w14:textId="2E39E146"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La codificación es el </w:t>
      </w:r>
      <w:r w:rsidRPr="008A6F3E">
        <w:rPr>
          <w:rStyle w:val="Textoennegrita"/>
          <w:rFonts w:ascii="Dubai Light" w:eastAsiaTheme="majorEastAsia" w:hAnsi="Dubai Light" w:cs="Dubai Light"/>
          <w:color w:val="1A5550" w:themeColor="accent6" w:themeShade="80"/>
        </w:rPr>
        <w:t>método que permite representar la información utilizando un conjunto de símbolos que se combinan siguiendo determinadas reglas</w:t>
      </w:r>
      <w:r w:rsidRPr="008A6F3E">
        <w:rPr>
          <w:rFonts w:ascii="Dubai Light" w:hAnsi="Dubai Light" w:cs="Dubai Light"/>
          <w:color w:val="1A5550" w:themeColor="accent6" w:themeShade="80"/>
        </w:rPr>
        <w:t xml:space="preserve">. </w:t>
      </w:r>
      <w:r w:rsidRPr="00BC396C">
        <w:rPr>
          <w:rFonts w:ascii="Dubai Light" w:hAnsi="Dubai Light" w:cs="Dubai Light"/>
        </w:rPr>
        <w:t>Existen códigos lingüísticos y códigos escritos, como los sistemas de numeración, el código Braille, los jeroglíficos, las partituras, etc.</w:t>
      </w:r>
    </w:p>
    <w:p w14:paraId="7573E5E6" w14:textId="77777777" w:rsidR="00FF4EBB" w:rsidRPr="008A6F3E" w:rsidRDefault="00FF4EBB" w:rsidP="00BC396C">
      <w:pPr>
        <w:pStyle w:val="NormalWeb"/>
        <w:ind w:left="720"/>
        <w:jc w:val="both"/>
        <w:rPr>
          <w:rFonts w:ascii="Dubai Light" w:hAnsi="Dubai Light" w:cs="Dubai Light"/>
          <w:color w:val="1A5550" w:themeColor="accent6" w:themeShade="80"/>
        </w:rPr>
      </w:pPr>
      <w:r w:rsidRPr="00BC396C">
        <w:rPr>
          <w:rFonts w:ascii="Dubai Light" w:hAnsi="Dubai Light" w:cs="Dubai Light"/>
        </w:rPr>
        <w:t xml:space="preserve">Las clases de codificación de datos más utilizadas son el </w:t>
      </w:r>
      <w:r w:rsidRPr="008A6F3E">
        <w:rPr>
          <w:rStyle w:val="Textoennegrita"/>
          <w:rFonts w:ascii="Dubai Light" w:eastAsiaTheme="majorEastAsia" w:hAnsi="Dubai Light" w:cs="Dubai Light"/>
          <w:color w:val="1A5550" w:themeColor="accent6" w:themeShade="80"/>
        </w:rPr>
        <w:t>sistema decimal (base 10), el octal (base 8), el binario (base 2), el hexadecimal (base 16), el ASCII y el UNICODE</w:t>
      </w:r>
      <w:r w:rsidRPr="008A6F3E">
        <w:rPr>
          <w:rFonts w:ascii="Dubai Light" w:hAnsi="Dubai Light" w:cs="Dubai Light"/>
          <w:color w:val="1A5550" w:themeColor="accent6" w:themeShade="80"/>
        </w:rPr>
        <w:t>.</w:t>
      </w:r>
    </w:p>
    <w:p w14:paraId="7A47B15F" w14:textId="101E86C4"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t>El </w:t>
      </w:r>
      <w:r w:rsidRPr="00E50057">
        <w:rPr>
          <w:rStyle w:val="Textoennegrita"/>
          <w:rFonts w:ascii="Dubai Light" w:eastAsiaTheme="majorEastAsia" w:hAnsi="Dubai Light" w:cs="Dubai Light"/>
          <w:color w:val="1A5550" w:themeColor="accent6" w:themeShade="80"/>
        </w:rPr>
        <w:t>cifrado</w:t>
      </w:r>
      <w:r w:rsidRPr="00E50057">
        <w:rPr>
          <w:rFonts w:ascii="Dubai Light" w:hAnsi="Dubai Light" w:cs="Dubai Light"/>
          <w:color w:val="1A5550" w:themeColor="accent6" w:themeShade="80"/>
        </w:rPr>
        <w:t xml:space="preserve"> </w:t>
      </w:r>
      <w:r w:rsidRPr="00BC396C">
        <w:rPr>
          <w:rFonts w:ascii="Dubai Light" w:hAnsi="Dubai Light" w:cs="Dubai Light"/>
        </w:rPr>
        <w:t xml:space="preserve">es un método de </w:t>
      </w:r>
      <w:r w:rsidRPr="00E50057">
        <w:rPr>
          <w:rStyle w:val="Textoennegrita"/>
          <w:rFonts w:ascii="Dubai Light" w:eastAsiaTheme="majorEastAsia" w:hAnsi="Dubai Light" w:cs="Dubai Light"/>
          <w:color w:val="1A5550" w:themeColor="accent6" w:themeShade="80"/>
        </w:rPr>
        <w:t>protección de datos</w:t>
      </w:r>
      <w:r w:rsidRPr="00E50057">
        <w:rPr>
          <w:rFonts w:ascii="Dubai Light" w:hAnsi="Dubai Light" w:cs="Dubai Light"/>
          <w:color w:val="1A5550" w:themeColor="accent6" w:themeShade="80"/>
        </w:rPr>
        <w:t xml:space="preserve"> </w:t>
      </w:r>
      <w:r w:rsidRPr="00BC396C">
        <w:rPr>
          <w:rFonts w:ascii="Dubai Light" w:hAnsi="Dubai Light" w:cs="Dubai Light"/>
        </w:rPr>
        <w:t xml:space="preserve">que consiste en alterarlos hasta hacerlos ilegibles. Los datos pasan de ser texto sin formato a ser texto cifrado por medio de un método denominado algoritmo. Quien desee acceder a los datos cifrados debe </w:t>
      </w:r>
      <w:r w:rsidRPr="008A6F3E">
        <w:rPr>
          <w:rStyle w:val="Textoennegrita"/>
          <w:rFonts w:ascii="Dubai Light" w:eastAsiaTheme="majorEastAsia" w:hAnsi="Dubai Light" w:cs="Dubai Light"/>
          <w:color w:val="1A5550" w:themeColor="accent6" w:themeShade="80"/>
        </w:rPr>
        <w:t>descodificarlos</w:t>
      </w:r>
      <w:r w:rsidRPr="00BC396C">
        <w:rPr>
          <w:rFonts w:ascii="Dubai Light" w:hAnsi="Dubai Light" w:cs="Dubai Light"/>
        </w:rPr>
        <w:t xml:space="preserve"> primero con la clave de descifrado</w:t>
      </w:r>
      <w:r w:rsidR="008A6F3E">
        <w:rPr>
          <w:rFonts w:ascii="Dubai Light" w:hAnsi="Dubai Light" w:cs="Dubai Light"/>
        </w:rPr>
        <w:t xml:space="preserve"> </w:t>
      </w:r>
      <w:r w:rsidRPr="00BC396C">
        <w:rPr>
          <w:rFonts w:ascii="Dubai Light" w:hAnsi="Dubai Light" w:cs="Dubai Light"/>
        </w:rPr>
        <w:t>correcta o conociendo el sistema de cifrado.</w:t>
      </w:r>
    </w:p>
    <w:p w14:paraId="2B6C7D6D" w14:textId="77777777" w:rsidR="00FF4EBB" w:rsidRPr="00BC396C" w:rsidRDefault="00FF4EBB" w:rsidP="00BC396C">
      <w:pPr>
        <w:pStyle w:val="NormalWeb"/>
        <w:ind w:left="720"/>
        <w:jc w:val="both"/>
        <w:rPr>
          <w:rFonts w:ascii="Dubai Light" w:hAnsi="Dubai Light" w:cs="Dubai Light"/>
        </w:rPr>
      </w:pPr>
      <w:r w:rsidRPr="00BC396C">
        <w:rPr>
          <w:rFonts w:ascii="Dubai Light" w:hAnsi="Dubai Light" w:cs="Dubai Light"/>
        </w:rPr>
        <w:lastRenderedPageBreak/>
        <w:t xml:space="preserve">Hay diferentes sistemas de cifrado, los referidos a informática serían el sistema de </w:t>
      </w:r>
      <w:r w:rsidRPr="008A6F3E">
        <w:rPr>
          <w:rStyle w:val="Textoennegrita"/>
          <w:rFonts w:ascii="Dubai Light" w:eastAsiaTheme="majorEastAsia" w:hAnsi="Dubai Light" w:cs="Dubai Light"/>
          <w:color w:val="1A5550" w:themeColor="accent6" w:themeShade="80"/>
        </w:rPr>
        <w:t>cifrado simétrico</w:t>
      </w:r>
      <w:r w:rsidRPr="00BC396C">
        <w:rPr>
          <w:rFonts w:ascii="Dubai Light" w:hAnsi="Dubai Light" w:cs="Dubai Light"/>
        </w:rPr>
        <w:t xml:space="preserve"> y </w:t>
      </w:r>
      <w:r w:rsidRPr="008A6F3E">
        <w:rPr>
          <w:rStyle w:val="Textoennegrita"/>
          <w:rFonts w:ascii="Dubai Light" w:eastAsiaTheme="majorEastAsia" w:hAnsi="Dubai Light" w:cs="Dubai Light"/>
          <w:color w:val="1A5550" w:themeColor="accent6" w:themeShade="80"/>
        </w:rPr>
        <w:t>asimétrico</w:t>
      </w:r>
      <w:r w:rsidRPr="00BC396C">
        <w:rPr>
          <w:rFonts w:ascii="Dubai Light" w:hAnsi="Dubai Light" w:cs="Dubai Light"/>
        </w:rPr>
        <w:t xml:space="preserve"> mediante claves y los sistemas de cifrado comunes, como </w:t>
      </w:r>
      <w:r w:rsidRPr="008A6F3E">
        <w:rPr>
          <w:rStyle w:val="Textoennegrita"/>
          <w:rFonts w:ascii="Dubai Light" w:eastAsiaTheme="majorEastAsia" w:hAnsi="Dubai Light" w:cs="Dubai Light"/>
          <w:color w:val="1A5550" w:themeColor="accent6" w:themeShade="80"/>
        </w:rPr>
        <w:t>cifrado por transposición</w:t>
      </w:r>
      <w:r w:rsidRPr="008A6F3E">
        <w:rPr>
          <w:rFonts w:ascii="Dubai Light" w:hAnsi="Dubai Light" w:cs="Dubai Light"/>
          <w:color w:val="1A5550" w:themeColor="accent6" w:themeShade="80"/>
        </w:rPr>
        <w:t xml:space="preserve">, </w:t>
      </w:r>
      <w:r w:rsidRPr="008A6F3E">
        <w:rPr>
          <w:rStyle w:val="Textoennegrita"/>
          <w:rFonts w:ascii="Dubai Light" w:eastAsiaTheme="majorEastAsia" w:hAnsi="Dubai Light" w:cs="Dubai Light"/>
          <w:color w:val="1A5550" w:themeColor="accent6" w:themeShade="80"/>
        </w:rPr>
        <w:t>substitución, Julio César</w:t>
      </w:r>
      <w:r w:rsidRPr="00BC396C">
        <w:rPr>
          <w:rStyle w:val="Textoennegrita"/>
          <w:rFonts w:ascii="Dubai Light" w:eastAsiaTheme="majorEastAsia" w:hAnsi="Dubai Light" w:cs="Dubai Light"/>
        </w:rPr>
        <w:t>,</w:t>
      </w:r>
      <w:r w:rsidRPr="00BC396C">
        <w:rPr>
          <w:rFonts w:ascii="Dubai Light" w:hAnsi="Dubai Light" w:cs="Dubai Light"/>
        </w:rPr>
        <w:t xml:space="preserve"> etc.</w:t>
      </w:r>
    </w:p>
    <w:p w14:paraId="7C14986F" w14:textId="77777777" w:rsidR="00FF4EBB" w:rsidRDefault="00FF4EBB" w:rsidP="00FA6982">
      <w:pPr>
        <w:pStyle w:val="Ttulo1"/>
        <w:ind w:left="720"/>
        <w:rPr>
          <w:rFonts w:ascii="Bahnschrift" w:hAnsi="Bahnschrift"/>
          <w:color w:val="278079" w:themeColor="accent6" w:themeShade="BF"/>
          <w:sz w:val="48"/>
          <w:szCs w:val="28"/>
        </w:rPr>
      </w:pPr>
      <w:bookmarkStart w:id="3" w:name="_Toc118740672"/>
      <w:r w:rsidRPr="00BC396C">
        <w:rPr>
          <w:rFonts w:ascii="Bahnschrift" w:hAnsi="Bahnschrift"/>
          <w:color w:val="278079" w:themeColor="accent6" w:themeShade="BF"/>
          <w:sz w:val="48"/>
          <w:szCs w:val="28"/>
        </w:rPr>
        <w:t>3. Representación interna de la información.</w:t>
      </w:r>
      <w:bookmarkEnd w:id="3"/>
    </w:p>
    <w:p w14:paraId="402741A9" w14:textId="77777777" w:rsidR="00BC396C" w:rsidRPr="00AE6864" w:rsidRDefault="00BC396C" w:rsidP="00FF4EBB">
      <w:pPr>
        <w:pStyle w:val="Ttulo1"/>
        <w:rPr>
          <w:rFonts w:ascii="Bahnschrift" w:hAnsi="Bahnschrift"/>
          <w:color w:val="278079" w:themeColor="accent6" w:themeShade="BF"/>
          <w:sz w:val="12"/>
          <w:szCs w:val="12"/>
        </w:rPr>
      </w:pPr>
    </w:p>
    <w:p w14:paraId="3D28D25C" w14:textId="77777777" w:rsidR="00FF4EBB" w:rsidRPr="00BC396C" w:rsidRDefault="00FF4EBB" w:rsidP="00BC396C">
      <w:pPr>
        <w:pStyle w:val="Ttulo2"/>
        <w:ind w:firstLine="720"/>
        <w:rPr>
          <w:rFonts w:ascii="Bahnschrift" w:hAnsi="Bahnschrift"/>
          <w:color w:val="1A5550" w:themeColor="accent6" w:themeShade="80"/>
        </w:rPr>
      </w:pPr>
      <w:bookmarkStart w:id="4" w:name="_Toc118740673"/>
      <w:r w:rsidRPr="00BC396C">
        <w:rPr>
          <w:rFonts w:ascii="Bahnschrift" w:hAnsi="Bahnschrift"/>
          <w:color w:val="1A5550" w:themeColor="accent6" w:themeShade="80"/>
        </w:rPr>
        <w:t>3.1. Capacidad</w:t>
      </w:r>
      <w:bookmarkEnd w:id="4"/>
    </w:p>
    <w:p w14:paraId="621AECF6" w14:textId="30B531E6"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 xml:space="preserve">La unidad más pequeña de almacenamiento es el </w:t>
      </w:r>
      <w:r w:rsidRPr="008A6F3E">
        <w:rPr>
          <w:rStyle w:val="Textoennegrita"/>
          <w:rFonts w:ascii="Dubai Light" w:eastAsiaTheme="majorEastAsia" w:hAnsi="Dubai Light" w:cs="Dubai Light"/>
          <w:color w:val="1A5550" w:themeColor="accent6" w:themeShade="80"/>
        </w:rPr>
        <w:t>bit</w:t>
      </w:r>
      <w:r w:rsidRPr="00BC396C">
        <w:rPr>
          <w:rFonts w:ascii="Dubai Light" w:hAnsi="Dubai Light" w:cs="Dubai Light"/>
        </w:rPr>
        <w:t xml:space="preserve">, por lo </w:t>
      </w:r>
      <w:r w:rsidR="008A6F3E" w:rsidRPr="00BC396C">
        <w:rPr>
          <w:rFonts w:ascii="Dubai Light" w:hAnsi="Dubai Light" w:cs="Dubai Light"/>
        </w:rPr>
        <w:t>que,</w:t>
      </w:r>
      <w:r w:rsidRPr="00BC396C">
        <w:rPr>
          <w:rFonts w:ascii="Dubai Light" w:hAnsi="Dubai Light" w:cs="Dubai Light"/>
        </w:rPr>
        <w:t xml:space="preserve"> transformando la unidad a </w:t>
      </w:r>
      <w:r w:rsidRPr="00703F8A">
        <w:rPr>
          <w:rFonts w:ascii="Dubai Light" w:hAnsi="Dubai Light" w:cs="Dubai Light"/>
          <w:b/>
          <w:bCs/>
          <w:color w:val="1A5550" w:themeColor="accent6" w:themeShade="80"/>
        </w:rPr>
        <w:t>8 bits</w:t>
      </w:r>
      <w:r w:rsidRPr="00BC396C">
        <w:rPr>
          <w:rFonts w:ascii="Dubai Light" w:hAnsi="Dubai Light" w:cs="Dubai Light"/>
        </w:rPr>
        <w:t xml:space="preserve">, será equivalente a </w:t>
      </w:r>
      <w:r w:rsidRPr="00703F8A">
        <w:rPr>
          <w:rFonts w:ascii="Dubai Light" w:hAnsi="Dubai Light" w:cs="Dubai Light"/>
          <w:b/>
          <w:bCs/>
          <w:color w:val="1A5550" w:themeColor="accent6" w:themeShade="80"/>
        </w:rPr>
        <w:t>1 Byte</w:t>
      </w:r>
      <w:r w:rsidRPr="00BC396C">
        <w:rPr>
          <w:rFonts w:ascii="Dubai Light" w:hAnsi="Dubai Light" w:cs="Dubai Light"/>
        </w:rPr>
        <w:t xml:space="preserve">, y los múltiplos del mismo utilizando prefijos griegos: </w:t>
      </w:r>
      <w:r w:rsidRPr="00703F8A">
        <w:rPr>
          <w:rFonts w:ascii="Dubai Light" w:hAnsi="Dubai Light" w:cs="Dubai Light"/>
          <w:b/>
          <w:bCs/>
          <w:color w:val="1A5550" w:themeColor="accent6" w:themeShade="80"/>
        </w:rPr>
        <w:t xml:space="preserve">Kilo, Mega, Giga, Tera, Peta, Exa, </w:t>
      </w:r>
      <w:proofErr w:type="spellStart"/>
      <w:r w:rsidRPr="00703F8A">
        <w:rPr>
          <w:rFonts w:ascii="Dubai Light" w:hAnsi="Dubai Light" w:cs="Dubai Light"/>
          <w:b/>
          <w:bCs/>
          <w:color w:val="1A5550" w:themeColor="accent6" w:themeShade="80"/>
        </w:rPr>
        <w:t>Zetta</w:t>
      </w:r>
      <w:proofErr w:type="spellEnd"/>
      <w:r w:rsidRPr="00703F8A">
        <w:rPr>
          <w:rFonts w:ascii="Dubai Light" w:hAnsi="Dubai Light" w:cs="Dubai Light"/>
          <w:b/>
          <w:bCs/>
          <w:color w:val="1A5550" w:themeColor="accent6" w:themeShade="80"/>
        </w:rPr>
        <w:t xml:space="preserve">, </w:t>
      </w:r>
      <w:proofErr w:type="spellStart"/>
      <w:r w:rsidRPr="00703F8A">
        <w:rPr>
          <w:rFonts w:ascii="Dubai Light" w:hAnsi="Dubai Light" w:cs="Dubai Light"/>
          <w:b/>
          <w:bCs/>
          <w:color w:val="1A5550" w:themeColor="accent6" w:themeShade="80"/>
        </w:rPr>
        <w:t>Yotta</w:t>
      </w:r>
      <w:proofErr w:type="spellEnd"/>
      <w:r w:rsidRPr="00BC396C">
        <w:rPr>
          <w:rFonts w:ascii="Dubai Light" w:hAnsi="Dubai Light" w:cs="Dubai Light"/>
        </w:rPr>
        <w:t>.</w:t>
      </w:r>
    </w:p>
    <w:p w14:paraId="3E017588"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1 byte = 8bits</w:t>
      </w:r>
    </w:p>
    <w:p w14:paraId="5906A5EA"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1000 bytes = 1 Kilobyte</w:t>
      </w:r>
    </w:p>
    <w:p w14:paraId="6F17F518"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 xml:space="preserve">1000 </w:t>
      </w:r>
      <w:proofErr w:type="gramStart"/>
      <w:r w:rsidRPr="00BC396C">
        <w:rPr>
          <w:rFonts w:ascii="Dubai Light" w:hAnsi="Dubai Light" w:cs="Dubai Light"/>
        </w:rPr>
        <w:t>Kilobytes</w:t>
      </w:r>
      <w:proofErr w:type="gramEnd"/>
      <w:r w:rsidRPr="00BC396C">
        <w:rPr>
          <w:rFonts w:ascii="Dubai Light" w:hAnsi="Dubai Light" w:cs="Dubai Light"/>
        </w:rPr>
        <w:t xml:space="preserve"> = 1 Megabyte</w:t>
      </w:r>
    </w:p>
    <w:p w14:paraId="052299ED"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 xml:space="preserve">1000 </w:t>
      </w:r>
      <w:proofErr w:type="gramStart"/>
      <w:r w:rsidRPr="00BC396C">
        <w:rPr>
          <w:rFonts w:ascii="Dubai Light" w:hAnsi="Dubai Light" w:cs="Dubai Light"/>
        </w:rPr>
        <w:t>Megabytes</w:t>
      </w:r>
      <w:proofErr w:type="gramEnd"/>
      <w:r w:rsidRPr="00BC396C">
        <w:rPr>
          <w:rFonts w:ascii="Dubai Light" w:hAnsi="Dubai Light" w:cs="Dubai Light"/>
        </w:rPr>
        <w:t xml:space="preserve"> = 1 Gigabyte</w:t>
      </w:r>
    </w:p>
    <w:p w14:paraId="1B77C47C"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Y así… sucesivamente.</w:t>
      </w:r>
    </w:p>
    <w:p w14:paraId="3C19F900" w14:textId="5233B86B" w:rsidR="00BC396C" w:rsidRPr="006924BD" w:rsidRDefault="00FF4EBB" w:rsidP="00FA6982">
      <w:pPr>
        <w:pStyle w:val="Ttulo2"/>
        <w:ind w:left="720"/>
        <w:rPr>
          <w:rFonts w:ascii="Bahnschrift" w:hAnsi="Bahnschrift"/>
          <w:color w:val="1A5550" w:themeColor="accent6" w:themeShade="80"/>
        </w:rPr>
      </w:pPr>
      <w:bookmarkStart w:id="5" w:name="_Toc118740674"/>
      <w:r w:rsidRPr="00BC396C">
        <w:rPr>
          <w:rFonts w:ascii="Bahnschrift" w:hAnsi="Bahnschrift"/>
          <w:color w:val="1A5550" w:themeColor="accent6" w:themeShade="80"/>
        </w:rPr>
        <w:t>3.2 Transmisión</w:t>
      </w:r>
      <w:bookmarkEnd w:id="5"/>
    </w:p>
    <w:p w14:paraId="53E50719" w14:textId="7777777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Al igual, pasa con la velocidad de transmisión, estás medidas por norma general se miden por segundo:</w:t>
      </w:r>
    </w:p>
    <w:p w14:paraId="144E3C93" w14:textId="77777777" w:rsidR="00FF4EBB" w:rsidRPr="00BC396C" w:rsidRDefault="00FF4EBB" w:rsidP="00BC396C">
      <w:pPr>
        <w:pStyle w:val="NormalWeb"/>
        <w:ind w:left="1440"/>
        <w:jc w:val="both"/>
        <w:rPr>
          <w:rFonts w:ascii="Dubai Light" w:hAnsi="Dubai Light" w:cs="Dubai Light"/>
        </w:rPr>
      </w:pPr>
      <w:r w:rsidRPr="00703F8A">
        <w:rPr>
          <w:rFonts w:ascii="Dubai Light" w:hAnsi="Dubai Light" w:cs="Dubai Light"/>
          <w:b/>
          <w:bCs/>
          <w:color w:val="1A5550" w:themeColor="accent6" w:themeShade="80"/>
        </w:rPr>
        <w:t>bit/s, kilobit/s, megabit/s, gigabit/s</w:t>
      </w:r>
      <w:r w:rsidRPr="00BC396C">
        <w:rPr>
          <w:rFonts w:ascii="Dubai Light" w:hAnsi="Dubai Light" w:cs="Dubai Light"/>
        </w:rPr>
        <w:t>, etc.</w:t>
      </w:r>
    </w:p>
    <w:p w14:paraId="18769BDC" w14:textId="7DB572F7" w:rsidR="00FF4EBB" w:rsidRPr="00BC396C" w:rsidRDefault="00FF4EBB" w:rsidP="00BC396C">
      <w:pPr>
        <w:pStyle w:val="NormalWeb"/>
        <w:ind w:left="1440"/>
        <w:jc w:val="both"/>
        <w:rPr>
          <w:rFonts w:ascii="Dubai Light" w:hAnsi="Dubai Light" w:cs="Dubai Light"/>
        </w:rPr>
      </w:pPr>
      <w:r w:rsidRPr="00BC396C">
        <w:rPr>
          <w:rFonts w:ascii="Dubai Light" w:hAnsi="Dubai Light" w:cs="Dubai Light"/>
        </w:rPr>
        <w:t xml:space="preserve">Otra unidad, serían los </w:t>
      </w:r>
      <w:r w:rsidRPr="00703F8A">
        <w:rPr>
          <w:rFonts w:ascii="Dubai Light" w:hAnsi="Dubai Light" w:cs="Dubai Light"/>
          <w:b/>
          <w:bCs/>
          <w:color w:val="1A5550" w:themeColor="accent6" w:themeShade="80"/>
        </w:rPr>
        <w:t>Baudios</w:t>
      </w:r>
      <w:r w:rsidRPr="00BC396C">
        <w:rPr>
          <w:rFonts w:ascii="Dubai Light" w:hAnsi="Dubai Light" w:cs="Dubai Light"/>
        </w:rPr>
        <w:t xml:space="preserve">, pero actualmente no se utilizan y actualmente se utilizan </w:t>
      </w:r>
      <w:r w:rsidR="00703F8A">
        <w:rPr>
          <w:rFonts w:ascii="Dubai Light" w:hAnsi="Dubai Light" w:cs="Dubai Light"/>
        </w:rPr>
        <w:t>el</w:t>
      </w:r>
      <w:r w:rsidRPr="00BC396C">
        <w:rPr>
          <w:rFonts w:ascii="Dubai Light" w:hAnsi="Dubai Light" w:cs="Dubai Light"/>
        </w:rPr>
        <w:t xml:space="preserve"> </w:t>
      </w:r>
      <w:r w:rsidRPr="00703F8A">
        <w:rPr>
          <w:rFonts w:ascii="Dubai Light" w:hAnsi="Dubai Light" w:cs="Dubai Light"/>
          <w:b/>
          <w:bCs/>
          <w:color w:val="1A5550" w:themeColor="accent6" w:themeShade="80"/>
        </w:rPr>
        <w:t>bit/s</w:t>
      </w:r>
      <w:r w:rsidRPr="00BC396C">
        <w:rPr>
          <w:rFonts w:ascii="Dubai Light" w:hAnsi="Dubai Light" w:cs="Dubai Light"/>
        </w:rPr>
        <w:t>, que es una medida mucho más precisa.</w:t>
      </w:r>
    </w:p>
    <w:p w14:paraId="19461334" w14:textId="3E1F382A" w:rsidR="00FF4EBB" w:rsidRDefault="00FF4EBB" w:rsidP="00BC396C">
      <w:pPr>
        <w:pStyle w:val="NormalWeb"/>
        <w:ind w:left="1440"/>
        <w:jc w:val="both"/>
        <w:rPr>
          <w:rFonts w:ascii="Dubai Light" w:hAnsi="Dubai Light" w:cs="Dubai Light"/>
        </w:rPr>
      </w:pPr>
      <w:r w:rsidRPr="00BC396C">
        <w:rPr>
          <w:rFonts w:ascii="Dubai Light" w:hAnsi="Dubai Light" w:cs="Dubai Light"/>
        </w:rPr>
        <w:t xml:space="preserve">Algo que es equivalente al </w:t>
      </w:r>
      <w:r w:rsidRPr="000C6D20">
        <w:rPr>
          <w:rFonts w:ascii="Dubai Light" w:hAnsi="Dubai Light" w:cs="Dubai Light"/>
          <w:b/>
          <w:bCs/>
          <w:color w:val="1A5550" w:themeColor="accent6" w:themeShade="80"/>
        </w:rPr>
        <w:t>Megabit/s</w:t>
      </w:r>
      <w:r w:rsidRPr="000C6D20">
        <w:rPr>
          <w:rFonts w:ascii="Dubai Light" w:hAnsi="Dubai Light" w:cs="Dubai Light"/>
          <w:color w:val="1A5550" w:themeColor="accent6" w:themeShade="80"/>
        </w:rPr>
        <w:t xml:space="preserve"> </w:t>
      </w:r>
      <w:r w:rsidRPr="00BC396C">
        <w:rPr>
          <w:rFonts w:ascii="Dubai Light" w:hAnsi="Dubai Light" w:cs="Dubai Light"/>
        </w:rPr>
        <w:t xml:space="preserve">excepto por el hecho de que mide todos los datos que se transfieren incluyendo información de sincronización y control de errores, lo cual permite utilizar unidades redondas a la hora de dar información sobre la tasa de </w:t>
      </w:r>
      <w:r w:rsidRPr="00BC396C">
        <w:rPr>
          <w:rFonts w:ascii="Dubai Light" w:hAnsi="Dubai Light" w:cs="Dubai Light"/>
        </w:rPr>
        <w:lastRenderedPageBreak/>
        <w:t xml:space="preserve">transferencia de un </w:t>
      </w:r>
      <w:r w:rsidRPr="000C6D20">
        <w:rPr>
          <w:rFonts w:ascii="Dubai Light" w:hAnsi="Dubai Light" w:cs="Dubai Light"/>
          <w:b/>
          <w:bCs/>
          <w:color w:val="1A5550" w:themeColor="accent6" w:themeShade="80"/>
        </w:rPr>
        <w:t>bus de comunicaciones</w:t>
      </w:r>
      <w:r w:rsidRPr="00BC396C">
        <w:rPr>
          <w:rFonts w:ascii="Dubai Light" w:hAnsi="Dubai Light" w:cs="Dubai Light"/>
        </w:rPr>
        <w:t xml:space="preserve">. A esta unidad de transmisión se le llama </w:t>
      </w:r>
      <w:r w:rsidRPr="000C6D20">
        <w:rPr>
          <w:rFonts w:ascii="Dubai Light" w:hAnsi="Dubai Light" w:cs="Dubai Light"/>
          <w:b/>
          <w:bCs/>
          <w:color w:val="1A5550" w:themeColor="accent6" w:themeShade="80"/>
        </w:rPr>
        <w:t>Transfer</w:t>
      </w:r>
      <w:r w:rsidRPr="00BC396C">
        <w:rPr>
          <w:rFonts w:ascii="Dubai Light" w:hAnsi="Dubai Light" w:cs="Dubai Light"/>
        </w:rPr>
        <w:t xml:space="preserve"> o </w:t>
      </w:r>
      <w:proofErr w:type="spellStart"/>
      <w:r w:rsidRPr="000C6D20">
        <w:rPr>
          <w:rFonts w:ascii="Dubai Light" w:hAnsi="Dubai Light" w:cs="Dubai Light"/>
          <w:b/>
          <w:bCs/>
          <w:color w:val="1A5550" w:themeColor="accent6" w:themeShade="80"/>
        </w:rPr>
        <w:t>Megatransfer</w:t>
      </w:r>
      <w:proofErr w:type="spellEnd"/>
      <w:r w:rsidRPr="00BC396C">
        <w:rPr>
          <w:rFonts w:ascii="Dubai Light" w:hAnsi="Dubai Light" w:cs="Dubai Light"/>
        </w:rPr>
        <w:t>.</w:t>
      </w:r>
    </w:p>
    <w:p w14:paraId="43855D2C" w14:textId="77777777" w:rsidR="006924BD" w:rsidRPr="00BC396C" w:rsidRDefault="006924BD" w:rsidP="00BC396C">
      <w:pPr>
        <w:pStyle w:val="NormalWeb"/>
        <w:ind w:left="1440"/>
        <w:jc w:val="both"/>
        <w:rPr>
          <w:rFonts w:ascii="Dubai Light" w:hAnsi="Dubai Light" w:cs="Dubai Light"/>
        </w:rPr>
      </w:pPr>
    </w:p>
    <w:p w14:paraId="7E2CBF62" w14:textId="37A435AA" w:rsidR="00BC396C" w:rsidRPr="006924BD" w:rsidRDefault="00FF4EBB" w:rsidP="006924BD">
      <w:pPr>
        <w:pStyle w:val="Ttulo2"/>
        <w:ind w:left="720"/>
        <w:rPr>
          <w:rFonts w:ascii="Bahnschrift" w:hAnsi="Bahnschrift"/>
          <w:color w:val="1A5550" w:themeColor="accent6" w:themeShade="80"/>
        </w:rPr>
      </w:pPr>
      <w:bookmarkStart w:id="6" w:name="_Toc118740675"/>
      <w:r w:rsidRPr="00BC396C">
        <w:rPr>
          <w:rFonts w:ascii="Bahnschrift" w:hAnsi="Bahnschrift"/>
          <w:color w:val="1A5550" w:themeColor="accent6" w:themeShade="80"/>
        </w:rPr>
        <w:t>3.2 Unidades de medida para imagen</w:t>
      </w:r>
      <w:bookmarkEnd w:id="6"/>
    </w:p>
    <w:p w14:paraId="3CC85EC5" w14:textId="77777777"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rPr>
        <w:t xml:space="preserve">La unidad básica para medir una imagen es el </w:t>
      </w:r>
      <w:r w:rsidRPr="000C6D20">
        <w:rPr>
          <w:rFonts w:ascii="Dubai Light" w:hAnsi="Dubai Light" w:cs="Dubai Light"/>
          <w:b/>
          <w:bCs/>
          <w:color w:val="1A5550" w:themeColor="accent6" w:themeShade="80"/>
        </w:rPr>
        <w:t>pixel (</w:t>
      </w:r>
      <w:proofErr w:type="spellStart"/>
      <w:r w:rsidRPr="000C6D20">
        <w:rPr>
          <w:rFonts w:ascii="Dubai Light" w:hAnsi="Dubai Light" w:cs="Dubai Light"/>
          <w:b/>
          <w:bCs/>
          <w:color w:val="1A5550" w:themeColor="accent6" w:themeShade="80"/>
        </w:rPr>
        <w:t>picture</w:t>
      </w:r>
      <w:proofErr w:type="spellEnd"/>
      <w:r w:rsidRPr="000C6D20">
        <w:rPr>
          <w:rFonts w:ascii="Dubai Light" w:hAnsi="Dubai Light" w:cs="Dubai Light"/>
          <w:b/>
          <w:bCs/>
          <w:color w:val="1A5550" w:themeColor="accent6" w:themeShade="80"/>
        </w:rPr>
        <w:t xml:space="preserve"> </w:t>
      </w:r>
      <w:proofErr w:type="spellStart"/>
      <w:r w:rsidRPr="000C6D20">
        <w:rPr>
          <w:rFonts w:ascii="Dubai Light" w:hAnsi="Dubai Light" w:cs="Dubai Light"/>
          <w:b/>
          <w:bCs/>
          <w:color w:val="1A5550" w:themeColor="accent6" w:themeShade="80"/>
        </w:rPr>
        <w:t>element</w:t>
      </w:r>
      <w:proofErr w:type="spellEnd"/>
      <w:r w:rsidRPr="000C6D20">
        <w:rPr>
          <w:rFonts w:ascii="Dubai Light" w:hAnsi="Dubai Light" w:cs="Dubai Light"/>
          <w:b/>
          <w:bCs/>
          <w:color w:val="1A5550" w:themeColor="accent6" w:themeShade="80"/>
        </w:rPr>
        <w:t>)</w:t>
      </w:r>
      <w:r w:rsidRPr="000C6D20">
        <w:rPr>
          <w:rFonts w:ascii="Dubai Light" w:hAnsi="Dubai Light" w:cs="Dubai Light"/>
          <w:color w:val="1A5550" w:themeColor="accent6" w:themeShade="80"/>
        </w:rPr>
        <w:t xml:space="preserve"> </w:t>
      </w:r>
      <w:r w:rsidRPr="00BC396C">
        <w:rPr>
          <w:rFonts w:ascii="Dubai Light" w:hAnsi="Dubai Light" w:cs="Dubai Light"/>
        </w:rPr>
        <w:t xml:space="preserve">o </w:t>
      </w:r>
      <w:r w:rsidRPr="000C6D20">
        <w:rPr>
          <w:rFonts w:ascii="Dubai Light" w:hAnsi="Dubai Light" w:cs="Dubai Light"/>
          <w:b/>
          <w:bCs/>
          <w:color w:val="1A5550" w:themeColor="accent6" w:themeShade="80"/>
        </w:rPr>
        <w:t>punto de luz</w:t>
      </w:r>
      <w:r w:rsidRPr="00BC396C">
        <w:rPr>
          <w:rFonts w:ascii="Dubai Light" w:hAnsi="Dubai Light" w:cs="Dubai Light"/>
        </w:rPr>
        <w:t xml:space="preserve">, cuyo tamaño, profundidad de color y distancia a otros puntos va a depender totalmente de la tecnología empleada y la precisión que se le quiera dar. Para sus múltiplos se utilizan los mismos prefijos que para el </w:t>
      </w:r>
      <w:r w:rsidRPr="000D0EA7">
        <w:rPr>
          <w:rFonts w:ascii="Dubai Light" w:hAnsi="Dubai Light" w:cs="Dubai Light"/>
          <w:b/>
          <w:bCs/>
          <w:color w:val="1A5550" w:themeColor="accent6" w:themeShade="80"/>
        </w:rPr>
        <w:t>bit</w:t>
      </w:r>
      <w:r w:rsidRPr="00BC396C">
        <w:rPr>
          <w:rFonts w:ascii="Dubai Light" w:hAnsi="Dubai Light" w:cs="Dubai Light"/>
        </w:rPr>
        <w:t>.</w:t>
      </w:r>
    </w:p>
    <w:p w14:paraId="6DE882B5" w14:textId="77777777"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rPr>
        <w:t xml:space="preserve">Puede haber varias tecnologías de paletas de colores podrían ser el </w:t>
      </w:r>
      <w:r w:rsidRPr="000D0EA7">
        <w:rPr>
          <w:rFonts w:ascii="Dubai Light" w:hAnsi="Dubai Light" w:cs="Dubai Light"/>
          <w:b/>
          <w:bCs/>
          <w:color w:val="1A5550" w:themeColor="accent6" w:themeShade="80"/>
        </w:rPr>
        <w:t>RGB</w:t>
      </w:r>
      <w:r w:rsidRPr="000D0EA7">
        <w:rPr>
          <w:rFonts w:ascii="Dubai Light" w:hAnsi="Dubai Light" w:cs="Dubai Light"/>
          <w:color w:val="1A5550" w:themeColor="accent6" w:themeShade="80"/>
        </w:rPr>
        <w:t xml:space="preserve"> </w:t>
      </w:r>
      <w:r w:rsidRPr="00BC396C">
        <w:rPr>
          <w:rFonts w:ascii="Dubai Light" w:hAnsi="Dubai Light" w:cs="Dubai Light"/>
        </w:rPr>
        <w:t xml:space="preserve">y </w:t>
      </w:r>
      <w:r w:rsidRPr="000D0EA7">
        <w:rPr>
          <w:rFonts w:ascii="Dubai Light" w:hAnsi="Dubai Light" w:cs="Dubai Light"/>
          <w:b/>
          <w:bCs/>
          <w:color w:val="1A5550" w:themeColor="accent6" w:themeShade="80"/>
        </w:rPr>
        <w:t>CMYK</w:t>
      </w:r>
      <w:r w:rsidRPr="00BC396C">
        <w:rPr>
          <w:rFonts w:ascii="Dubai Light" w:hAnsi="Dubai Light" w:cs="Dubai Light"/>
        </w:rPr>
        <w:t>.</w:t>
      </w:r>
    </w:p>
    <w:p w14:paraId="2A7904AC" w14:textId="3E9C61BC" w:rsidR="00BC396C" w:rsidRPr="00BC396C" w:rsidRDefault="00FF4EBB" w:rsidP="006924BD">
      <w:pPr>
        <w:pStyle w:val="NormalWeb"/>
        <w:ind w:left="1440"/>
        <w:jc w:val="both"/>
        <w:rPr>
          <w:rFonts w:ascii="Dubai Light" w:hAnsi="Dubai Light" w:cs="Dubai Light"/>
        </w:rPr>
      </w:pPr>
      <w:r w:rsidRPr="00BC396C">
        <w:rPr>
          <w:rFonts w:ascii="Dubai Light" w:hAnsi="Dubai Light" w:cs="Dubai Light"/>
        </w:rPr>
        <w:t xml:space="preserve">La </w:t>
      </w:r>
      <w:r w:rsidRPr="000D0EA7">
        <w:rPr>
          <w:rFonts w:ascii="Dubai Light" w:hAnsi="Dubai Light" w:cs="Dubai Light"/>
          <w:b/>
          <w:bCs/>
          <w:color w:val="1A5550" w:themeColor="accent6" w:themeShade="80"/>
        </w:rPr>
        <w:t>profundidad de color</w:t>
      </w:r>
      <w:r w:rsidRPr="000D0EA7">
        <w:rPr>
          <w:rFonts w:ascii="Dubai Light" w:hAnsi="Dubai Light" w:cs="Dubai Light"/>
          <w:color w:val="1A5550" w:themeColor="accent6" w:themeShade="80"/>
        </w:rPr>
        <w:t xml:space="preserve"> </w:t>
      </w:r>
      <w:r w:rsidRPr="00BC396C">
        <w:rPr>
          <w:rFonts w:ascii="Dubai Light" w:hAnsi="Dubai Light" w:cs="Dubai Light"/>
        </w:rPr>
        <w:t xml:space="preserve">o </w:t>
      </w:r>
      <w:r w:rsidRPr="000D0EA7">
        <w:rPr>
          <w:rFonts w:ascii="Dubai Light" w:hAnsi="Dubai Light" w:cs="Dubai Light"/>
          <w:b/>
          <w:bCs/>
          <w:color w:val="1A5550" w:themeColor="accent6" w:themeShade="80"/>
        </w:rPr>
        <w:t>bits por píxel</w:t>
      </w:r>
      <w:r w:rsidRPr="000D0EA7">
        <w:rPr>
          <w:rFonts w:ascii="Dubai Light" w:hAnsi="Dubai Light" w:cs="Dubai Light"/>
          <w:color w:val="1A5550" w:themeColor="accent6" w:themeShade="80"/>
        </w:rPr>
        <w:t xml:space="preserve"> </w:t>
      </w:r>
      <w:r w:rsidRPr="00BC396C">
        <w:rPr>
          <w:rFonts w:ascii="Dubai Light" w:hAnsi="Dubai Light" w:cs="Dubai Light"/>
        </w:rPr>
        <w:t xml:space="preserve">es un concepto de la computación gráfica que se refiere a la cantidad de bits de información necesarios para representar el color de un píxel. Lo más normal son los </w:t>
      </w:r>
      <w:r w:rsidRPr="000D0EA7">
        <w:rPr>
          <w:rFonts w:ascii="Dubai Light" w:hAnsi="Dubai Light" w:cs="Dubai Light"/>
          <w:b/>
          <w:bCs/>
          <w:color w:val="1A5550" w:themeColor="accent6" w:themeShade="80"/>
        </w:rPr>
        <w:t>24 bits</w:t>
      </w:r>
      <w:r w:rsidRPr="00BC396C">
        <w:rPr>
          <w:rFonts w:ascii="Dubai Light" w:hAnsi="Dubai Light" w:cs="Dubai Light"/>
        </w:rPr>
        <w:t xml:space="preserve">, pero puede haber de </w:t>
      </w:r>
      <w:r w:rsidRPr="000D0EA7">
        <w:rPr>
          <w:rFonts w:ascii="Dubai Light" w:hAnsi="Dubai Light" w:cs="Dubai Light"/>
          <w:b/>
          <w:bCs/>
          <w:color w:val="1A5550" w:themeColor="accent6" w:themeShade="80"/>
        </w:rPr>
        <w:t>32</w:t>
      </w:r>
      <w:r w:rsidRPr="00BC396C">
        <w:rPr>
          <w:rFonts w:ascii="Dubai Light" w:hAnsi="Dubai Light" w:cs="Dubai Light"/>
        </w:rPr>
        <w:t xml:space="preserve">, </w:t>
      </w:r>
      <w:r w:rsidRPr="000D0EA7">
        <w:rPr>
          <w:rFonts w:ascii="Dubai Light" w:hAnsi="Dubai Light" w:cs="Dubai Light"/>
          <w:b/>
          <w:bCs/>
          <w:color w:val="1A5550" w:themeColor="accent6" w:themeShade="80"/>
        </w:rPr>
        <w:t>48</w:t>
      </w:r>
      <w:r w:rsidRPr="000D0EA7">
        <w:rPr>
          <w:rFonts w:ascii="Dubai Light" w:hAnsi="Dubai Light" w:cs="Dubai Light"/>
          <w:color w:val="1A5550" w:themeColor="accent6" w:themeShade="80"/>
        </w:rPr>
        <w:t xml:space="preserve"> </w:t>
      </w:r>
      <w:r w:rsidRPr="00BC396C">
        <w:rPr>
          <w:rFonts w:ascii="Dubai Light" w:hAnsi="Dubai Light" w:cs="Dubai Light"/>
        </w:rPr>
        <w:t xml:space="preserve">o </w:t>
      </w:r>
      <w:r w:rsidRPr="000D0EA7">
        <w:rPr>
          <w:rFonts w:ascii="Dubai Light" w:hAnsi="Dubai Light" w:cs="Dubai Light"/>
          <w:b/>
          <w:bCs/>
          <w:color w:val="1A5550" w:themeColor="accent6" w:themeShade="80"/>
        </w:rPr>
        <w:t>64</w:t>
      </w:r>
      <w:r w:rsidRPr="00BC396C">
        <w:rPr>
          <w:rFonts w:ascii="Dubai Light" w:hAnsi="Dubai Light" w:cs="Dubai Light"/>
        </w:rPr>
        <w:t xml:space="preserve">, aunque el ojo humano no podría interpretar más de </w:t>
      </w:r>
      <w:r w:rsidRPr="000D0EA7">
        <w:rPr>
          <w:rFonts w:ascii="Dubai Light" w:hAnsi="Dubai Light" w:cs="Dubai Light"/>
          <w:b/>
          <w:bCs/>
          <w:color w:val="1A5550" w:themeColor="accent6" w:themeShade="80"/>
        </w:rPr>
        <w:t>32</w:t>
      </w:r>
      <w:r w:rsidR="000D0EA7">
        <w:rPr>
          <w:rFonts w:ascii="Dubai Light" w:hAnsi="Dubai Light" w:cs="Dubai Light"/>
        </w:rPr>
        <w:t xml:space="preserve"> </w:t>
      </w:r>
      <w:r w:rsidR="000D0EA7" w:rsidRPr="000D0EA7">
        <w:rPr>
          <w:rFonts w:ascii="Dubai Light" w:hAnsi="Dubai Light" w:cs="Dubai Light"/>
          <w:b/>
          <w:bCs/>
          <w:color w:val="1A5550" w:themeColor="accent6" w:themeShade="80"/>
        </w:rPr>
        <w:t>bits</w:t>
      </w:r>
      <w:r w:rsidRPr="00BC396C">
        <w:rPr>
          <w:rFonts w:ascii="Dubai Light" w:hAnsi="Dubai Light" w:cs="Dubai Light"/>
        </w:rPr>
        <w:t>.</w:t>
      </w:r>
    </w:p>
    <w:p w14:paraId="0A9EAF0B" w14:textId="58AB34A1" w:rsidR="00BC396C" w:rsidRPr="006924BD" w:rsidRDefault="00FF4EBB" w:rsidP="00FA6982">
      <w:pPr>
        <w:pStyle w:val="Ttulo2"/>
        <w:ind w:left="720"/>
        <w:jc w:val="both"/>
        <w:rPr>
          <w:rFonts w:ascii="Bahnschrift" w:hAnsi="Bahnschrift"/>
          <w:b/>
          <w:bCs/>
          <w:color w:val="278079" w:themeColor="accent6" w:themeShade="BF"/>
          <w:sz w:val="44"/>
          <w:szCs w:val="32"/>
        </w:rPr>
      </w:pPr>
      <w:bookmarkStart w:id="7" w:name="_Toc118740676"/>
      <w:r w:rsidRPr="00BC396C">
        <w:rPr>
          <w:rFonts w:ascii="Bahnschrift" w:hAnsi="Bahnschrift"/>
          <w:b/>
          <w:bCs/>
          <w:color w:val="278079" w:themeColor="accent6" w:themeShade="BF"/>
          <w:sz w:val="44"/>
          <w:szCs w:val="32"/>
        </w:rPr>
        <w:t>4. Sistemas de numeración:</w:t>
      </w:r>
      <w:bookmarkEnd w:id="7"/>
    </w:p>
    <w:p w14:paraId="01F38F14" w14:textId="77777777" w:rsidR="00FF4EBB" w:rsidRPr="00BC396C" w:rsidRDefault="00FF4EBB" w:rsidP="00B9053F">
      <w:pPr>
        <w:pStyle w:val="NormalWeb"/>
        <w:ind w:left="720"/>
        <w:jc w:val="both"/>
        <w:rPr>
          <w:rFonts w:ascii="Dubai Light" w:hAnsi="Dubai Light" w:cs="Dubai Light"/>
        </w:rPr>
      </w:pPr>
      <w:r w:rsidRPr="00BC396C">
        <w:rPr>
          <w:rFonts w:ascii="Dubai Light" w:hAnsi="Dubai Light" w:cs="Dubai Light"/>
        </w:rPr>
        <w:t xml:space="preserve">Se define </w:t>
      </w:r>
      <w:r w:rsidRPr="000D0EA7">
        <w:rPr>
          <w:rFonts w:ascii="Dubai Light" w:hAnsi="Dubai Light" w:cs="Dubai Light"/>
          <w:b/>
          <w:bCs/>
          <w:color w:val="1A5550" w:themeColor="accent6" w:themeShade="80"/>
        </w:rPr>
        <w:t>sistema de numeración</w:t>
      </w:r>
      <w:r w:rsidRPr="000D0EA7">
        <w:rPr>
          <w:rFonts w:ascii="Dubai Light" w:hAnsi="Dubai Light" w:cs="Dubai Light"/>
          <w:color w:val="1A5550" w:themeColor="accent6" w:themeShade="80"/>
        </w:rPr>
        <w:t xml:space="preserve"> </w:t>
      </w:r>
      <w:r w:rsidRPr="00BC396C">
        <w:rPr>
          <w:rFonts w:ascii="Dubai Light" w:hAnsi="Dubai Light" w:cs="Dubai Light"/>
        </w:rPr>
        <w:t>como el conjunto de símbolos utilizados para la representación de cantidades, así como las reglas que rigen dicha representación.</w:t>
      </w:r>
    </w:p>
    <w:p w14:paraId="286FC2D6" w14:textId="77777777" w:rsidR="00EF3E78" w:rsidRDefault="00FF4EBB" w:rsidP="00EF3E78">
      <w:pPr>
        <w:pStyle w:val="NormalWeb"/>
        <w:ind w:left="720"/>
        <w:jc w:val="both"/>
        <w:rPr>
          <w:rFonts w:ascii="Dubai Light" w:hAnsi="Dubai Light" w:cs="Dubai Light"/>
        </w:rPr>
      </w:pPr>
      <w:r w:rsidRPr="00BC396C">
        <w:rPr>
          <w:rFonts w:ascii="Dubai Light" w:hAnsi="Dubai Light" w:cs="Dubai Light"/>
        </w:rPr>
        <w:t xml:space="preserve">El sistema de numeración que utilizamos normalmente es el </w:t>
      </w:r>
      <w:r w:rsidRPr="00EF3E78">
        <w:rPr>
          <w:rFonts w:ascii="Dubai Light" w:hAnsi="Dubai Light" w:cs="Dubai Light"/>
          <w:b/>
          <w:bCs/>
          <w:color w:val="1A5550" w:themeColor="accent6" w:themeShade="80"/>
        </w:rPr>
        <w:t>sistema decimal</w:t>
      </w:r>
      <w:r w:rsidRPr="00BC396C">
        <w:rPr>
          <w:rFonts w:ascii="Dubai Light" w:hAnsi="Dubai Light" w:cs="Dubai Light"/>
        </w:rPr>
        <w:t xml:space="preserve">, </w:t>
      </w:r>
    </w:p>
    <w:p w14:paraId="77C49B19" w14:textId="52EA3EE8" w:rsidR="00FF4EBB" w:rsidRPr="00BC396C" w:rsidRDefault="00FF4EBB" w:rsidP="00EF3E78">
      <w:pPr>
        <w:pStyle w:val="NormalWeb"/>
        <w:ind w:left="720"/>
        <w:jc w:val="both"/>
        <w:rPr>
          <w:rFonts w:ascii="Dubai Light" w:hAnsi="Dubai Light" w:cs="Dubai Light"/>
        </w:rPr>
      </w:pPr>
      <w:r w:rsidRPr="00BC396C">
        <w:rPr>
          <w:rFonts w:ascii="Dubai Light" w:hAnsi="Dubai Light" w:cs="Dubai Light"/>
        </w:rPr>
        <w:t xml:space="preserve">de </w:t>
      </w:r>
      <w:r w:rsidRPr="00EF3E78">
        <w:rPr>
          <w:rFonts w:ascii="Dubai Light" w:hAnsi="Dubai Light" w:cs="Dubai Light"/>
          <w:b/>
          <w:bCs/>
          <w:color w:val="1A5550" w:themeColor="accent6" w:themeShade="80"/>
        </w:rPr>
        <w:t xml:space="preserve">base 10 </w:t>
      </w:r>
      <w:r w:rsidR="00EF3E78" w:rsidRPr="00EF3E78">
        <w:rPr>
          <w:rFonts w:ascii="Dubai Light" w:hAnsi="Dubai Light" w:cs="Dubai Light"/>
          <w:b/>
          <w:bCs/>
          <w:color w:val="1A5550" w:themeColor="accent6" w:themeShade="80"/>
        </w:rPr>
        <w:sym w:font="Wingdings" w:char="F0E0"/>
      </w:r>
      <w:r w:rsidRPr="00EF3E78">
        <w:rPr>
          <w:rFonts w:ascii="Dubai Light" w:hAnsi="Dubai Light" w:cs="Dubai Light"/>
          <w:b/>
          <w:bCs/>
          <w:color w:val="1A5550" w:themeColor="accent6" w:themeShade="80"/>
        </w:rPr>
        <w:t xml:space="preserve"> 1, 2, 3, 4 ,5 ,6 ,7 ,8 ,9</w:t>
      </w:r>
      <w:r w:rsidRPr="00BC396C">
        <w:rPr>
          <w:rFonts w:ascii="Dubai Light" w:hAnsi="Dubai Light" w:cs="Dubai Light"/>
        </w:rPr>
        <w:t>.</w:t>
      </w:r>
    </w:p>
    <w:p w14:paraId="1D4A872B" w14:textId="77777777" w:rsidR="00BC396C" w:rsidRDefault="00BC396C" w:rsidP="00B9053F">
      <w:pPr>
        <w:pStyle w:val="NormalWeb"/>
        <w:jc w:val="both"/>
      </w:pPr>
    </w:p>
    <w:p w14:paraId="53001C18" w14:textId="77777777" w:rsidR="00BC396C" w:rsidRDefault="00BC396C" w:rsidP="00B9053F">
      <w:pPr>
        <w:pStyle w:val="NormalWeb"/>
        <w:jc w:val="both"/>
      </w:pPr>
    </w:p>
    <w:p w14:paraId="0844BD89" w14:textId="77777777" w:rsidR="00BC396C" w:rsidRDefault="00BC396C" w:rsidP="00B9053F">
      <w:pPr>
        <w:pStyle w:val="NormalWeb"/>
        <w:jc w:val="both"/>
      </w:pPr>
    </w:p>
    <w:p w14:paraId="23A02B41" w14:textId="77777777" w:rsidR="00BC396C" w:rsidRDefault="00BC396C" w:rsidP="00B9053F">
      <w:pPr>
        <w:pStyle w:val="NormalWeb"/>
        <w:jc w:val="both"/>
      </w:pPr>
    </w:p>
    <w:p w14:paraId="1580C864" w14:textId="77777777" w:rsidR="00BC396C" w:rsidRDefault="00BC396C" w:rsidP="00B9053F">
      <w:pPr>
        <w:pStyle w:val="NormalWeb"/>
        <w:jc w:val="both"/>
      </w:pPr>
    </w:p>
    <w:p w14:paraId="3FD0B64C" w14:textId="77777777" w:rsidR="00BC396C" w:rsidRDefault="00BC396C" w:rsidP="00B9053F">
      <w:pPr>
        <w:pStyle w:val="NormalWeb"/>
        <w:jc w:val="both"/>
      </w:pPr>
    </w:p>
    <w:p w14:paraId="24730D82" w14:textId="77777777" w:rsidR="00AB0D74" w:rsidRDefault="00AB0D74" w:rsidP="00B9053F">
      <w:pPr>
        <w:pStyle w:val="NormalWeb"/>
        <w:jc w:val="both"/>
      </w:pPr>
    </w:p>
    <w:p w14:paraId="0049E2AB" w14:textId="77777777" w:rsidR="00AB0D74" w:rsidRDefault="00AB0D74" w:rsidP="00B9053F">
      <w:pPr>
        <w:pStyle w:val="NormalWeb"/>
        <w:jc w:val="both"/>
      </w:pPr>
    </w:p>
    <w:p w14:paraId="0B866089" w14:textId="77777777" w:rsidR="00AB0D74" w:rsidRDefault="00AB0D74" w:rsidP="00B9053F">
      <w:pPr>
        <w:pStyle w:val="NormalWeb"/>
        <w:jc w:val="both"/>
      </w:pPr>
    </w:p>
    <w:p w14:paraId="47AAC1C8" w14:textId="77777777" w:rsidR="00AB0D74" w:rsidRDefault="00AB0D74" w:rsidP="00B9053F">
      <w:pPr>
        <w:pStyle w:val="NormalWeb"/>
        <w:jc w:val="both"/>
      </w:pPr>
    </w:p>
    <w:p w14:paraId="6D857218" w14:textId="3FFC887B" w:rsidR="00BC396C" w:rsidRDefault="00FF4EBB" w:rsidP="00EF3E78">
      <w:pPr>
        <w:pStyle w:val="Ttulo2"/>
        <w:ind w:left="720"/>
        <w:jc w:val="both"/>
        <w:rPr>
          <w:rFonts w:ascii="Bahnschrift" w:hAnsi="Bahnschrift"/>
          <w:color w:val="1A5550" w:themeColor="accent6" w:themeShade="80"/>
        </w:rPr>
      </w:pPr>
      <w:bookmarkStart w:id="8" w:name="_Toc118740677"/>
      <w:r w:rsidRPr="00BC396C">
        <w:rPr>
          <w:rFonts w:ascii="Bahnschrift" w:hAnsi="Bahnschrift"/>
          <w:color w:val="1A5550" w:themeColor="accent6" w:themeShade="80"/>
        </w:rPr>
        <w:t>4.1. Teorema fundamental de la numeración:</w:t>
      </w:r>
      <w:bookmarkEnd w:id="8"/>
    </w:p>
    <w:p w14:paraId="3CAC7B15" w14:textId="77777777" w:rsidR="00EF3E78" w:rsidRPr="00E50057" w:rsidRDefault="00EF3E78" w:rsidP="00EF3E78">
      <w:pPr>
        <w:rPr>
          <w:sz w:val="6"/>
          <w:szCs w:val="2"/>
        </w:rPr>
      </w:pPr>
    </w:p>
    <w:p w14:paraId="414B4FA8" w14:textId="1BF2E7DF" w:rsidR="00FF4EBB" w:rsidRPr="00BC396C" w:rsidRDefault="00680029" w:rsidP="00B9053F">
      <w:pPr>
        <w:pStyle w:val="NormalWeb"/>
        <w:ind w:left="1440"/>
        <w:jc w:val="both"/>
        <w:rPr>
          <w:rFonts w:ascii="Dubai Light" w:hAnsi="Dubai Light" w:cs="Dubai Light"/>
        </w:rPr>
      </w:pPr>
      <w:r>
        <w:rPr>
          <w:noProof/>
        </w:rPr>
        <w:drawing>
          <wp:anchor distT="0" distB="0" distL="114300" distR="114300" simplePos="0" relativeHeight="251635200" behindDoc="0" locked="0" layoutInCell="1" allowOverlap="1" wp14:anchorId="02B3141A" wp14:editId="7711BE7A">
            <wp:simplePos x="0" y="0"/>
            <wp:positionH relativeFrom="margin">
              <wp:align>center</wp:align>
            </wp:positionH>
            <wp:positionV relativeFrom="paragraph">
              <wp:posOffset>1650018</wp:posOffset>
            </wp:positionV>
            <wp:extent cx="1706245" cy="415290"/>
            <wp:effectExtent l="0" t="0" r="8255" b="381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6245" cy="41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EBB" w:rsidRPr="00BC396C">
        <w:rPr>
          <w:rFonts w:ascii="Dubai Light" w:hAnsi="Dubai Light" w:cs="Dubai Light"/>
        </w:rPr>
        <w:t xml:space="preserve">Este teorema relaciona una cantidad expresada en </w:t>
      </w:r>
      <w:r w:rsidR="00FF4EBB" w:rsidRPr="00F315B7">
        <w:rPr>
          <w:rFonts w:ascii="Dubai Light" w:hAnsi="Dubai Light" w:cs="Dubai Light"/>
          <w:b/>
          <w:bCs/>
          <w:color w:val="1A5550" w:themeColor="accent6" w:themeShade="80"/>
        </w:rPr>
        <w:t>cualquier sistema de numeración</w:t>
      </w:r>
      <w:r w:rsidR="00FF4EBB" w:rsidRPr="00F315B7">
        <w:rPr>
          <w:rFonts w:ascii="Dubai Light" w:hAnsi="Dubai Light" w:cs="Dubai Light"/>
          <w:color w:val="1A5550" w:themeColor="accent6" w:themeShade="80"/>
        </w:rPr>
        <w:t xml:space="preserve"> </w:t>
      </w:r>
      <w:r w:rsidR="00FF4EBB" w:rsidRPr="00BC396C">
        <w:rPr>
          <w:rFonts w:ascii="Dubai Light" w:hAnsi="Dubai Light" w:cs="Dubai Light"/>
        </w:rPr>
        <w:t xml:space="preserve">con la misma cantidad expresada en el </w:t>
      </w:r>
      <w:r w:rsidR="00FF4EBB" w:rsidRPr="00F315B7">
        <w:rPr>
          <w:rFonts w:ascii="Dubai Light" w:hAnsi="Dubai Light" w:cs="Dubai Light"/>
          <w:b/>
          <w:bCs/>
          <w:color w:val="1A5550" w:themeColor="accent6" w:themeShade="80"/>
        </w:rPr>
        <w:t>sistema decimal</w:t>
      </w:r>
      <w:r w:rsidR="00FF4EBB" w:rsidRPr="00BC396C">
        <w:rPr>
          <w:rFonts w:ascii="Dubai Light" w:hAnsi="Dubai Light" w:cs="Dubai Light"/>
        </w:rPr>
        <w:t>; es decir, el valor decimal de una cantidad expresada en otro sistema de numeración que utiliza otra base. Viene dado por la fórmula:</w:t>
      </w:r>
    </w:p>
    <w:p w14:paraId="013BC3B1" w14:textId="3054A1D3"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noProof/>
        </w:rPr>
        <mc:AlternateContent>
          <mc:Choice Requires="wps">
            <w:drawing>
              <wp:inline distT="0" distB="0" distL="0" distR="0" wp14:anchorId="2EBC680B" wp14:editId="39E4BFDB">
                <wp:extent cx="304800" cy="304800"/>
                <wp:effectExtent l="0" t="0" r="0" b="0"/>
                <wp:docPr id="29" name="Rectángulo 29"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DC2350" id="Rectángulo 29"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4NDgg/wBAADZAwAADgAAAAAAAAAAAAAAAAAuAgAA&#10;ZHJzL2Uyb0RvYy54bWxQSwECLQAUAAYACAAAACEATKDpLNgAAAADAQAADwAAAAAAAAAAAAAAAABW&#10;BAAAZHJzL2Rvd25yZXYueG1sUEsFBgAAAAAEAAQA8wAAAFsFAAAAAA==&#10;" filled="f" stroked="f">
                <o:lock v:ext="edit" aspectratio="t"/>
                <w10:anchorlock/>
              </v:rect>
            </w:pict>
          </mc:Fallback>
        </mc:AlternateContent>
      </w:r>
      <w:r w:rsidR="001F54BA" w:rsidRPr="001F54BA">
        <w:t xml:space="preserve"> </w:t>
      </w:r>
    </w:p>
    <w:p w14:paraId="6CCF00BD" w14:textId="1775DC61"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rPr>
        <w:t>Un ejemplo:</w:t>
      </w:r>
    </w:p>
    <w:p w14:paraId="5C5C4FA4" w14:textId="39D0F1F8" w:rsidR="00FF4EBB" w:rsidRPr="00BC396C" w:rsidRDefault="00680029" w:rsidP="00B9053F">
      <w:pPr>
        <w:pStyle w:val="NormalWeb"/>
        <w:ind w:left="1440"/>
        <w:jc w:val="both"/>
        <w:rPr>
          <w:rFonts w:ascii="Dubai Light" w:hAnsi="Dubai Light" w:cs="Dubai Light"/>
        </w:rPr>
      </w:pPr>
      <w:r>
        <w:rPr>
          <w:rFonts w:ascii="Dubai Light" w:hAnsi="Dubai Light" w:cs="Dubai Light"/>
          <w:noProof/>
        </w:rPr>
        <w:drawing>
          <wp:anchor distT="0" distB="0" distL="114300" distR="114300" simplePos="0" relativeHeight="251645440" behindDoc="0" locked="0" layoutInCell="1" allowOverlap="1" wp14:anchorId="48C9F3CE" wp14:editId="1FDF9A87">
            <wp:simplePos x="0" y="0"/>
            <wp:positionH relativeFrom="margin">
              <wp:align>center</wp:align>
            </wp:positionH>
            <wp:positionV relativeFrom="paragraph">
              <wp:posOffset>8197</wp:posOffset>
            </wp:positionV>
            <wp:extent cx="3622675" cy="12954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2675" cy="1295400"/>
                    </a:xfrm>
                    <a:prstGeom prst="rect">
                      <a:avLst/>
                    </a:prstGeom>
                    <a:noFill/>
                    <a:ln>
                      <a:noFill/>
                    </a:ln>
                  </pic:spPr>
                </pic:pic>
              </a:graphicData>
            </a:graphic>
          </wp:anchor>
        </w:drawing>
      </w:r>
      <w:r w:rsidR="00FF4EBB" w:rsidRPr="00BC396C">
        <w:rPr>
          <w:rFonts w:ascii="Dubai Light" w:hAnsi="Dubai Light" w:cs="Dubai Light"/>
          <w:noProof/>
        </w:rPr>
        <mc:AlternateContent>
          <mc:Choice Requires="wps">
            <w:drawing>
              <wp:inline distT="0" distB="0" distL="0" distR="0" wp14:anchorId="0CF0419F" wp14:editId="0D32CECB">
                <wp:extent cx="304800" cy="304800"/>
                <wp:effectExtent l="0" t="0" r="0" b="0"/>
                <wp:docPr id="28" name="Rectángulo 2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1E56E" id="Rectángulo 2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Llr1A+wEAANkDAAAOAAAAAAAAAAAAAAAAAC4CAABk&#10;cnMvZTJvRG9jLnhtbFBLAQItABQABgAIAAAAIQBMoOks2AAAAAMBAAAPAAAAAAAAAAAAAAAAAFUE&#10;AABkcnMvZG93bnJldi54bWxQSwUGAAAAAAQABADzAAAAWgUAAAAA&#10;" filled="f" stroked="f">
                <o:lock v:ext="edit" aspectratio="t"/>
                <w10:anchorlock/>
              </v:rect>
            </w:pict>
          </mc:Fallback>
        </mc:AlternateContent>
      </w:r>
    </w:p>
    <w:p w14:paraId="5C682B0E" w14:textId="01D7F88C"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noProof/>
        </w:rPr>
        <mc:AlternateContent>
          <mc:Choice Requires="wps">
            <w:drawing>
              <wp:inline distT="0" distB="0" distL="0" distR="0" wp14:anchorId="78121925" wp14:editId="64EA4ADC">
                <wp:extent cx="304800" cy="304800"/>
                <wp:effectExtent l="0" t="0" r="0" b="0"/>
                <wp:docPr id="26" name="Rectángulo 2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BF5F89" id="Rectángulo 2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LyW+CvwBAADZAwAADgAAAAAAAAAAAAAAAAAuAgAA&#10;ZHJzL2Uyb0RvYy54bWxQSwECLQAUAAYACAAAACEATKDpLNgAAAADAQAADwAAAAAAAAAAAAAAAABW&#10;BAAAZHJzL2Rvd25yZXYueG1sUEsFBgAAAAAEAAQA8wAAAFsFAAAAAA==&#10;" filled="f" stroked="f">
                <o:lock v:ext="edit" aspectratio="t"/>
                <w10:anchorlock/>
              </v:rect>
            </w:pict>
          </mc:Fallback>
        </mc:AlternateContent>
      </w:r>
    </w:p>
    <w:p w14:paraId="4C35B158" w14:textId="13890D58" w:rsidR="00680029" w:rsidRDefault="00680029" w:rsidP="00B9053F">
      <w:pPr>
        <w:pStyle w:val="NormalWeb"/>
        <w:ind w:left="1440"/>
        <w:jc w:val="both"/>
        <w:rPr>
          <w:rFonts w:ascii="Dubai Light" w:hAnsi="Dubai Light" w:cs="Dubai Light"/>
        </w:rPr>
      </w:pPr>
      <w:r>
        <w:rPr>
          <w:rFonts w:ascii="Dubai Light" w:hAnsi="Dubai Light" w:cs="Dubai Light"/>
          <w:noProof/>
        </w:rPr>
        <w:drawing>
          <wp:anchor distT="0" distB="0" distL="114300" distR="114300" simplePos="0" relativeHeight="251649536" behindDoc="0" locked="0" layoutInCell="1" allowOverlap="1" wp14:anchorId="204D52ED" wp14:editId="11671BD0">
            <wp:simplePos x="0" y="0"/>
            <wp:positionH relativeFrom="page">
              <wp:posOffset>1918970</wp:posOffset>
            </wp:positionH>
            <wp:positionV relativeFrom="paragraph">
              <wp:posOffset>309880</wp:posOffset>
            </wp:positionV>
            <wp:extent cx="3594100" cy="1807845"/>
            <wp:effectExtent l="0" t="0" r="6350"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100"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DC612" w14:textId="02DDD6E0" w:rsidR="00680029" w:rsidRDefault="00680029" w:rsidP="00B9053F">
      <w:pPr>
        <w:pStyle w:val="NormalWeb"/>
        <w:ind w:left="1440"/>
        <w:jc w:val="both"/>
        <w:rPr>
          <w:rFonts w:ascii="Dubai Light" w:hAnsi="Dubai Light" w:cs="Dubai Light"/>
        </w:rPr>
      </w:pPr>
    </w:p>
    <w:p w14:paraId="3A5CFAAD" w14:textId="77777777" w:rsidR="00680029" w:rsidRDefault="00680029" w:rsidP="00B9053F">
      <w:pPr>
        <w:pStyle w:val="NormalWeb"/>
        <w:ind w:left="1440"/>
        <w:jc w:val="both"/>
        <w:rPr>
          <w:rFonts w:ascii="Dubai Light" w:hAnsi="Dubai Light" w:cs="Dubai Light"/>
        </w:rPr>
      </w:pPr>
    </w:p>
    <w:p w14:paraId="364A9416" w14:textId="77777777" w:rsidR="00680029" w:rsidRDefault="00680029" w:rsidP="00B9053F">
      <w:pPr>
        <w:pStyle w:val="NormalWeb"/>
        <w:ind w:left="1440"/>
        <w:jc w:val="both"/>
        <w:rPr>
          <w:rFonts w:ascii="Dubai Light" w:hAnsi="Dubai Light" w:cs="Dubai Light"/>
        </w:rPr>
      </w:pPr>
    </w:p>
    <w:p w14:paraId="6F91569C" w14:textId="77777777" w:rsidR="00680029" w:rsidRDefault="00680029" w:rsidP="00B9053F">
      <w:pPr>
        <w:pStyle w:val="NormalWeb"/>
        <w:ind w:left="1440"/>
        <w:jc w:val="both"/>
        <w:rPr>
          <w:rFonts w:ascii="Dubai Light" w:hAnsi="Dubai Light" w:cs="Dubai Light"/>
        </w:rPr>
      </w:pPr>
    </w:p>
    <w:p w14:paraId="6DA464AB" w14:textId="77777777" w:rsidR="00680029" w:rsidRPr="001B1ABB" w:rsidRDefault="00680029" w:rsidP="00B9053F">
      <w:pPr>
        <w:pStyle w:val="NormalWeb"/>
        <w:ind w:left="1440"/>
        <w:jc w:val="both"/>
        <w:rPr>
          <w:rFonts w:ascii="Dubai Light" w:hAnsi="Dubai Light" w:cs="Dubai Light"/>
          <w:sz w:val="14"/>
          <w:szCs w:val="14"/>
        </w:rPr>
      </w:pPr>
    </w:p>
    <w:p w14:paraId="2348A82E" w14:textId="0347110D" w:rsidR="00FF4EBB" w:rsidRPr="00BC396C" w:rsidRDefault="00FF4EBB" w:rsidP="00B9053F">
      <w:pPr>
        <w:pStyle w:val="NormalWeb"/>
        <w:ind w:left="1440"/>
        <w:jc w:val="both"/>
        <w:rPr>
          <w:rFonts w:ascii="Dubai Light" w:hAnsi="Dubai Light" w:cs="Dubai Light"/>
        </w:rPr>
      </w:pPr>
      <w:r w:rsidRPr="00BC396C">
        <w:rPr>
          <w:rFonts w:ascii="Dubai Light" w:hAnsi="Dubai Light" w:cs="Dubai Light"/>
        </w:rPr>
        <w:t xml:space="preserve">Un ejemplo de </w:t>
      </w:r>
      <w:r w:rsidR="00F315B7" w:rsidRPr="00BC396C">
        <w:rPr>
          <w:rFonts w:ascii="Dubai Light" w:hAnsi="Dubai Light" w:cs="Dubai Light"/>
        </w:rPr>
        <w:t>cómo</w:t>
      </w:r>
      <w:r w:rsidRPr="00BC396C">
        <w:rPr>
          <w:rFonts w:ascii="Dubai Light" w:hAnsi="Dubai Light" w:cs="Dubai Light"/>
        </w:rPr>
        <w:t xml:space="preserve"> se podría pasar de otro sistema a decimal:</w:t>
      </w:r>
    </w:p>
    <w:p w14:paraId="3568BC5C" w14:textId="08F885DD" w:rsidR="00FF4EBB" w:rsidRPr="00BC396C" w:rsidRDefault="001B1ABB" w:rsidP="00B9053F">
      <w:pPr>
        <w:pStyle w:val="NormalWeb"/>
        <w:ind w:left="1440"/>
        <w:jc w:val="both"/>
        <w:rPr>
          <w:rFonts w:ascii="Dubai Light" w:hAnsi="Dubai Light" w:cs="Dubai Light"/>
        </w:rPr>
      </w:pPr>
      <w:r>
        <w:rPr>
          <w:noProof/>
        </w:rPr>
        <w:lastRenderedPageBreak/>
        <w:drawing>
          <wp:anchor distT="0" distB="0" distL="114300" distR="114300" simplePos="0" relativeHeight="251656704" behindDoc="0" locked="0" layoutInCell="1" allowOverlap="1" wp14:anchorId="74892AF3" wp14:editId="4654746A">
            <wp:simplePos x="0" y="0"/>
            <wp:positionH relativeFrom="page">
              <wp:align>center</wp:align>
            </wp:positionH>
            <wp:positionV relativeFrom="paragraph">
              <wp:posOffset>4214</wp:posOffset>
            </wp:positionV>
            <wp:extent cx="4032885" cy="1260475"/>
            <wp:effectExtent l="0" t="0" r="571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grayscl/>
                      <a:extLst>
                        <a:ext uri="{BEBA8EAE-BF5A-486C-A8C5-ECC9F3942E4B}">
                          <a14:imgProps xmlns:a14="http://schemas.microsoft.com/office/drawing/2010/main">
                            <a14:imgLayer r:embed="rId16">
                              <a14:imgEffect>
                                <a14:sharpenSoften amount="100000"/>
                              </a14:imgEffect>
                              <a14:imgEffect>
                                <a14:colorTemperature colorTemp="11200"/>
                              </a14:imgEffect>
                              <a14:imgEffect>
                                <a14:saturation sat="0"/>
                              </a14:imgEffect>
                              <a14:imgEffect>
                                <a14:brightnessContrast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403288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EBB" w:rsidRPr="00BC396C">
        <w:rPr>
          <w:rFonts w:ascii="Dubai Light" w:hAnsi="Dubai Light" w:cs="Dubai Light"/>
          <w:noProof/>
        </w:rPr>
        <mc:AlternateContent>
          <mc:Choice Requires="wps">
            <w:drawing>
              <wp:inline distT="0" distB="0" distL="0" distR="0" wp14:anchorId="695B9CF8" wp14:editId="1BD8038B">
                <wp:extent cx="304800" cy="304800"/>
                <wp:effectExtent l="0" t="0" r="0" b="0"/>
                <wp:docPr id="25" name="Rectángulo 2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9B8729" id="Rectángulo 2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0+kolPwBAADZAwAADgAAAAAAAAAAAAAAAAAuAgAA&#10;ZHJzL2Uyb0RvYy54bWxQSwECLQAUAAYACAAAACEATKDpLNgAAAADAQAADwAAAAAAAAAAAAAAAABW&#10;BAAAZHJzL2Rvd25yZXYueG1sUEsFBgAAAAAEAAQA8wAAAFsFAAAAAA==&#10;" filled="f" stroked="f">
                <o:lock v:ext="edit" aspectratio="t"/>
                <w10:anchorlock/>
              </v:rect>
            </w:pict>
          </mc:Fallback>
        </mc:AlternateContent>
      </w:r>
    </w:p>
    <w:p w14:paraId="0E0EF27C" w14:textId="1575AB13" w:rsidR="00FF4EBB" w:rsidRDefault="00FF4EBB" w:rsidP="00B9053F">
      <w:pPr>
        <w:pStyle w:val="NormalWeb"/>
        <w:jc w:val="both"/>
      </w:pPr>
      <w:r>
        <w:rPr>
          <w:noProof/>
        </w:rPr>
        <mc:AlternateContent>
          <mc:Choice Requires="wps">
            <w:drawing>
              <wp:inline distT="0" distB="0" distL="0" distR="0" wp14:anchorId="7AA1D219" wp14:editId="1044AAB6">
                <wp:extent cx="304800" cy="304800"/>
                <wp:effectExtent l="0" t="0" r="0" b="0"/>
                <wp:docPr id="24" name="Rectángulo 2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A64C5" id="Rectángulo 2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uK91V/wBAADZAwAADgAAAAAAAAAAAAAAAAAuAgAA&#10;ZHJzL2Uyb0RvYy54bWxQSwECLQAUAAYACAAAACEATKDpLNgAAAADAQAADwAAAAAAAAAAAAAAAABW&#10;BAAAZHJzL2Rvd25yZXYueG1sUEsFBgAAAAAEAAQA8wAAAFsFAAAAAA==&#10;" filled="f" stroked="f">
                <o:lock v:ext="edit" aspectratio="t"/>
                <w10:anchorlock/>
              </v:rect>
            </w:pict>
          </mc:Fallback>
        </mc:AlternateContent>
      </w:r>
    </w:p>
    <w:p w14:paraId="6E794973" w14:textId="3BCD8D18" w:rsidR="00FF4EBB" w:rsidRPr="00C04C2E" w:rsidRDefault="00FF4EBB" w:rsidP="00B9053F">
      <w:pPr>
        <w:pStyle w:val="Ttulo2"/>
        <w:ind w:left="720"/>
        <w:jc w:val="both"/>
        <w:rPr>
          <w:color w:val="1A5550" w:themeColor="accent6" w:themeShade="80"/>
        </w:rPr>
      </w:pPr>
      <w:bookmarkStart w:id="9" w:name="_Toc118740678"/>
      <w:r w:rsidRPr="00C04C2E">
        <w:rPr>
          <w:color w:val="1A5550" w:themeColor="accent6" w:themeShade="80"/>
        </w:rPr>
        <w:t>4.2. Sistema Posicional:</w:t>
      </w:r>
      <w:bookmarkEnd w:id="9"/>
    </w:p>
    <w:p w14:paraId="3E03A8C7" w14:textId="77777777" w:rsidR="00FF4EBB" w:rsidRPr="00F315B7" w:rsidRDefault="00FF4EBB" w:rsidP="00B9053F">
      <w:pPr>
        <w:numPr>
          <w:ilvl w:val="0"/>
          <w:numId w:val="17"/>
        </w:numPr>
        <w:tabs>
          <w:tab w:val="clear" w:pos="720"/>
          <w:tab w:val="num" w:pos="1440"/>
        </w:tabs>
        <w:spacing w:before="100" w:beforeAutospacing="1" w:after="100" w:afterAutospacing="1" w:line="240" w:lineRule="auto"/>
        <w:ind w:left="1440"/>
        <w:jc w:val="both"/>
        <w:rPr>
          <w:rFonts w:ascii="Dubai Light" w:hAnsi="Dubai Light" w:cs="Dubai Light"/>
          <w:b w:val="0"/>
          <w:bCs/>
          <w:color w:val="1A5550" w:themeColor="accent6" w:themeShade="80"/>
          <w:sz w:val="24"/>
          <w:szCs w:val="20"/>
        </w:rPr>
      </w:pPr>
      <w:r w:rsidRPr="00F315B7">
        <w:rPr>
          <w:rStyle w:val="Textoennegrita"/>
          <w:rFonts w:ascii="Dubai Light" w:hAnsi="Dubai Light" w:cs="Dubai Light"/>
          <w:b/>
          <w:bCs w:val="0"/>
          <w:color w:val="1A5550" w:themeColor="accent6" w:themeShade="80"/>
          <w:sz w:val="24"/>
          <w:szCs w:val="20"/>
        </w:rPr>
        <w:t>Decimal (base 10):</w:t>
      </w:r>
      <w:r w:rsidRPr="00F315B7">
        <w:rPr>
          <w:rFonts w:ascii="Dubai Light" w:hAnsi="Dubai Light" w:cs="Dubai Light"/>
          <w:b w:val="0"/>
          <w:bCs/>
          <w:color w:val="1A5550" w:themeColor="accent6" w:themeShade="80"/>
          <w:sz w:val="24"/>
          <w:szCs w:val="20"/>
        </w:rPr>
        <w:t> </w:t>
      </w:r>
      <w:r w:rsidRPr="00F315B7">
        <w:rPr>
          <w:rFonts w:ascii="Dubai Light" w:hAnsi="Dubai Light" w:cs="Dubai Light"/>
          <w:b w:val="0"/>
          <w:bCs/>
          <w:color w:val="auto"/>
          <w:sz w:val="24"/>
          <w:szCs w:val="20"/>
        </w:rPr>
        <w:t>0, 1, 2, 3, 4, 5, 6, 7, 8 y 9.</w:t>
      </w:r>
    </w:p>
    <w:p w14:paraId="2D6EB8A1" w14:textId="77777777" w:rsidR="00FF4EBB" w:rsidRPr="00F315B7" w:rsidRDefault="00FF4EBB" w:rsidP="00B9053F">
      <w:pPr>
        <w:numPr>
          <w:ilvl w:val="0"/>
          <w:numId w:val="17"/>
        </w:numPr>
        <w:tabs>
          <w:tab w:val="clear" w:pos="720"/>
          <w:tab w:val="num" w:pos="1440"/>
        </w:tabs>
        <w:spacing w:before="100" w:beforeAutospacing="1" w:after="100" w:afterAutospacing="1" w:line="240" w:lineRule="auto"/>
        <w:ind w:left="1440"/>
        <w:jc w:val="both"/>
        <w:rPr>
          <w:rFonts w:ascii="Dubai Light" w:hAnsi="Dubai Light" w:cs="Dubai Light"/>
          <w:b w:val="0"/>
          <w:bCs/>
          <w:color w:val="1A5550" w:themeColor="accent6" w:themeShade="80"/>
          <w:sz w:val="24"/>
          <w:szCs w:val="20"/>
        </w:rPr>
      </w:pPr>
      <w:r w:rsidRPr="00F315B7">
        <w:rPr>
          <w:rStyle w:val="Textoennegrita"/>
          <w:rFonts w:ascii="Dubai Light" w:hAnsi="Dubai Light" w:cs="Dubai Light"/>
          <w:b/>
          <w:bCs w:val="0"/>
          <w:color w:val="1A5550" w:themeColor="accent6" w:themeShade="80"/>
          <w:sz w:val="24"/>
          <w:szCs w:val="20"/>
        </w:rPr>
        <w:t>Binario (base 2):</w:t>
      </w:r>
      <w:r w:rsidRPr="00F315B7">
        <w:rPr>
          <w:rFonts w:ascii="Dubai Light" w:hAnsi="Dubai Light" w:cs="Dubai Light"/>
          <w:b w:val="0"/>
          <w:bCs/>
          <w:color w:val="1A5550" w:themeColor="accent6" w:themeShade="80"/>
          <w:sz w:val="24"/>
          <w:szCs w:val="20"/>
        </w:rPr>
        <w:t> </w:t>
      </w:r>
      <w:r w:rsidRPr="00F315B7">
        <w:rPr>
          <w:rFonts w:ascii="Dubai Light" w:hAnsi="Dubai Light" w:cs="Dubai Light"/>
          <w:b w:val="0"/>
          <w:bCs/>
          <w:color w:val="auto"/>
          <w:sz w:val="24"/>
          <w:szCs w:val="20"/>
        </w:rPr>
        <w:t>0 y 1.</w:t>
      </w:r>
    </w:p>
    <w:p w14:paraId="0BADC644" w14:textId="387E0BF0" w:rsidR="00FF4EBB" w:rsidRPr="00F315B7" w:rsidRDefault="00FF4EBB" w:rsidP="00B9053F">
      <w:pPr>
        <w:numPr>
          <w:ilvl w:val="0"/>
          <w:numId w:val="17"/>
        </w:numPr>
        <w:tabs>
          <w:tab w:val="clear" w:pos="720"/>
          <w:tab w:val="num" w:pos="1440"/>
        </w:tabs>
        <w:spacing w:before="100" w:beforeAutospacing="1" w:after="100" w:afterAutospacing="1" w:line="240" w:lineRule="auto"/>
        <w:ind w:left="1440"/>
        <w:jc w:val="both"/>
        <w:rPr>
          <w:rFonts w:ascii="Dubai Light" w:hAnsi="Dubai Light" w:cs="Dubai Light"/>
          <w:b w:val="0"/>
          <w:bCs/>
          <w:color w:val="1A5550" w:themeColor="accent6" w:themeShade="80"/>
          <w:sz w:val="24"/>
          <w:szCs w:val="20"/>
        </w:rPr>
      </w:pPr>
      <w:r w:rsidRPr="00F315B7">
        <w:rPr>
          <w:rStyle w:val="Textoennegrita"/>
          <w:rFonts w:ascii="Dubai Light" w:hAnsi="Dubai Light" w:cs="Dubai Light"/>
          <w:b/>
          <w:bCs w:val="0"/>
          <w:color w:val="1A5550" w:themeColor="accent6" w:themeShade="80"/>
          <w:sz w:val="24"/>
          <w:szCs w:val="20"/>
        </w:rPr>
        <w:t>Octal (base 8):</w:t>
      </w:r>
      <w:r w:rsidRPr="00F315B7">
        <w:rPr>
          <w:rFonts w:ascii="Dubai Light" w:hAnsi="Dubai Light" w:cs="Dubai Light"/>
          <w:b w:val="0"/>
          <w:bCs/>
          <w:color w:val="1A5550" w:themeColor="accent6" w:themeShade="80"/>
          <w:sz w:val="24"/>
          <w:szCs w:val="20"/>
        </w:rPr>
        <w:t> </w:t>
      </w:r>
      <w:r w:rsidRPr="00F315B7">
        <w:rPr>
          <w:rFonts w:ascii="Dubai Light" w:hAnsi="Dubai Light" w:cs="Dubai Light"/>
          <w:b w:val="0"/>
          <w:bCs/>
          <w:color w:val="auto"/>
          <w:sz w:val="24"/>
          <w:szCs w:val="20"/>
        </w:rPr>
        <w:t>0, 1, 2, 3, 4, 5, 6 y 7.</w:t>
      </w:r>
    </w:p>
    <w:p w14:paraId="249BE703" w14:textId="4501E65D" w:rsidR="00FF4EBB" w:rsidRPr="00F315B7" w:rsidRDefault="00FF4EBB" w:rsidP="00B9053F">
      <w:pPr>
        <w:numPr>
          <w:ilvl w:val="0"/>
          <w:numId w:val="17"/>
        </w:numPr>
        <w:tabs>
          <w:tab w:val="clear" w:pos="720"/>
          <w:tab w:val="num" w:pos="1440"/>
        </w:tabs>
        <w:spacing w:before="100" w:beforeAutospacing="1" w:after="100" w:afterAutospacing="1" w:line="240" w:lineRule="auto"/>
        <w:ind w:left="1440"/>
        <w:jc w:val="both"/>
        <w:rPr>
          <w:rFonts w:ascii="Dubai Light" w:hAnsi="Dubai Light" w:cs="Dubai Light"/>
          <w:b w:val="0"/>
          <w:bCs/>
          <w:color w:val="1A5550" w:themeColor="accent6" w:themeShade="80"/>
          <w:sz w:val="24"/>
          <w:szCs w:val="20"/>
        </w:rPr>
      </w:pPr>
      <w:r w:rsidRPr="00F315B7">
        <w:rPr>
          <w:rStyle w:val="Textoennegrita"/>
          <w:rFonts w:ascii="Dubai Light" w:hAnsi="Dubai Light" w:cs="Dubai Light"/>
          <w:b/>
          <w:bCs w:val="0"/>
          <w:color w:val="1A5550" w:themeColor="accent6" w:themeShade="80"/>
          <w:sz w:val="24"/>
          <w:szCs w:val="20"/>
        </w:rPr>
        <w:t>Hexadecimal (base 16):</w:t>
      </w:r>
      <w:r w:rsidRPr="00F315B7">
        <w:rPr>
          <w:rFonts w:ascii="Dubai Light" w:hAnsi="Dubai Light" w:cs="Dubai Light"/>
          <w:b w:val="0"/>
          <w:bCs/>
          <w:color w:val="1A5550" w:themeColor="accent6" w:themeShade="80"/>
          <w:sz w:val="24"/>
          <w:szCs w:val="20"/>
        </w:rPr>
        <w:t> </w:t>
      </w:r>
      <w:r w:rsidRPr="00F315B7">
        <w:rPr>
          <w:rFonts w:ascii="Dubai Light" w:hAnsi="Dubai Light" w:cs="Dubai Light"/>
          <w:b w:val="0"/>
          <w:bCs/>
          <w:color w:val="auto"/>
          <w:sz w:val="24"/>
          <w:szCs w:val="20"/>
        </w:rPr>
        <w:t>0, 1, 2, 3, 4, 5, 6, 7, 8, 9, A, B, C, D, E y F.</w:t>
      </w:r>
    </w:p>
    <w:p w14:paraId="0BFA1C6F" w14:textId="1700247E" w:rsidR="00FF4EBB" w:rsidRPr="00C04C2E" w:rsidRDefault="00FF4EBB" w:rsidP="00B9053F">
      <w:pPr>
        <w:pStyle w:val="NormalWeb"/>
        <w:ind w:left="720"/>
        <w:jc w:val="both"/>
        <w:rPr>
          <w:rFonts w:ascii="Dubai Light" w:hAnsi="Dubai Light" w:cs="Dubai Light"/>
        </w:rPr>
      </w:pPr>
      <w:r w:rsidRPr="00C04C2E">
        <w:rPr>
          <w:rFonts w:ascii="Dubai Light" w:hAnsi="Dubai Light" w:cs="Dubai Light"/>
        </w:rPr>
        <w:t xml:space="preserve">Para transformar un número de </w:t>
      </w:r>
      <w:r w:rsidRPr="00F315B7">
        <w:rPr>
          <w:rFonts w:ascii="Dubai Light" w:hAnsi="Dubai Light" w:cs="Dubai Light"/>
          <w:b/>
          <w:bCs/>
          <w:color w:val="1A5550" w:themeColor="accent6" w:themeShade="80"/>
        </w:rPr>
        <w:t>base binaria</w:t>
      </w:r>
      <w:r w:rsidRPr="00C04C2E">
        <w:rPr>
          <w:rFonts w:ascii="Dubai Light" w:hAnsi="Dubai Light" w:cs="Dubai Light"/>
        </w:rPr>
        <w:t xml:space="preserve"> a </w:t>
      </w:r>
      <w:r w:rsidRPr="00F315B7">
        <w:rPr>
          <w:rFonts w:ascii="Dubai Light" w:hAnsi="Dubai Light" w:cs="Dubai Light"/>
          <w:b/>
          <w:bCs/>
          <w:color w:val="1A5550" w:themeColor="accent6" w:themeShade="80"/>
        </w:rPr>
        <w:t>decimal</w:t>
      </w:r>
      <w:r w:rsidRPr="00C04C2E">
        <w:rPr>
          <w:rFonts w:ascii="Dubai Light" w:hAnsi="Dubai Light" w:cs="Dubai Light"/>
        </w:rPr>
        <w:t xml:space="preserve"> se puede aplicar el </w:t>
      </w:r>
      <w:r w:rsidRPr="00F315B7">
        <w:rPr>
          <w:rFonts w:ascii="Dubai Light" w:hAnsi="Dubai Light" w:cs="Dubai Light"/>
          <w:b/>
          <w:bCs/>
          <w:color w:val="1A5550" w:themeColor="accent6" w:themeShade="80"/>
        </w:rPr>
        <w:t>teorema fundamental de la numeración</w:t>
      </w:r>
      <w:r w:rsidRPr="00C04C2E">
        <w:rPr>
          <w:rFonts w:ascii="Dubai Light" w:hAnsi="Dubai Light" w:cs="Dubai Light"/>
        </w:rPr>
        <w:t>, por ejemplo:</w:t>
      </w:r>
    </w:p>
    <w:p w14:paraId="15218699" w14:textId="4ACE03CF" w:rsidR="00FF4EBB" w:rsidRPr="00C04C2E" w:rsidRDefault="000D6E1C" w:rsidP="00B9053F">
      <w:pPr>
        <w:pStyle w:val="NormalWeb"/>
        <w:ind w:left="720"/>
        <w:jc w:val="both"/>
        <w:rPr>
          <w:rFonts w:ascii="Dubai Light" w:hAnsi="Dubai Light" w:cs="Dubai Light"/>
        </w:rPr>
      </w:pPr>
      <w:r>
        <w:rPr>
          <w:rFonts w:ascii="Dubai Light" w:hAnsi="Dubai Light" w:cs="Dubai Light"/>
          <w:noProof/>
        </w:rPr>
        <w:drawing>
          <wp:anchor distT="0" distB="0" distL="114300" distR="114300" simplePos="0" relativeHeight="251660800" behindDoc="0" locked="0" layoutInCell="1" allowOverlap="1" wp14:anchorId="479C7E12" wp14:editId="10E40EB8">
            <wp:simplePos x="0" y="0"/>
            <wp:positionH relativeFrom="margin">
              <wp:align>center</wp:align>
            </wp:positionH>
            <wp:positionV relativeFrom="paragraph">
              <wp:posOffset>7851</wp:posOffset>
            </wp:positionV>
            <wp:extent cx="3089275" cy="55435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275" cy="554355"/>
                    </a:xfrm>
                    <a:prstGeom prst="rect">
                      <a:avLst/>
                    </a:prstGeom>
                    <a:noFill/>
                    <a:ln>
                      <a:noFill/>
                    </a:ln>
                  </pic:spPr>
                </pic:pic>
              </a:graphicData>
            </a:graphic>
          </wp:anchor>
        </w:drawing>
      </w:r>
      <w:r w:rsidR="00FF4EBB" w:rsidRPr="00C04C2E">
        <w:rPr>
          <w:rFonts w:ascii="Dubai Light" w:hAnsi="Dubai Light" w:cs="Dubai Light"/>
          <w:noProof/>
        </w:rPr>
        <mc:AlternateContent>
          <mc:Choice Requires="wps">
            <w:drawing>
              <wp:inline distT="0" distB="0" distL="0" distR="0" wp14:anchorId="2D05FA86" wp14:editId="5C2E1BB4">
                <wp:extent cx="304800" cy="304800"/>
                <wp:effectExtent l="0" t="0" r="0" b="0"/>
                <wp:docPr id="23" name="Rectángulo 2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7A59B" id="Rectángulo 2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anZ0cvwBAADZAwAADgAAAAAAAAAAAAAAAAAuAgAA&#10;ZHJzL2Uyb0RvYy54bWxQSwECLQAUAAYACAAAACEATKDpLNgAAAADAQAADwAAAAAAAAAAAAAAAABW&#10;BAAAZHJzL2Rvd25yZXYueG1sUEsFBgAAAAAEAAQA8wAAAFsFAAAAAA==&#10;" filled="f" stroked="f">
                <o:lock v:ext="edit" aspectratio="t"/>
                <w10:anchorlock/>
              </v:rect>
            </w:pict>
          </mc:Fallback>
        </mc:AlternateContent>
      </w:r>
    </w:p>
    <w:p w14:paraId="6A2632B3" w14:textId="6CCAE155" w:rsidR="000D6E1C" w:rsidRDefault="000D6E1C" w:rsidP="00B9053F">
      <w:pPr>
        <w:pStyle w:val="NormalWeb"/>
        <w:ind w:left="720"/>
        <w:jc w:val="both"/>
        <w:rPr>
          <w:rFonts w:ascii="Dubai Light" w:hAnsi="Dubai Light" w:cs="Dubai Light"/>
        </w:rPr>
      </w:pPr>
    </w:p>
    <w:p w14:paraId="64B713E0" w14:textId="49231F58" w:rsidR="00B46CCB" w:rsidRPr="00C04C2E" w:rsidRDefault="00FF4EBB" w:rsidP="00CC4E19">
      <w:pPr>
        <w:pStyle w:val="NormalWeb"/>
        <w:ind w:left="720"/>
        <w:jc w:val="both"/>
        <w:rPr>
          <w:rFonts w:ascii="Dubai Light" w:hAnsi="Dubai Light" w:cs="Dubai Light"/>
        </w:rPr>
      </w:pPr>
      <w:r w:rsidRPr="00C04C2E">
        <w:rPr>
          <w:rFonts w:ascii="Dubai Light" w:hAnsi="Dubai Light" w:cs="Dubai Light"/>
        </w:rPr>
        <w:t>A su vez, para transformar un número ente</w:t>
      </w:r>
      <w:r w:rsidR="008B5C3D">
        <w:rPr>
          <w:rFonts w:ascii="Dubai Light" w:hAnsi="Dubai Light" w:cs="Dubai Light"/>
        </w:rPr>
        <w:t>ro</w:t>
      </w:r>
      <w:r w:rsidRPr="00C04C2E">
        <w:rPr>
          <w:rFonts w:ascii="Dubai Light" w:hAnsi="Dubai Light" w:cs="Dubai Light"/>
        </w:rPr>
        <w:t xml:space="preserve"> de </w:t>
      </w:r>
      <w:r w:rsidRPr="008B5C3D">
        <w:rPr>
          <w:rFonts w:ascii="Dubai Light" w:hAnsi="Dubai Light" w:cs="Dubai Light"/>
          <w:b/>
          <w:bCs/>
          <w:color w:val="1A5550" w:themeColor="accent6" w:themeShade="80"/>
        </w:rPr>
        <w:t>base decimal</w:t>
      </w:r>
      <w:r w:rsidRPr="008B5C3D">
        <w:rPr>
          <w:rFonts w:ascii="Dubai Light" w:hAnsi="Dubai Light" w:cs="Dubai Light"/>
          <w:color w:val="1A5550" w:themeColor="accent6" w:themeShade="80"/>
        </w:rPr>
        <w:t xml:space="preserve"> </w:t>
      </w:r>
      <w:r w:rsidRPr="00C04C2E">
        <w:rPr>
          <w:rFonts w:ascii="Dubai Light" w:hAnsi="Dubai Light" w:cs="Dubai Light"/>
        </w:rPr>
        <w:t xml:space="preserve">a </w:t>
      </w:r>
      <w:r w:rsidRPr="008B5C3D">
        <w:rPr>
          <w:rFonts w:ascii="Dubai Light" w:hAnsi="Dubai Light" w:cs="Dubai Light"/>
          <w:b/>
          <w:bCs/>
          <w:color w:val="1A5550" w:themeColor="accent6" w:themeShade="80"/>
        </w:rPr>
        <w:t>base binaria</w:t>
      </w:r>
      <w:r w:rsidRPr="00C04C2E">
        <w:rPr>
          <w:rFonts w:ascii="Dubai Light" w:hAnsi="Dubai Light" w:cs="Dubai Light"/>
        </w:rPr>
        <w:t xml:space="preserve">, se obtiene </w:t>
      </w:r>
      <w:r w:rsidRPr="008B5C3D">
        <w:rPr>
          <w:rFonts w:ascii="Dubai Light" w:hAnsi="Dubai Light" w:cs="Dubai Light"/>
          <w:b/>
          <w:bCs/>
          <w:color w:val="1A5550" w:themeColor="accent6" w:themeShade="80"/>
        </w:rPr>
        <w:t xml:space="preserve">dividiendo </w:t>
      </w:r>
      <w:r w:rsidR="008B5C3D">
        <w:rPr>
          <w:rFonts w:ascii="Dubai Light" w:hAnsi="Dubai Light" w:cs="Dubai Light"/>
          <w:b/>
          <w:bCs/>
          <w:color w:val="1A5550" w:themeColor="accent6" w:themeShade="80"/>
        </w:rPr>
        <w:t>entre</w:t>
      </w:r>
      <w:r w:rsidRPr="008B5C3D">
        <w:rPr>
          <w:rFonts w:ascii="Dubai Light" w:hAnsi="Dubai Light" w:cs="Dubai Light"/>
          <w:b/>
          <w:bCs/>
          <w:color w:val="1A5550" w:themeColor="accent6" w:themeShade="80"/>
        </w:rPr>
        <w:t xml:space="preserve"> 2</w:t>
      </w:r>
      <w:r w:rsidRPr="00C04C2E">
        <w:rPr>
          <w:rFonts w:ascii="Dubai Light" w:hAnsi="Dubai Light" w:cs="Dubai Light"/>
        </w:rPr>
        <w:t>, y después se realizan sucesivamente divisiones por los cocientes obtenidos, hasta llegar a un cociente menor a 2. El resultado es el último cociente junto con los restos obtenidos en el orden inverso de aparición.</w:t>
      </w:r>
    </w:p>
    <w:p w14:paraId="148548D6" w14:textId="0243BE89" w:rsidR="00FF4EBB" w:rsidRPr="00C04C2E" w:rsidRDefault="00CC4E19" w:rsidP="00B9053F">
      <w:pPr>
        <w:pStyle w:val="NormalWeb"/>
        <w:ind w:left="720"/>
        <w:jc w:val="both"/>
        <w:rPr>
          <w:rFonts w:ascii="Dubai Light" w:hAnsi="Dubai Light" w:cs="Dubai Light"/>
        </w:rPr>
      </w:pPr>
      <w:r>
        <w:rPr>
          <w:rFonts w:ascii="Carlito" w:hAnsi="Carlito"/>
          <w:noProof/>
          <w:color w:val="000000"/>
        </w:rPr>
        <w:drawing>
          <wp:anchor distT="0" distB="0" distL="114300" distR="114300" simplePos="0" relativeHeight="251696640" behindDoc="0" locked="0" layoutInCell="1" allowOverlap="1" wp14:anchorId="054C6CAA" wp14:editId="529BE882">
            <wp:simplePos x="0" y="0"/>
            <wp:positionH relativeFrom="margin">
              <wp:align>center</wp:align>
            </wp:positionH>
            <wp:positionV relativeFrom="paragraph">
              <wp:posOffset>706698</wp:posOffset>
            </wp:positionV>
            <wp:extent cx="3276600" cy="2049780"/>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100000"/>
                              </a14:imgEffect>
                              <a14:imgEffect>
                                <a14:colorTemperature colorTemp="11200"/>
                              </a14:imgEffect>
                              <a14:imgEffect>
                                <a14:saturation sat="0"/>
                              </a14:imgEffect>
                              <a14:imgEffect>
                                <a14:brightnessContrast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EBB" w:rsidRPr="00C04C2E">
        <w:rPr>
          <w:rFonts w:ascii="Dubai Light" w:hAnsi="Dubai Light" w:cs="Dubai Light"/>
        </w:rPr>
        <w:t xml:space="preserve">Para calcular la </w:t>
      </w:r>
      <w:r w:rsidR="00FF4EBB" w:rsidRPr="00D471E4">
        <w:rPr>
          <w:rFonts w:ascii="Dubai Light" w:hAnsi="Dubai Light" w:cs="Dubai Light"/>
          <w:b/>
          <w:bCs/>
          <w:color w:val="1A5550" w:themeColor="accent6" w:themeShade="80"/>
        </w:rPr>
        <w:t>parte decimal</w:t>
      </w:r>
      <w:r w:rsidR="00FF4EBB" w:rsidRPr="00C04C2E">
        <w:rPr>
          <w:rFonts w:ascii="Dubai Light" w:hAnsi="Dubai Light" w:cs="Dubai Light"/>
        </w:rPr>
        <w:t xml:space="preserve">, esta se </w:t>
      </w:r>
      <w:r w:rsidR="00FF4EBB" w:rsidRPr="00D471E4">
        <w:rPr>
          <w:rFonts w:ascii="Dubai Light" w:hAnsi="Dubai Light" w:cs="Dubai Light"/>
          <w:b/>
          <w:bCs/>
          <w:color w:val="1A5550" w:themeColor="accent6" w:themeShade="80"/>
        </w:rPr>
        <w:t>multiplica por dos</w:t>
      </w:r>
      <w:r w:rsidR="00FF4EBB" w:rsidRPr="00D471E4">
        <w:rPr>
          <w:rFonts w:ascii="Dubai Light" w:hAnsi="Dubai Light" w:cs="Dubai Light"/>
          <w:color w:val="1A5550" w:themeColor="accent6" w:themeShade="80"/>
        </w:rPr>
        <w:t xml:space="preserve"> </w:t>
      </w:r>
      <w:r w:rsidR="00FF4EBB" w:rsidRPr="00C04C2E">
        <w:rPr>
          <w:rFonts w:ascii="Dubai Light" w:hAnsi="Dubai Light" w:cs="Dubai Light"/>
        </w:rPr>
        <w:t>y vamos cogiendo la parte entera resultante en orden de</w:t>
      </w:r>
      <w:r w:rsidR="00D471E4">
        <w:rPr>
          <w:rFonts w:ascii="Dubai Light" w:hAnsi="Dubai Light" w:cs="Dubai Light"/>
        </w:rPr>
        <w:t xml:space="preserve"> </w:t>
      </w:r>
      <w:r w:rsidR="00FF4EBB" w:rsidRPr="00C04C2E">
        <w:rPr>
          <w:rFonts w:ascii="Dubai Light" w:hAnsi="Dubai Light" w:cs="Dubai Light"/>
        </w:rPr>
        <w:t>aparición hasta obtener cero o tener la precisión requerida.</w:t>
      </w:r>
    </w:p>
    <w:p w14:paraId="54987EC1" w14:textId="77777777" w:rsidR="00CC4E19" w:rsidRDefault="00CC4E19" w:rsidP="00B9053F">
      <w:pPr>
        <w:pStyle w:val="NormalWeb"/>
        <w:ind w:left="720"/>
        <w:jc w:val="both"/>
        <w:rPr>
          <w:rFonts w:ascii="Dubai Light" w:hAnsi="Dubai Light" w:cs="Dubai Light"/>
        </w:rPr>
      </w:pPr>
    </w:p>
    <w:p w14:paraId="3350B3CA" w14:textId="77777777" w:rsidR="00CC4E19" w:rsidRDefault="00CC4E19" w:rsidP="00B9053F">
      <w:pPr>
        <w:pStyle w:val="NormalWeb"/>
        <w:ind w:left="720"/>
        <w:jc w:val="both"/>
        <w:rPr>
          <w:rFonts w:ascii="Dubai Light" w:hAnsi="Dubai Light" w:cs="Dubai Light"/>
        </w:rPr>
      </w:pPr>
    </w:p>
    <w:p w14:paraId="139A06FE" w14:textId="77777777" w:rsidR="00CC4E19" w:rsidRDefault="00CC4E19" w:rsidP="00B9053F">
      <w:pPr>
        <w:pStyle w:val="NormalWeb"/>
        <w:ind w:left="720"/>
        <w:jc w:val="both"/>
        <w:rPr>
          <w:rFonts w:ascii="Dubai Light" w:hAnsi="Dubai Light" w:cs="Dubai Light"/>
        </w:rPr>
      </w:pPr>
    </w:p>
    <w:p w14:paraId="1C5BC83B" w14:textId="77777777" w:rsidR="00CC4E19" w:rsidRDefault="00CC4E19" w:rsidP="00B9053F">
      <w:pPr>
        <w:pStyle w:val="NormalWeb"/>
        <w:ind w:left="720"/>
        <w:jc w:val="both"/>
        <w:rPr>
          <w:rFonts w:ascii="Dubai Light" w:hAnsi="Dubai Light" w:cs="Dubai Light"/>
        </w:rPr>
      </w:pPr>
    </w:p>
    <w:p w14:paraId="5847F994" w14:textId="06277284" w:rsidR="00FF4EBB" w:rsidRDefault="00FF4EBB" w:rsidP="00B9053F">
      <w:pPr>
        <w:pStyle w:val="NormalWeb"/>
        <w:ind w:left="720"/>
        <w:jc w:val="both"/>
        <w:rPr>
          <w:rFonts w:ascii="Dubai Light" w:hAnsi="Dubai Light" w:cs="Dubai Light"/>
        </w:rPr>
      </w:pPr>
      <w:r w:rsidRPr="00C04C2E">
        <w:rPr>
          <w:rFonts w:ascii="Dubai Light" w:hAnsi="Dubai Light" w:cs="Dubai Light"/>
        </w:rPr>
        <w:t xml:space="preserve">Igual se hace con </w:t>
      </w:r>
      <w:r w:rsidRPr="00D471E4">
        <w:rPr>
          <w:rFonts w:ascii="Dubai Light" w:hAnsi="Dubai Light" w:cs="Dubai Light"/>
          <w:b/>
          <w:bCs/>
          <w:color w:val="1A5550" w:themeColor="accent6" w:themeShade="80"/>
        </w:rPr>
        <w:t>octal</w:t>
      </w:r>
      <w:r w:rsidRPr="00D471E4">
        <w:rPr>
          <w:rFonts w:ascii="Dubai Light" w:hAnsi="Dubai Light" w:cs="Dubai Light"/>
          <w:color w:val="1A5550" w:themeColor="accent6" w:themeShade="80"/>
        </w:rPr>
        <w:t xml:space="preserve"> </w:t>
      </w:r>
      <w:r w:rsidRPr="00C04C2E">
        <w:rPr>
          <w:rFonts w:ascii="Dubai Light" w:hAnsi="Dubai Light" w:cs="Dubai Light"/>
        </w:rPr>
        <w:t xml:space="preserve">o </w:t>
      </w:r>
      <w:r w:rsidRPr="00D471E4">
        <w:rPr>
          <w:rFonts w:ascii="Dubai Light" w:hAnsi="Dubai Light" w:cs="Dubai Light"/>
          <w:b/>
          <w:bCs/>
          <w:color w:val="1A5550" w:themeColor="accent6" w:themeShade="80"/>
        </w:rPr>
        <w:t>hexadecimal</w:t>
      </w:r>
      <w:r w:rsidRPr="00C04C2E">
        <w:rPr>
          <w:rFonts w:ascii="Dubai Light" w:hAnsi="Dubai Light" w:cs="Dubai Light"/>
        </w:rPr>
        <w:t>, simplemente cambiamos cada base por la correspondiente.</w:t>
      </w:r>
    </w:p>
    <w:p w14:paraId="36BB54D1" w14:textId="5F6D7CFD" w:rsidR="00D471E4" w:rsidRDefault="00D471E4" w:rsidP="00B9053F">
      <w:pPr>
        <w:pStyle w:val="NormalWeb"/>
        <w:ind w:left="720"/>
        <w:jc w:val="both"/>
        <w:rPr>
          <w:rFonts w:ascii="Dubai Light" w:hAnsi="Dubai Light" w:cs="Dubai Light"/>
        </w:rPr>
      </w:pPr>
      <w:r>
        <w:rPr>
          <w:rFonts w:ascii="Dubai Light" w:hAnsi="Dubai Light" w:cs="Dubai Light"/>
          <w:noProof/>
        </w:rPr>
        <w:drawing>
          <wp:anchor distT="0" distB="0" distL="114300" distR="114300" simplePos="0" relativeHeight="251683328" behindDoc="0" locked="0" layoutInCell="1" allowOverlap="1" wp14:anchorId="087F5EC4" wp14:editId="0660E75B">
            <wp:simplePos x="0" y="0"/>
            <wp:positionH relativeFrom="margin">
              <wp:align>center</wp:align>
            </wp:positionH>
            <wp:positionV relativeFrom="paragraph">
              <wp:posOffset>660400</wp:posOffset>
            </wp:positionV>
            <wp:extent cx="2153920" cy="3574415"/>
            <wp:effectExtent l="0" t="0" r="0" b="698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392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ubai Light" w:hAnsi="Dubai Light" w:cs="Dubai Light"/>
        </w:rPr>
        <w:t>Aquí enseño una tabla que puede ser de gran ayuda, sobre todo para hexadecimal:</w:t>
      </w:r>
    </w:p>
    <w:p w14:paraId="726673CA" w14:textId="5130FD2D" w:rsidR="00D471E4" w:rsidRPr="00C04C2E" w:rsidRDefault="00D471E4" w:rsidP="00B9053F">
      <w:pPr>
        <w:pStyle w:val="NormalWeb"/>
        <w:ind w:left="720"/>
        <w:jc w:val="both"/>
        <w:rPr>
          <w:rFonts w:ascii="Dubai Light" w:hAnsi="Dubai Light" w:cs="Dubai Light"/>
        </w:rPr>
      </w:pPr>
    </w:p>
    <w:p w14:paraId="5C3E99AD" w14:textId="4A38EA53" w:rsidR="00FF4EBB" w:rsidRDefault="00FF4EBB" w:rsidP="00C04C2E">
      <w:pPr>
        <w:pStyle w:val="NormalWeb"/>
        <w:ind w:left="720"/>
        <w:rPr>
          <w:rFonts w:ascii="Dubai Light" w:hAnsi="Dubai Light" w:cs="Dubai Light"/>
        </w:rPr>
      </w:pPr>
      <w:r w:rsidRPr="00C04C2E">
        <w:rPr>
          <w:rFonts w:ascii="Dubai Light" w:hAnsi="Dubai Light" w:cs="Dubai Light"/>
          <w:noProof/>
        </w:rPr>
        <mc:AlternateContent>
          <mc:Choice Requires="wps">
            <w:drawing>
              <wp:inline distT="0" distB="0" distL="0" distR="0" wp14:anchorId="5968C0D1" wp14:editId="3FB6ED24">
                <wp:extent cx="304800" cy="304800"/>
                <wp:effectExtent l="0" t="0" r="0" b="0"/>
                <wp:docPr id="22" name="Rectángulo 2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4E78B3" id="Rectángulo 2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ATApsfwBAADZAwAADgAAAAAAAAAAAAAAAAAuAgAA&#10;ZHJzL2Uyb0RvYy54bWxQSwECLQAUAAYACAAAACEATKDpLNgAAAADAQAADwAAAAAAAAAAAAAAAABW&#10;BAAAZHJzL2Rvd25yZXYueG1sUEsFBgAAAAAEAAQA8wAAAFsFAAAAAA==&#10;" filled="f" stroked="f">
                <o:lock v:ext="edit" aspectratio="t"/>
                <w10:anchorlock/>
              </v:rect>
            </w:pict>
          </mc:Fallback>
        </mc:AlternateContent>
      </w:r>
    </w:p>
    <w:p w14:paraId="481347FA" w14:textId="77777777" w:rsidR="00872FF0" w:rsidRDefault="00872FF0" w:rsidP="00C04C2E">
      <w:pPr>
        <w:pStyle w:val="NormalWeb"/>
        <w:ind w:left="720"/>
        <w:rPr>
          <w:rFonts w:ascii="Dubai Light" w:hAnsi="Dubai Light" w:cs="Dubai Light"/>
        </w:rPr>
      </w:pPr>
    </w:p>
    <w:p w14:paraId="05ECBDAF" w14:textId="77777777" w:rsidR="00872FF0" w:rsidRDefault="00872FF0" w:rsidP="00C04C2E">
      <w:pPr>
        <w:pStyle w:val="NormalWeb"/>
        <w:ind w:left="720"/>
        <w:rPr>
          <w:rFonts w:ascii="Dubai Light" w:hAnsi="Dubai Light" w:cs="Dubai Light"/>
        </w:rPr>
      </w:pPr>
    </w:p>
    <w:p w14:paraId="30A7C3F3" w14:textId="77777777" w:rsidR="00872FF0" w:rsidRDefault="00872FF0" w:rsidP="00C04C2E">
      <w:pPr>
        <w:pStyle w:val="NormalWeb"/>
        <w:ind w:left="720"/>
        <w:rPr>
          <w:rFonts w:ascii="Dubai Light" w:hAnsi="Dubai Light" w:cs="Dubai Light"/>
        </w:rPr>
      </w:pPr>
    </w:p>
    <w:p w14:paraId="53968F6C" w14:textId="77777777" w:rsidR="00872FF0" w:rsidRDefault="00872FF0" w:rsidP="00C04C2E">
      <w:pPr>
        <w:pStyle w:val="NormalWeb"/>
        <w:ind w:left="720"/>
        <w:rPr>
          <w:rFonts w:ascii="Dubai Light" w:hAnsi="Dubai Light" w:cs="Dubai Light"/>
        </w:rPr>
      </w:pPr>
    </w:p>
    <w:p w14:paraId="3C34482A" w14:textId="77777777" w:rsidR="00872FF0" w:rsidRDefault="00872FF0" w:rsidP="00C04C2E">
      <w:pPr>
        <w:pStyle w:val="NormalWeb"/>
        <w:ind w:left="720"/>
        <w:rPr>
          <w:rFonts w:ascii="Dubai Light" w:hAnsi="Dubai Light" w:cs="Dubai Light"/>
        </w:rPr>
      </w:pPr>
    </w:p>
    <w:p w14:paraId="5C676465" w14:textId="77777777" w:rsidR="00872FF0" w:rsidRDefault="00872FF0" w:rsidP="00C04C2E">
      <w:pPr>
        <w:pStyle w:val="NormalWeb"/>
        <w:ind w:left="720"/>
        <w:rPr>
          <w:rFonts w:ascii="Dubai Light" w:hAnsi="Dubai Light" w:cs="Dubai Light"/>
        </w:rPr>
      </w:pPr>
    </w:p>
    <w:p w14:paraId="1A61BB52" w14:textId="77777777" w:rsidR="00872FF0" w:rsidRDefault="00872FF0" w:rsidP="00C04C2E">
      <w:pPr>
        <w:pStyle w:val="NormalWeb"/>
        <w:ind w:left="720"/>
        <w:rPr>
          <w:rFonts w:ascii="Dubai Light" w:hAnsi="Dubai Light" w:cs="Dubai Light"/>
        </w:rPr>
      </w:pPr>
    </w:p>
    <w:p w14:paraId="0EA2DA6D" w14:textId="77777777" w:rsidR="00872FF0" w:rsidRPr="00C04C2E" w:rsidRDefault="00872FF0" w:rsidP="00C04C2E">
      <w:pPr>
        <w:pStyle w:val="NormalWeb"/>
        <w:ind w:left="720"/>
        <w:rPr>
          <w:rFonts w:ascii="Dubai Light" w:hAnsi="Dubai Light" w:cs="Dubai Light"/>
        </w:rPr>
      </w:pPr>
    </w:p>
    <w:p w14:paraId="53E3F992" w14:textId="76996ECB" w:rsidR="00C04C2E" w:rsidRDefault="00FF4EBB" w:rsidP="00872FF0">
      <w:pPr>
        <w:pStyle w:val="Ttulo1"/>
        <w:ind w:left="720"/>
        <w:rPr>
          <w:rFonts w:ascii="Bahnschrift" w:hAnsi="Bahnschrift"/>
          <w:color w:val="278079" w:themeColor="accent6" w:themeShade="BF"/>
          <w:sz w:val="44"/>
          <w:szCs w:val="24"/>
        </w:rPr>
      </w:pPr>
      <w:bookmarkStart w:id="10" w:name="_Toc118740679"/>
      <w:r w:rsidRPr="00C04C2E">
        <w:rPr>
          <w:rFonts w:ascii="Bahnschrift" w:hAnsi="Bahnschrift"/>
          <w:color w:val="278079" w:themeColor="accent6" w:themeShade="BF"/>
          <w:sz w:val="44"/>
          <w:szCs w:val="24"/>
        </w:rPr>
        <w:t>5. Representación de la información:</w:t>
      </w:r>
      <w:bookmarkEnd w:id="10"/>
    </w:p>
    <w:p w14:paraId="5EA105D3" w14:textId="77777777" w:rsidR="00872FF0" w:rsidRPr="00872FF0" w:rsidRDefault="00872FF0" w:rsidP="00872FF0">
      <w:pPr>
        <w:pStyle w:val="Ttulo1"/>
        <w:ind w:left="720"/>
        <w:rPr>
          <w:rFonts w:ascii="Bahnschrift" w:hAnsi="Bahnschrift"/>
          <w:color w:val="278079" w:themeColor="accent6" w:themeShade="BF"/>
          <w:sz w:val="10"/>
          <w:szCs w:val="2"/>
        </w:rPr>
      </w:pPr>
    </w:p>
    <w:p w14:paraId="06404F27" w14:textId="77777777" w:rsidR="00FF4EBB" w:rsidRPr="00C04C2E" w:rsidRDefault="00FF4EBB" w:rsidP="00C04C2E">
      <w:pPr>
        <w:pStyle w:val="Ttulo2"/>
        <w:ind w:left="720"/>
        <w:rPr>
          <w:rFonts w:ascii="Bahnschrift" w:hAnsi="Bahnschrift"/>
          <w:color w:val="1A5550" w:themeColor="accent6" w:themeShade="80"/>
        </w:rPr>
      </w:pPr>
      <w:bookmarkStart w:id="11" w:name="_Toc118740680"/>
      <w:r w:rsidRPr="00C04C2E">
        <w:rPr>
          <w:rFonts w:ascii="Bahnschrift" w:hAnsi="Bahnschrift"/>
          <w:color w:val="1A5550" w:themeColor="accent6" w:themeShade="80"/>
        </w:rPr>
        <w:t>5.1. Representación alfanumérica:</w:t>
      </w:r>
      <w:bookmarkEnd w:id="11"/>
    </w:p>
    <w:p w14:paraId="6C29514C" w14:textId="77777777" w:rsidR="00FF4EBB" w:rsidRPr="00C04C2E" w:rsidRDefault="00FF4EBB" w:rsidP="00C04C2E">
      <w:pPr>
        <w:pStyle w:val="NormalWeb"/>
        <w:ind w:left="1440"/>
        <w:rPr>
          <w:rFonts w:ascii="Dubai Light" w:hAnsi="Dubai Light" w:cs="Dubai Light"/>
        </w:rPr>
      </w:pPr>
      <w:r w:rsidRPr="00C04C2E">
        <w:rPr>
          <w:rFonts w:ascii="Dubai Light" w:hAnsi="Dubai Light" w:cs="Dubai Light"/>
        </w:rPr>
        <w:t xml:space="preserve">Se le denomina como </w:t>
      </w:r>
      <w:r w:rsidRPr="00D471E4">
        <w:rPr>
          <w:rFonts w:ascii="Dubai Light" w:hAnsi="Dubai Light" w:cs="Dubai Light"/>
          <w:b/>
          <w:bCs/>
          <w:color w:val="1A5550" w:themeColor="accent6" w:themeShade="80"/>
        </w:rPr>
        <w:t>codificación de entrada/salida</w:t>
      </w:r>
      <w:r w:rsidRPr="00C04C2E">
        <w:rPr>
          <w:rFonts w:ascii="Dubai Light" w:hAnsi="Dubai Light" w:cs="Dubai Light"/>
        </w:rPr>
        <w:t>, que asocia cada carácter a una determinada combinación de bits.</w:t>
      </w:r>
    </w:p>
    <w:p w14:paraId="0820D16A" w14:textId="77777777" w:rsidR="00FF4EBB" w:rsidRPr="00C04C2E" w:rsidRDefault="00FF4EBB" w:rsidP="00C04C2E">
      <w:pPr>
        <w:pStyle w:val="NormalWeb"/>
        <w:ind w:left="1440"/>
        <w:rPr>
          <w:rFonts w:ascii="Dubai Light" w:hAnsi="Dubai Light" w:cs="Dubai Light"/>
        </w:rPr>
      </w:pPr>
      <w:r w:rsidRPr="00C04C2E">
        <w:rPr>
          <w:rFonts w:ascii="Dubai Light" w:hAnsi="Dubai Light" w:cs="Dubai Light"/>
        </w:rPr>
        <w:t>Por ejemplo:</w:t>
      </w:r>
    </w:p>
    <w:p w14:paraId="6E0E8C46" w14:textId="77777777" w:rsidR="00FF4EBB" w:rsidRPr="00D471E4" w:rsidRDefault="00FF4EBB" w:rsidP="00C04C2E">
      <w:pPr>
        <w:numPr>
          <w:ilvl w:val="0"/>
          <w:numId w:val="18"/>
        </w:numPr>
        <w:tabs>
          <w:tab w:val="clear" w:pos="720"/>
          <w:tab w:val="num" w:pos="2160"/>
        </w:tabs>
        <w:spacing w:before="100" w:beforeAutospacing="1" w:after="100" w:afterAutospacing="1" w:line="240" w:lineRule="auto"/>
        <w:ind w:left="2160"/>
        <w:rPr>
          <w:rFonts w:ascii="Dubai Light" w:hAnsi="Dubai Light" w:cs="Dubai Light"/>
          <w:b w:val="0"/>
          <w:bCs/>
          <w:color w:val="1A5550" w:themeColor="accent6" w:themeShade="80"/>
          <w:sz w:val="24"/>
          <w:szCs w:val="20"/>
        </w:rPr>
      </w:pPr>
      <w:r w:rsidRPr="00D471E4">
        <w:rPr>
          <w:rStyle w:val="Textoennegrita"/>
          <w:rFonts w:ascii="Dubai Light" w:hAnsi="Dubai Light" w:cs="Dubai Light"/>
          <w:b/>
          <w:bCs w:val="0"/>
          <w:color w:val="1A5550" w:themeColor="accent6" w:themeShade="80"/>
          <w:sz w:val="24"/>
          <w:szCs w:val="20"/>
        </w:rPr>
        <w:t>BCD (</w:t>
      </w:r>
      <w:proofErr w:type="spellStart"/>
      <w:r w:rsidRPr="00D471E4">
        <w:rPr>
          <w:rStyle w:val="Textoennegrita"/>
          <w:rFonts w:ascii="Dubai Light" w:hAnsi="Dubai Light" w:cs="Dubai Light"/>
          <w:b/>
          <w:bCs w:val="0"/>
          <w:color w:val="1A5550" w:themeColor="accent6" w:themeShade="80"/>
          <w:sz w:val="24"/>
          <w:szCs w:val="20"/>
        </w:rPr>
        <w:t>Binary</w:t>
      </w:r>
      <w:proofErr w:type="spellEnd"/>
      <w:r w:rsidRPr="00D471E4">
        <w:rPr>
          <w:rStyle w:val="Textoennegrita"/>
          <w:rFonts w:ascii="Dubai Light" w:hAnsi="Dubai Light" w:cs="Dubai Light"/>
          <w:b/>
          <w:bCs w:val="0"/>
          <w:color w:val="1A5550" w:themeColor="accent6" w:themeShade="80"/>
          <w:sz w:val="24"/>
          <w:szCs w:val="20"/>
        </w:rPr>
        <w:t xml:space="preserve"> </w:t>
      </w:r>
      <w:proofErr w:type="spellStart"/>
      <w:r w:rsidRPr="00D471E4">
        <w:rPr>
          <w:rStyle w:val="Textoennegrita"/>
          <w:rFonts w:ascii="Dubai Light" w:hAnsi="Dubai Light" w:cs="Dubai Light"/>
          <w:b/>
          <w:bCs w:val="0"/>
          <w:color w:val="1A5550" w:themeColor="accent6" w:themeShade="80"/>
          <w:sz w:val="24"/>
          <w:szCs w:val="20"/>
        </w:rPr>
        <w:t>Coded</w:t>
      </w:r>
      <w:proofErr w:type="spellEnd"/>
      <w:r w:rsidRPr="00D471E4">
        <w:rPr>
          <w:rStyle w:val="Textoennegrita"/>
          <w:rFonts w:ascii="Dubai Light" w:hAnsi="Dubai Light" w:cs="Dubai Light"/>
          <w:b/>
          <w:bCs w:val="0"/>
          <w:color w:val="1A5550" w:themeColor="accent6" w:themeShade="80"/>
          <w:sz w:val="24"/>
          <w:szCs w:val="20"/>
        </w:rPr>
        <w:t xml:space="preserve"> Decimal)</w:t>
      </w:r>
    </w:p>
    <w:p w14:paraId="3F283F2F" w14:textId="77777777" w:rsidR="00FF4EBB" w:rsidRPr="00D471E4" w:rsidRDefault="00FF4EBB" w:rsidP="00C04C2E">
      <w:pPr>
        <w:numPr>
          <w:ilvl w:val="0"/>
          <w:numId w:val="18"/>
        </w:numPr>
        <w:tabs>
          <w:tab w:val="clear" w:pos="720"/>
          <w:tab w:val="num" w:pos="2160"/>
        </w:tabs>
        <w:spacing w:before="100" w:beforeAutospacing="1" w:after="100" w:afterAutospacing="1" w:line="240" w:lineRule="auto"/>
        <w:ind w:left="2160"/>
        <w:rPr>
          <w:rFonts w:ascii="Dubai Light" w:hAnsi="Dubai Light" w:cs="Dubai Light"/>
          <w:b w:val="0"/>
          <w:bCs/>
          <w:color w:val="1A5550" w:themeColor="accent6" w:themeShade="80"/>
          <w:sz w:val="24"/>
          <w:szCs w:val="20"/>
        </w:rPr>
      </w:pPr>
      <w:r w:rsidRPr="00D471E4">
        <w:rPr>
          <w:rStyle w:val="Textoennegrita"/>
          <w:rFonts w:ascii="Dubai Light" w:hAnsi="Dubai Light" w:cs="Dubai Light"/>
          <w:b/>
          <w:bCs w:val="0"/>
          <w:color w:val="1A5550" w:themeColor="accent6" w:themeShade="80"/>
          <w:sz w:val="24"/>
          <w:szCs w:val="20"/>
        </w:rPr>
        <w:t xml:space="preserve">EBCDIC (Extended BCD </w:t>
      </w:r>
      <w:proofErr w:type="spellStart"/>
      <w:r w:rsidRPr="00D471E4">
        <w:rPr>
          <w:rStyle w:val="Textoennegrita"/>
          <w:rFonts w:ascii="Dubai Light" w:hAnsi="Dubai Light" w:cs="Dubai Light"/>
          <w:b/>
          <w:bCs w:val="0"/>
          <w:color w:val="1A5550" w:themeColor="accent6" w:themeShade="80"/>
          <w:sz w:val="24"/>
          <w:szCs w:val="20"/>
        </w:rPr>
        <w:t>Interchange</w:t>
      </w:r>
      <w:proofErr w:type="spellEnd"/>
      <w:r w:rsidRPr="00D471E4">
        <w:rPr>
          <w:rStyle w:val="Textoennegrita"/>
          <w:rFonts w:ascii="Dubai Light" w:hAnsi="Dubai Light" w:cs="Dubai Light"/>
          <w:b/>
          <w:bCs w:val="0"/>
          <w:color w:val="1A5550" w:themeColor="accent6" w:themeShade="80"/>
          <w:sz w:val="24"/>
          <w:szCs w:val="20"/>
        </w:rPr>
        <w:t xml:space="preserve"> </w:t>
      </w:r>
      <w:proofErr w:type="spellStart"/>
      <w:r w:rsidRPr="00D471E4">
        <w:rPr>
          <w:rStyle w:val="Textoennegrita"/>
          <w:rFonts w:ascii="Dubai Light" w:hAnsi="Dubai Light" w:cs="Dubai Light"/>
          <w:b/>
          <w:bCs w:val="0"/>
          <w:color w:val="1A5550" w:themeColor="accent6" w:themeShade="80"/>
          <w:sz w:val="24"/>
          <w:szCs w:val="20"/>
        </w:rPr>
        <w:t>Code</w:t>
      </w:r>
      <w:proofErr w:type="spellEnd"/>
      <w:r w:rsidRPr="00D471E4">
        <w:rPr>
          <w:rStyle w:val="Textoennegrita"/>
          <w:rFonts w:ascii="Dubai Light" w:hAnsi="Dubai Light" w:cs="Dubai Light"/>
          <w:b/>
          <w:bCs w:val="0"/>
          <w:color w:val="1A5550" w:themeColor="accent6" w:themeShade="80"/>
          <w:sz w:val="24"/>
          <w:szCs w:val="20"/>
        </w:rPr>
        <w:t>)</w:t>
      </w:r>
    </w:p>
    <w:p w14:paraId="060CBB54" w14:textId="77777777" w:rsidR="00FF4EBB" w:rsidRPr="00D471E4" w:rsidRDefault="00FF4EBB" w:rsidP="00C04C2E">
      <w:pPr>
        <w:numPr>
          <w:ilvl w:val="0"/>
          <w:numId w:val="18"/>
        </w:numPr>
        <w:tabs>
          <w:tab w:val="clear" w:pos="720"/>
          <w:tab w:val="num" w:pos="2160"/>
        </w:tabs>
        <w:spacing w:before="100" w:beforeAutospacing="1" w:after="100" w:afterAutospacing="1" w:line="240" w:lineRule="auto"/>
        <w:ind w:left="2160"/>
        <w:rPr>
          <w:rFonts w:ascii="Dubai Light" w:hAnsi="Dubai Light" w:cs="Dubai Light"/>
          <w:b w:val="0"/>
          <w:bCs/>
          <w:color w:val="1A5550" w:themeColor="accent6" w:themeShade="80"/>
          <w:sz w:val="24"/>
          <w:szCs w:val="20"/>
        </w:rPr>
      </w:pPr>
      <w:r w:rsidRPr="00D471E4">
        <w:rPr>
          <w:rStyle w:val="Textoennegrita"/>
          <w:rFonts w:ascii="Dubai Light" w:hAnsi="Dubai Light" w:cs="Dubai Light"/>
          <w:b/>
          <w:bCs w:val="0"/>
          <w:color w:val="1A5550" w:themeColor="accent6" w:themeShade="80"/>
          <w:sz w:val="24"/>
          <w:szCs w:val="20"/>
        </w:rPr>
        <w:t xml:space="preserve">ASCII (American Standard </w:t>
      </w:r>
      <w:proofErr w:type="spellStart"/>
      <w:r w:rsidRPr="00D471E4">
        <w:rPr>
          <w:rStyle w:val="Textoennegrita"/>
          <w:rFonts w:ascii="Dubai Light" w:hAnsi="Dubai Light" w:cs="Dubai Light"/>
          <w:b/>
          <w:bCs w:val="0"/>
          <w:color w:val="1A5550" w:themeColor="accent6" w:themeShade="80"/>
          <w:sz w:val="24"/>
          <w:szCs w:val="20"/>
        </w:rPr>
        <w:t>Code</w:t>
      </w:r>
      <w:proofErr w:type="spellEnd"/>
      <w:r w:rsidRPr="00D471E4">
        <w:rPr>
          <w:rStyle w:val="Textoennegrita"/>
          <w:rFonts w:ascii="Dubai Light" w:hAnsi="Dubai Light" w:cs="Dubai Light"/>
          <w:b/>
          <w:bCs w:val="0"/>
          <w:color w:val="1A5550" w:themeColor="accent6" w:themeShade="80"/>
          <w:sz w:val="24"/>
          <w:szCs w:val="20"/>
        </w:rPr>
        <w:t xml:space="preserve"> </w:t>
      </w:r>
      <w:proofErr w:type="spellStart"/>
      <w:r w:rsidRPr="00D471E4">
        <w:rPr>
          <w:rStyle w:val="Textoennegrita"/>
          <w:rFonts w:ascii="Dubai Light" w:hAnsi="Dubai Light" w:cs="Dubai Light"/>
          <w:b/>
          <w:bCs w:val="0"/>
          <w:color w:val="1A5550" w:themeColor="accent6" w:themeShade="80"/>
          <w:sz w:val="24"/>
          <w:szCs w:val="20"/>
        </w:rPr>
        <w:t>for</w:t>
      </w:r>
      <w:proofErr w:type="spellEnd"/>
      <w:r w:rsidRPr="00D471E4">
        <w:rPr>
          <w:rStyle w:val="Textoennegrita"/>
          <w:rFonts w:ascii="Dubai Light" w:hAnsi="Dubai Light" w:cs="Dubai Light"/>
          <w:b/>
          <w:bCs w:val="0"/>
          <w:color w:val="1A5550" w:themeColor="accent6" w:themeShade="80"/>
          <w:sz w:val="24"/>
          <w:szCs w:val="20"/>
        </w:rPr>
        <w:t xml:space="preserve"> </w:t>
      </w:r>
      <w:proofErr w:type="spellStart"/>
      <w:r w:rsidRPr="00D471E4">
        <w:rPr>
          <w:rStyle w:val="Textoennegrita"/>
          <w:rFonts w:ascii="Dubai Light" w:hAnsi="Dubai Light" w:cs="Dubai Light"/>
          <w:b/>
          <w:bCs w:val="0"/>
          <w:color w:val="1A5550" w:themeColor="accent6" w:themeShade="80"/>
          <w:sz w:val="24"/>
          <w:szCs w:val="20"/>
        </w:rPr>
        <w:t>Information</w:t>
      </w:r>
      <w:proofErr w:type="spellEnd"/>
      <w:r w:rsidRPr="00D471E4">
        <w:rPr>
          <w:rStyle w:val="Textoennegrita"/>
          <w:rFonts w:ascii="Dubai Light" w:hAnsi="Dubai Light" w:cs="Dubai Light"/>
          <w:b/>
          <w:bCs w:val="0"/>
          <w:color w:val="1A5550" w:themeColor="accent6" w:themeShade="80"/>
          <w:sz w:val="24"/>
          <w:szCs w:val="20"/>
        </w:rPr>
        <w:t xml:space="preserve"> </w:t>
      </w:r>
      <w:proofErr w:type="spellStart"/>
      <w:r w:rsidRPr="00D471E4">
        <w:rPr>
          <w:rStyle w:val="Textoennegrita"/>
          <w:rFonts w:ascii="Dubai Light" w:hAnsi="Dubai Light" w:cs="Dubai Light"/>
          <w:b/>
          <w:bCs w:val="0"/>
          <w:color w:val="1A5550" w:themeColor="accent6" w:themeShade="80"/>
          <w:sz w:val="24"/>
          <w:szCs w:val="20"/>
        </w:rPr>
        <w:t>Interchange</w:t>
      </w:r>
      <w:proofErr w:type="spellEnd"/>
      <w:r w:rsidRPr="00D471E4">
        <w:rPr>
          <w:rStyle w:val="Textoennegrita"/>
          <w:rFonts w:ascii="Dubai Light" w:hAnsi="Dubai Light" w:cs="Dubai Light"/>
          <w:b/>
          <w:bCs w:val="0"/>
          <w:color w:val="1A5550" w:themeColor="accent6" w:themeShade="80"/>
          <w:sz w:val="24"/>
          <w:szCs w:val="20"/>
        </w:rPr>
        <w:t>)</w:t>
      </w:r>
    </w:p>
    <w:p w14:paraId="317B4368" w14:textId="77777777" w:rsidR="00FF4EBB" w:rsidRPr="00D471E4" w:rsidRDefault="00FF4EBB" w:rsidP="00C04C2E">
      <w:pPr>
        <w:numPr>
          <w:ilvl w:val="0"/>
          <w:numId w:val="18"/>
        </w:numPr>
        <w:tabs>
          <w:tab w:val="clear" w:pos="720"/>
          <w:tab w:val="num" w:pos="2160"/>
        </w:tabs>
        <w:spacing w:before="100" w:beforeAutospacing="1" w:after="100" w:afterAutospacing="1" w:line="240" w:lineRule="auto"/>
        <w:ind w:left="2160"/>
        <w:rPr>
          <w:rStyle w:val="Textoennegrita"/>
          <w:rFonts w:ascii="Dubai Light" w:hAnsi="Dubai Light" w:cs="Dubai Light"/>
          <w:b/>
          <w:bCs w:val="0"/>
          <w:color w:val="1A5550" w:themeColor="accent6" w:themeShade="80"/>
          <w:sz w:val="24"/>
          <w:szCs w:val="20"/>
        </w:rPr>
      </w:pPr>
      <w:r w:rsidRPr="00D471E4">
        <w:rPr>
          <w:rStyle w:val="Textoennegrita"/>
          <w:rFonts w:ascii="Dubai Light" w:hAnsi="Dubai Light" w:cs="Dubai Light"/>
          <w:b/>
          <w:bCs w:val="0"/>
          <w:color w:val="1A5550" w:themeColor="accent6" w:themeShade="80"/>
          <w:sz w:val="24"/>
          <w:szCs w:val="20"/>
        </w:rPr>
        <w:t>Unicode (El más utilizado).</w:t>
      </w:r>
    </w:p>
    <w:p w14:paraId="0AE6B8FB" w14:textId="77777777" w:rsidR="00C04C2E" w:rsidRPr="00C04C2E" w:rsidRDefault="00C04C2E" w:rsidP="00C04C2E">
      <w:pPr>
        <w:spacing w:before="100" w:beforeAutospacing="1" w:after="100" w:afterAutospacing="1" w:line="240" w:lineRule="auto"/>
        <w:ind w:left="2160"/>
        <w:rPr>
          <w:rFonts w:ascii="Dubai Light" w:hAnsi="Dubai Light" w:cs="Dubai Light"/>
          <w:color w:val="auto"/>
        </w:rPr>
      </w:pPr>
    </w:p>
    <w:p w14:paraId="60D5C7F8" w14:textId="77777777" w:rsidR="00FF4EBB" w:rsidRPr="00C04C2E" w:rsidRDefault="00FF4EBB" w:rsidP="00C04C2E">
      <w:pPr>
        <w:pStyle w:val="Ttulo2"/>
        <w:ind w:left="720"/>
        <w:rPr>
          <w:rFonts w:ascii="Bahnschrift" w:hAnsi="Bahnschrift"/>
          <w:color w:val="1A5550" w:themeColor="accent6" w:themeShade="80"/>
        </w:rPr>
      </w:pPr>
      <w:bookmarkStart w:id="12" w:name="_Toc118740681"/>
      <w:r w:rsidRPr="00C04C2E">
        <w:rPr>
          <w:rFonts w:ascii="Bahnschrift" w:hAnsi="Bahnschrift"/>
          <w:color w:val="1A5550" w:themeColor="accent6" w:themeShade="80"/>
        </w:rPr>
        <w:t>5.2. Representación de instrucciones:</w:t>
      </w:r>
      <w:bookmarkEnd w:id="12"/>
    </w:p>
    <w:p w14:paraId="0465511C" w14:textId="77777777" w:rsidR="00FF4EBB" w:rsidRDefault="00FF4EBB" w:rsidP="00B9053F">
      <w:pPr>
        <w:pStyle w:val="NormalWeb"/>
        <w:ind w:left="1440"/>
        <w:jc w:val="both"/>
        <w:rPr>
          <w:rFonts w:ascii="Dubai Light" w:hAnsi="Dubai Light" w:cs="Dubai Light"/>
        </w:rPr>
      </w:pPr>
      <w:r w:rsidRPr="00C04C2E">
        <w:rPr>
          <w:rFonts w:ascii="Dubai Light" w:hAnsi="Dubai Light" w:cs="Dubai Light"/>
        </w:rPr>
        <w:t xml:space="preserve">Las </w:t>
      </w:r>
      <w:r w:rsidRPr="00D471E4">
        <w:rPr>
          <w:rFonts w:ascii="Dubai Light" w:hAnsi="Dubai Light" w:cs="Dubai Light"/>
          <w:b/>
          <w:bCs/>
          <w:color w:val="1A5550" w:themeColor="accent6" w:themeShade="80"/>
        </w:rPr>
        <w:t>instrucciones de un lenguaje en alto nivel</w:t>
      </w:r>
      <w:r w:rsidRPr="00D471E4">
        <w:rPr>
          <w:rFonts w:ascii="Dubai Light" w:hAnsi="Dubai Light" w:cs="Dubai Light"/>
          <w:color w:val="1A5550" w:themeColor="accent6" w:themeShade="80"/>
        </w:rPr>
        <w:t xml:space="preserve"> </w:t>
      </w:r>
      <w:r w:rsidRPr="00C04C2E">
        <w:rPr>
          <w:rFonts w:ascii="Dubai Light" w:hAnsi="Dubai Light" w:cs="Dubai Light"/>
        </w:rPr>
        <w:t xml:space="preserve">o en </w:t>
      </w:r>
      <w:r w:rsidRPr="00D471E4">
        <w:rPr>
          <w:rFonts w:ascii="Dubai Light" w:hAnsi="Dubai Light" w:cs="Dubai Light"/>
          <w:b/>
          <w:bCs/>
          <w:color w:val="1A5550" w:themeColor="accent6" w:themeShade="80"/>
        </w:rPr>
        <w:t>lenguaje ensamblador</w:t>
      </w:r>
      <w:r w:rsidRPr="00D471E4">
        <w:rPr>
          <w:rFonts w:ascii="Dubai Light" w:hAnsi="Dubai Light" w:cs="Dubai Light"/>
          <w:color w:val="1A5550" w:themeColor="accent6" w:themeShade="80"/>
        </w:rPr>
        <w:t xml:space="preserve"> </w:t>
      </w:r>
      <w:r w:rsidRPr="00C04C2E">
        <w:rPr>
          <w:rFonts w:ascii="Dubai Light" w:hAnsi="Dubai Light" w:cs="Dubai Light"/>
        </w:rPr>
        <w:t xml:space="preserve">se dan en forma de texto, representándose en consecuencia con un </w:t>
      </w:r>
      <w:r w:rsidRPr="00D471E4">
        <w:rPr>
          <w:rFonts w:ascii="Dubai Light" w:hAnsi="Dubai Light" w:cs="Dubai Light"/>
          <w:b/>
          <w:bCs/>
          <w:color w:val="1A5550" w:themeColor="accent6" w:themeShade="80"/>
        </w:rPr>
        <w:t>código de E/S</w:t>
      </w:r>
      <w:r w:rsidRPr="00C04C2E">
        <w:rPr>
          <w:rFonts w:ascii="Dubai Light" w:hAnsi="Dubai Light" w:cs="Dubai Light"/>
        </w:rPr>
        <w:t xml:space="preserve">, y el traductor correspondiente se encarga de transformarlas en instrucciones que internamente se representan como </w:t>
      </w:r>
      <w:r w:rsidRPr="00D471E4">
        <w:rPr>
          <w:rFonts w:ascii="Dubai Light" w:hAnsi="Dubai Light" w:cs="Dubai Light"/>
          <w:b/>
          <w:bCs/>
          <w:color w:val="1A5550" w:themeColor="accent6" w:themeShade="80"/>
        </w:rPr>
        <w:t>cadena de bits</w:t>
      </w:r>
      <w:r w:rsidRPr="00C04C2E">
        <w:rPr>
          <w:rFonts w:ascii="Dubai Light" w:hAnsi="Dubai Light" w:cs="Dubai Light"/>
        </w:rPr>
        <w:t>.</w:t>
      </w:r>
    </w:p>
    <w:p w14:paraId="2E53A33A" w14:textId="77777777" w:rsidR="00C04C2E" w:rsidRDefault="00C04C2E" w:rsidP="00872FF0">
      <w:pPr>
        <w:pStyle w:val="NormalWeb"/>
        <w:rPr>
          <w:rFonts w:ascii="Dubai Light" w:hAnsi="Dubai Light" w:cs="Dubai Light"/>
        </w:rPr>
      </w:pPr>
    </w:p>
    <w:p w14:paraId="3F0AB6B6" w14:textId="77777777" w:rsidR="00872FF0" w:rsidRDefault="00872FF0" w:rsidP="00872FF0">
      <w:pPr>
        <w:pStyle w:val="NormalWeb"/>
        <w:rPr>
          <w:rFonts w:ascii="Dubai Light" w:hAnsi="Dubai Light" w:cs="Dubai Light"/>
        </w:rPr>
      </w:pPr>
    </w:p>
    <w:p w14:paraId="210B7BD2" w14:textId="77777777" w:rsidR="00872FF0" w:rsidRDefault="00872FF0" w:rsidP="00872FF0">
      <w:pPr>
        <w:pStyle w:val="NormalWeb"/>
        <w:rPr>
          <w:rFonts w:ascii="Dubai Light" w:hAnsi="Dubai Light" w:cs="Dubai Light"/>
        </w:rPr>
      </w:pPr>
    </w:p>
    <w:p w14:paraId="3E35CBA7" w14:textId="77777777" w:rsidR="00872FF0" w:rsidRDefault="00872FF0" w:rsidP="00872FF0">
      <w:pPr>
        <w:pStyle w:val="NormalWeb"/>
        <w:rPr>
          <w:rFonts w:ascii="Dubai Light" w:hAnsi="Dubai Light" w:cs="Dubai Light"/>
        </w:rPr>
      </w:pPr>
    </w:p>
    <w:p w14:paraId="1BED6803" w14:textId="77777777" w:rsidR="00872FF0" w:rsidRDefault="00872FF0" w:rsidP="00872FF0">
      <w:pPr>
        <w:pStyle w:val="NormalWeb"/>
        <w:rPr>
          <w:rFonts w:ascii="Dubai Light" w:hAnsi="Dubai Light" w:cs="Dubai Light"/>
        </w:rPr>
      </w:pPr>
    </w:p>
    <w:p w14:paraId="303D0582" w14:textId="77777777" w:rsidR="00872FF0" w:rsidRPr="00C04C2E" w:rsidRDefault="00872FF0" w:rsidP="00872FF0">
      <w:pPr>
        <w:pStyle w:val="NormalWeb"/>
        <w:rPr>
          <w:rFonts w:ascii="Dubai Light" w:hAnsi="Dubai Light" w:cs="Dubai Light"/>
        </w:rPr>
      </w:pPr>
    </w:p>
    <w:p w14:paraId="3DE554BF" w14:textId="77777777" w:rsidR="00FF4EBB" w:rsidRPr="00C04C2E" w:rsidRDefault="00FF4EBB" w:rsidP="00FA6982">
      <w:pPr>
        <w:pStyle w:val="Ttulo2"/>
        <w:ind w:left="720"/>
        <w:rPr>
          <w:rFonts w:ascii="Bahnschrift" w:hAnsi="Bahnschrift"/>
          <w:color w:val="1A5550" w:themeColor="accent6" w:themeShade="80"/>
        </w:rPr>
      </w:pPr>
      <w:bookmarkStart w:id="13" w:name="_Toc118740682"/>
      <w:r w:rsidRPr="00C04C2E">
        <w:rPr>
          <w:rFonts w:ascii="Bahnschrift" w:hAnsi="Bahnschrift"/>
          <w:color w:val="1A5550" w:themeColor="accent6" w:themeShade="80"/>
        </w:rPr>
        <w:t>5.3. Representación de imagen y video:</w:t>
      </w:r>
      <w:bookmarkEnd w:id="13"/>
    </w:p>
    <w:p w14:paraId="21F0F85C" w14:textId="2EB45458" w:rsidR="00FF4EBB" w:rsidRPr="00C04C2E" w:rsidRDefault="00FF4EBB" w:rsidP="00B9053F">
      <w:pPr>
        <w:pStyle w:val="NormalWeb"/>
        <w:ind w:left="1440"/>
        <w:jc w:val="both"/>
        <w:rPr>
          <w:rFonts w:ascii="Dubai Light" w:hAnsi="Dubai Light" w:cs="Dubai Light"/>
        </w:rPr>
      </w:pPr>
      <w:r w:rsidRPr="00C04C2E">
        <w:rPr>
          <w:rFonts w:ascii="Dubai Light" w:hAnsi="Dubai Light" w:cs="Dubai Light"/>
        </w:rPr>
        <w:t xml:space="preserve">La </w:t>
      </w:r>
      <w:r w:rsidRPr="00F97D12">
        <w:rPr>
          <w:rFonts w:ascii="Dubai Light" w:hAnsi="Dubai Light" w:cs="Dubai Light"/>
          <w:b/>
          <w:bCs/>
          <w:color w:val="1A5550" w:themeColor="accent6" w:themeShade="80"/>
        </w:rPr>
        <w:t>codificación de imágenes</w:t>
      </w:r>
      <w:r w:rsidRPr="00F97D12">
        <w:rPr>
          <w:rFonts w:ascii="Dubai Light" w:hAnsi="Dubai Light" w:cs="Dubai Light"/>
          <w:color w:val="1A5550" w:themeColor="accent6" w:themeShade="80"/>
        </w:rPr>
        <w:t xml:space="preserve"> </w:t>
      </w:r>
      <w:r w:rsidRPr="00C04C2E">
        <w:rPr>
          <w:rFonts w:ascii="Dubai Light" w:hAnsi="Dubai Light" w:cs="Dubai Light"/>
        </w:rPr>
        <w:t xml:space="preserve">se puede realizar de dos formas: mediante </w:t>
      </w:r>
      <w:r w:rsidRPr="00F97D12">
        <w:rPr>
          <w:rFonts w:ascii="Dubai Light" w:hAnsi="Dubai Light" w:cs="Dubai Light"/>
          <w:b/>
          <w:bCs/>
          <w:color w:val="1A5550" w:themeColor="accent6" w:themeShade="80"/>
        </w:rPr>
        <w:t>mapas de bits</w:t>
      </w:r>
      <w:r w:rsidRPr="00F97D12">
        <w:rPr>
          <w:rFonts w:ascii="Dubai Light" w:hAnsi="Dubai Light" w:cs="Dubai Light"/>
          <w:color w:val="1A5550" w:themeColor="accent6" w:themeShade="80"/>
        </w:rPr>
        <w:t xml:space="preserve"> </w:t>
      </w:r>
      <w:r w:rsidR="00C04C2E" w:rsidRPr="00C04C2E">
        <w:rPr>
          <w:rFonts w:ascii="Dubai Light" w:hAnsi="Dubai Light" w:cs="Dubai Light"/>
        </w:rPr>
        <w:t>(indicando</w:t>
      </w:r>
      <w:r w:rsidRPr="00C04C2E">
        <w:rPr>
          <w:rFonts w:ascii="Dubai Light" w:hAnsi="Dubai Light" w:cs="Dubai Light"/>
        </w:rPr>
        <w:t xml:space="preserve"> un color para cada bit en </w:t>
      </w:r>
      <w:r w:rsidR="00C04C2E" w:rsidRPr="00C04C2E">
        <w:rPr>
          <w:rFonts w:ascii="Dubai Light" w:hAnsi="Dubai Light" w:cs="Dubai Light"/>
        </w:rPr>
        <w:t>pantalla)</w:t>
      </w:r>
      <w:r w:rsidRPr="00C04C2E">
        <w:rPr>
          <w:rFonts w:ascii="Dubai Light" w:hAnsi="Dubai Light" w:cs="Dubai Light"/>
        </w:rPr>
        <w:t xml:space="preserve"> o mediante </w:t>
      </w:r>
      <w:r w:rsidRPr="00F97D12">
        <w:rPr>
          <w:rFonts w:ascii="Dubai Light" w:hAnsi="Dubai Light" w:cs="Dubai Light"/>
          <w:b/>
          <w:bCs/>
          <w:color w:val="1A5550" w:themeColor="accent6" w:themeShade="80"/>
        </w:rPr>
        <w:t>representación vectorial</w:t>
      </w:r>
      <w:r w:rsidRPr="00F97D12">
        <w:rPr>
          <w:rFonts w:ascii="Dubai Light" w:hAnsi="Dubai Light" w:cs="Dubai Light"/>
          <w:color w:val="1A5550" w:themeColor="accent6" w:themeShade="80"/>
        </w:rPr>
        <w:t xml:space="preserve"> </w:t>
      </w:r>
      <w:r w:rsidR="00C04C2E" w:rsidRPr="00C04C2E">
        <w:rPr>
          <w:rFonts w:ascii="Dubai Light" w:hAnsi="Dubai Light" w:cs="Dubai Light"/>
        </w:rPr>
        <w:t>(indicando</w:t>
      </w:r>
      <w:r w:rsidRPr="00C04C2E">
        <w:rPr>
          <w:rFonts w:ascii="Dubai Light" w:hAnsi="Dubai Light" w:cs="Dubai Light"/>
        </w:rPr>
        <w:t xml:space="preserve"> únicamente los vértices y el color de cada </w:t>
      </w:r>
      <w:r w:rsidR="00C04C2E" w:rsidRPr="00C04C2E">
        <w:rPr>
          <w:rFonts w:ascii="Dubai Light" w:hAnsi="Dubai Light" w:cs="Dubai Light"/>
        </w:rPr>
        <w:t>polígono)</w:t>
      </w:r>
      <w:r w:rsidRPr="00C04C2E">
        <w:rPr>
          <w:rFonts w:ascii="Dubai Light" w:hAnsi="Dubai Light" w:cs="Dubai Light"/>
        </w:rPr>
        <w:t>.</w:t>
      </w:r>
    </w:p>
    <w:p w14:paraId="34749426" w14:textId="08766CAB" w:rsidR="00FF4EBB" w:rsidRPr="00C04C2E" w:rsidRDefault="00FF4EBB" w:rsidP="00B9053F">
      <w:pPr>
        <w:pStyle w:val="NormalWeb"/>
        <w:ind w:left="1440"/>
        <w:jc w:val="both"/>
        <w:rPr>
          <w:rFonts w:ascii="Dubai Light" w:hAnsi="Dubai Light" w:cs="Dubai Light"/>
        </w:rPr>
      </w:pPr>
      <w:r w:rsidRPr="00C04C2E">
        <w:rPr>
          <w:rFonts w:ascii="Dubai Light" w:hAnsi="Dubai Light" w:cs="Dubai Light"/>
        </w:rPr>
        <w:t xml:space="preserve">A cada </w:t>
      </w:r>
      <w:r w:rsidRPr="00F97D12">
        <w:rPr>
          <w:rFonts w:ascii="Dubai Light" w:hAnsi="Dubai Light" w:cs="Dubai Light"/>
          <w:b/>
          <w:bCs/>
          <w:color w:val="1A5550" w:themeColor="accent6" w:themeShade="80"/>
        </w:rPr>
        <w:t>pixel</w:t>
      </w:r>
      <w:r w:rsidRPr="00F97D12">
        <w:rPr>
          <w:rFonts w:ascii="Dubai Light" w:hAnsi="Dubai Light" w:cs="Dubai Light"/>
          <w:color w:val="1A5550" w:themeColor="accent6" w:themeShade="80"/>
        </w:rPr>
        <w:t xml:space="preserve"> </w:t>
      </w:r>
      <w:r w:rsidRPr="00C04C2E">
        <w:rPr>
          <w:rFonts w:ascii="Dubai Light" w:hAnsi="Dubai Light" w:cs="Dubai Light"/>
        </w:rPr>
        <w:t xml:space="preserve">se le asigna un color que representar, se realiza mediante escalas de color como </w:t>
      </w:r>
      <w:r w:rsidRPr="00F97D12">
        <w:rPr>
          <w:rStyle w:val="Textoennegrita"/>
          <w:rFonts w:ascii="Dubai Light" w:eastAsiaTheme="majorEastAsia" w:hAnsi="Dubai Light" w:cs="Dubai Light"/>
          <w:color w:val="1A5550" w:themeColor="accent6" w:themeShade="80"/>
        </w:rPr>
        <w:t>RGB</w:t>
      </w:r>
      <w:r w:rsidRPr="00F97D12">
        <w:rPr>
          <w:rFonts w:ascii="Dubai Light" w:hAnsi="Dubai Light" w:cs="Dubai Light"/>
          <w:color w:val="1A5550" w:themeColor="accent6" w:themeShade="80"/>
        </w:rPr>
        <w:t xml:space="preserve"> </w:t>
      </w:r>
      <w:r w:rsidR="00C04C2E" w:rsidRPr="00F97D12">
        <w:rPr>
          <w:rFonts w:ascii="Dubai Light" w:hAnsi="Dubai Light" w:cs="Dubai Light"/>
          <w:b/>
          <w:bCs/>
          <w:color w:val="1A5550" w:themeColor="accent6" w:themeShade="80"/>
        </w:rPr>
        <w:t>(Red</w:t>
      </w:r>
      <w:r w:rsidRPr="00F97D12">
        <w:rPr>
          <w:rFonts w:ascii="Dubai Light" w:hAnsi="Dubai Light" w:cs="Dubai Light"/>
          <w:b/>
          <w:bCs/>
          <w:color w:val="1A5550" w:themeColor="accent6" w:themeShade="80"/>
        </w:rPr>
        <w:t>, Green and Blue)</w:t>
      </w:r>
      <w:r w:rsidRPr="00F97D12">
        <w:rPr>
          <w:rFonts w:ascii="Dubai Light" w:hAnsi="Dubai Light" w:cs="Dubai Light"/>
          <w:color w:val="1A5550" w:themeColor="accent6" w:themeShade="80"/>
        </w:rPr>
        <w:t xml:space="preserve"> </w:t>
      </w:r>
      <w:r w:rsidRPr="00C04C2E">
        <w:rPr>
          <w:rFonts w:ascii="Dubai Light" w:hAnsi="Dubai Light" w:cs="Dubai Light"/>
        </w:rPr>
        <w:t xml:space="preserve">o </w:t>
      </w:r>
      <w:r w:rsidRPr="00F97D12">
        <w:rPr>
          <w:rStyle w:val="Textoennegrita"/>
          <w:rFonts w:ascii="Dubai Light" w:eastAsiaTheme="majorEastAsia" w:hAnsi="Dubai Light" w:cs="Dubai Light"/>
          <w:color w:val="1A5550" w:themeColor="accent6" w:themeShade="80"/>
        </w:rPr>
        <w:t>CMYK</w:t>
      </w:r>
      <w:r w:rsidRPr="00F97D12">
        <w:rPr>
          <w:rFonts w:ascii="Dubai Light" w:hAnsi="Dubai Light" w:cs="Dubai Light"/>
          <w:color w:val="1A5550" w:themeColor="accent6" w:themeShade="80"/>
        </w:rPr>
        <w:t xml:space="preserve"> </w:t>
      </w:r>
      <w:r w:rsidRPr="00F97D12">
        <w:rPr>
          <w:rFonts w:ascii="Dubai Light" w:hAnsi="Dubai Light" w:cs="Dubai Light"/>
          <w:b/>
          <w:bCs/>
          <w:color w:val="1A5550" w:themeColor="accent6" w:themeShade="80"/>
        </w:rPr>
        <w:t>(</w:t>
      </w:r>
      <w:r w:rsidR="00C04C2E" w:rsidRPr="00F97D12">
        <w:rPr>
          <w:rFonts w:ascii="Dubai Light" w:hAnsi="Dubai Light" w:cs="Dubai Light"/>
          <w:b/>
          <w:bCs/>
          <w:color w:val="1A5550" w:themeColor="accent6" w:themeShade="80"/>
        </w:rPr>
        <w:t>Cian</w:t>
      </w:r>
      <w:r w:rsidRPr="00F97D12">
        <w:rPr>
          <w:rFonts w:ascii="Dubai Light" w:hAnsi="Dubai Light" w:cs="Dubai Light"/>
          <w:b/>
          <w:bCs/>
          <w:color w:val="1A5550" w:themeColor="accent6" w:themeShade="80"/>
        </w:rPr>
        <w:t xml:space="preserve">, Magenta, </w:t>
      </w:r>
      <w:proofErr w:type="spellStart"/>
      <w:r w:rsidRPr="00F97D12">
        <w:rPr>
          <w:rFonts w:ascii="Dubai Light" w:hAnsi="Dubai Light" w:cs="Dubai Light"/>
          <w:b/>
          <w:bCs/>
          <w:color w:val="1A5550" w:themeColor="accent6" w:themeShade="80"/>
        </w:rPr>
        <w:t>Yellow</w:t>
      </w:r>
      <w:proofErr w:type="spellEnd"/>
      <w:r w:rsidRPr="00F97D12">
        <w:rPr>
          <w:rFonts w:ascii="Dubai Light" w:hAnsi="Dubai Light" w:cs="Dubai Light"/>
          <w:b/>
          <w:bCs/>
          <w:color w:val="1A5550" w:themeColor="accent6" w:themeShade="80"/>
        </w:rPr>
        <w:t xml:space="preserve"> and Black)</w:t>
      </w:r>
      <w:r w:rsidRPr="00C04C2E">
        <w:rPr>
          <w:rFonts w:ascii="Dubai Light" w:hAnsi="Dubai Light" w:cs="Dubai Light"/>
        </w:rPr>
        <w:t xml:space="preserve">. Los pixeles también se les puede asignar el </w:t>
      </w:r>
      <w:r w:rsidRPr="00F97D12">
        <w:rPr>
          <w:rFonts w:ascii="Dubai Light" w:hAnsi="Dubai Light" w:cs="Dubai Light"/>
          <w:b/>
          <w:bCs/>
          <w:color w:val="1A5550" w:themeColor="accent6" w:themeShade="80"/>
        </w:rPr>
        <w:t>canal Alfa</w:t>
      </w:r>
      <w:r w:rsidRPr="00F97D12">
        <w:rPr>
          <w:rFonts w:ascii="Dubai Light" w:hAnsi="Dubai Light" w:cs="Dubai Light"/>
          <w:color w:val="1A5550" w:themeColor="accent6" w:themeShade="80"/>
        </w:rPr>
        <w:t xml:space="preserve"> </w:t>
      </w:r>
      <w:r w:rsidRPr="00C04C2E">
        <w:rPr>
          <w:rFonts w:ascii="Dubai Light" w:hAnsi="Dubai Light" w:cs="Dubai Light"/>
        </w:rPr>
        <w:t xml:space="preserve">que sería un cuarto valor para representar </w:t>
      </w:r>
      <w:r w:rsidRPr="00F97D12">
        <w:rPr>
          <w:rFonts w:ascii="Dubai Light" w:hAnsi="Dubai Light" w:cs="Dubai Light"/>
          <w:b/>
          <w:bCs/>
          <w:color w:val="1A5550" w:themeColor="accent6" w:themeShade="80"/>
        </w:rPr>
        <w:t xml:space="preserve">transparencia </w:t>
      </w:r>
      <w:r w:rsidRPr="00C04C2E">
        <w:rPr>
          <w:rFonts w:ascii="Dubai Light" w:hAnsi="Dubai Light" w:cs="Dubai Light"/>
        </w:rPr>
        <w:t>en la imagen.</w:t>
      </w:r>
    </w:p>
    <w:p w14:paraId="77644E84" w14:textId="0B49AD0E" w:rsidR="00FF4EBB" w:rsidRPr="00C04C2E" w:rsidRDefault="00FF4EBB" w:rsidP="00B9053F">
      <w:pPr>
        <w:pStyle w:val="NormalWeb"/>
        <w:ind w:left="1440"/>
        <w:jc w:val="both"/>
        <w:rPr>
          <w:rFonts w:ascii="Dubai Light" w:hAnsi="Dubai Light" w:cs="Dubai Light"/>
        </w:rPr>
      </w:pPr>
      <w:r w:rsidRPr="00C04C2E">
        <w:rPr>
          <w:rFonts w:ascii="Dubai Light" w:hAnsi="Dubai Light" w:cs="Dubai Light"/>
        </w:rPr>
        <w:t xml:space="preserve">La </w:t>
      </w:r>
      <w:r w:rsidRPr="005E6107">
        <w:rPr>
          <w:rFonts w:ascii="Dubai Light" w:hAnsi="Dubai Light" w:cs="Dubai Light"/>
          <w:b/>
          <w:bCs/>
          <w:color w:val="1A5550" w:themeColor="accent6" w:themeShade="80"/>
        </w:rPr>
        <w:t>resolución de la pantalla</w:t>
      </w:r>
      <w:r w:rsidRPr="005E6107">
        <w:rPr>
          <w:rFonts w:ascii="Dubai Light" w:hAnsi="Dubai Light" w:cs="Dubai Light"/>
          <w:color w:val="1A5550" w:themeColor="accent6" w:themeShade="80"/>
        </w:rPr>
        <w:t xml:space="preserve"> </w:t>
      </w:r>
      <w:r w:rsidRPr="00C04C2E">
        <w:rPr>
          <w:rFonts w:ascii="Dubai Light" w:hAnsi="Dubai Light" w:cs="Dubai Light"/>
        </w:rPr>
        <w:t xml:space="preserve">viene determinada por el número de bits que tenga, pero esta necesita tener una </w:t>
      </w:r>
      <w:r w:rsidRPr="005E6107">
        <w:rPr>
          <w:rFonts w:ascii="Dubai Light" w:hAnsi="Dubai Light" w:cs="Dubai Light"/>
          <w:b/>
          <w:bCs/>
          <w:color w:val="1A5550" w:themeColor="accent6" w:themeShade="80"/>
        </w:rPr>
        <w:t>profundidad de color</w:t>
      </w:r>
      <w:r w:rsidRPr="00C04C2E">
        <w:rPr>
          <w:rFonts w:ascii="Dubai Light" w:hAnsi="Dubai Light" w:cs="Dubai Light"/>
        </w:rPr>
        <w:t xml:space="preserve">, que sería la cantidad de colores que nos permite la paleta que estemos utilizando, según el número de bits que le dediquemos a cada color. Por ejemplo, con una profundidad de color de </w:t>
      </w:r>
      <w:r w:rsidRPr="005E6107">
        <w:rPr>
          <w:rFonts w:ascii="Dubai Light" w:hAnsi="Dubai Light" w:cs="Dubai Light"/>
          <w:b/>
          <w:bCs/>
          <w:color w:val="1A5550" w:themeColor="accent6" w:themeShade="80"/>
        </w:rPr>
        <w:t>8 b</w:t>
      </w:r>
      <w:r w:rsidR="005E6107" w:rsidRPr="005E6107">
        <w:rPr>
          <w:rFonts w:ascii="Dubai Light" w:hAnsi="Dubai Light" w:cs="Dubai Light"/>
          <w:b/>
          <w:bCs/>
          <w:color w:val="1A5550" w:themeColor="accent6" w:themeShade="80"/>
        </w:rPr>
        <w:t>its</w:t>
      </w:r>
      <w:r w:rsidRPr="00C04C2E">
        <w:rPr>
          <w:rFonts w:ascii="Dubai Light" w:hAnsi="Dubai Light" w:cs="Dubai Light"/>
        </w:rPr>
        <w:t xml:space="preserve">, podremos representar </w:t>
      </w:r>
      <w:r w:rsidRPr="005E6107">
        <w:rPr>
          <w:rFonts w:ascii="Dubai Light" w:hAnsi="Dubai Light" w:cs="Dubai Light"/>
          <w:b/>
          <w:bCs/>
          <w:color w:val="1A5550" w:themeColor="accent6" w:themeShade="80"/>
        </w:rPr>
        <w:t>2^8 combinaciones de color</w:t>
      </w:r>
      <w:r w:rsidRPr="00C04C2E">
        <w:rPr>
          <w:rFonts w:ascii="Dubai Light" w:hAnsi="Dubai Light" w:cs="Dubai Light"/>
        </w:rPr>
        <w:t>.</w:t>
      </w:r>
    </w:p>
    <w:p w14:paraId="5E25208D" w14:textId="4E04BEAB" w:rsidR="00FF4EBB" w:rsidRDefault="00FF4EBB" w:rsidP="00B9053F">
      <w:pPr>
        <w:pStyle w:val="NormalWeb"/>
        <w:ind w:left="1440"/>
        <w:jc w:val="both"/>
        <w:rPr>
          <w:rFonts w:ascii="Dubai Light" w:hAnsi="Dubai Light" w:cs="Dubai Light"/>
        </w:rPr>
      </w:pPr>
      <w:r w:rsidRPr="00C04C2E">
        <w:rPr>
          <w:rFonts w:ascii="Dubai Light" w:hAnsi="Dubai Light" w:cs="Dubai Light"/>
        </w:rPr>
        <w:t xml:space="preserve">Un video </w:t>
      </w:r>
      <w:r w:rsidR="00C04C2E" w:rsidRPr="00C04C2E">
        <w:rPr>
          <w:rFonts w:ascii="Dubai Light" w:hAnsi="Dubai Light" w:cs="Dubai Light"/>
        </w:rPr>
        <w:t>está</w:t>
      </w:r>
      <w:r w:rsidRPr="00C04C2E">
        <w:rPr>
          <w:rFonts w:ascii="Dubai Light" w:hAnsi="Dubai Light" w:cs="Dubai Light"/>
        </w:rPr>
        <w:t xml:space="preserve"> formado por </w:t>
      </w:r>
      <w:r w:rsidRPr="00855732">
        <w:rPr>
          <w:rFonts w:ascii="Dubai Light" w:hAnsi="Dubai Light" w:cs="Dubai Light"/>
          <w:b/>
          <w:bCs/>
          <w:color w:val="1A5550" w:themeColor="accent6" w:themeShade="80"/>
        </w:rPr>
        <w:t xml:space="preserve">imágenes estáticas </w:t>
      </w:r>
      <w:r w:rsidRPr="00C04C2E">
        <w:rPr>
          <w:rFonts w:ascii="Dubai Light" w:hAnsi="Dubai Light" w:cs="Dubai Light"/>
        </w:rPr>
        <w:t xml:space="preserve">que pasan muy rápidamente, a esta velocidad se le denomina como </w:t>
      </w:r>
      <w:r w:rsidRPr="005E6107">
        <w:rPr>
          <w:rStyle w:val="Textoennegrita"/>
          <w:rFonts w:ascii="Dubai Light" w:eastAsiaTheme="majorEastAsia" w:hAnsi="Dubai Light" w:cs="Dubai Light"/>
          <w:color w:val="1A5550" w:themeColor="accent6" w:themeShade="80"/>
        </w:rPr>
        <w:t>FPS</w:t>
      </w:r>
      <w:r w:rsidRPr="005E6107">
        <w:rPr>
          <w:rFonts w:ascii="Dubai Light" w:hAnsi="Dubai Light" w:cs="Dubai Light"/>
          <w:color w:val="1A5550" w:themeColor="accent6" w:themeShade="80"/>
        </w:rPr>
        <w:t xml:space="preserve"> </w:t>
      </w:r>
      <w:r w:rsidRPr="005E6107">
        <w:rPr>
          <w:rFonts w:ascii="Dubai Light" w:hAnsi="Dubai Light" w:cs="Dubai Light"/>
          <w:b/>
          <w:bCs/>
          <w:color w:val="1A5550" w:themeColor="accent6" w:themeShade="80"/>
        </w:rPr>
        <w:t>(</w:t>
      </w:r>
      <w:proofErr w:type="spellStart"/>
      <w:r w:rsidRPr="005E6107">
        <w:rPr>
          <w:rFonts w:ascii="Dubai Light" w:hAnsi="Dubai Light" w:cs="Dubai Light"/>
          <w:b/>
          <w:bCs/>
          <w:color w:val="1A5550" w:themeColor="accent6" w:themeShade="80"/>
        </w:rPr>
        <w:t>Frames</w:t>
      </w:r>
      <w:proofErr w:type="spellEnd"/>
      <w:r w:rsidRPr="005E6107">
        <w:rPr>
          <w:rFonts w:ascii="Dubai Light" w:hAnsi="Dubai Light" w:cs="Dubai Light"/>
          <w:b/>
          <w:bCs/>
          <w:color w:val="1A5550" w:themeColor="accent6" w:themeShade="80"/>
        </w:rPr>
        <w:t xml:space="preserve"> Per </w:t>
      </w:r>
      <w:proofErr w:type="spellStart"/>
      <w:r w:rsidRPr="005E6107">
        <w:rPr>
          <w:rFonts w:ascii="Dubai Light" w:hAnsi="Dubai Light" w:cs="Dubai Light"/>
          <w:b/>
          <w:bCs/>
          <w:color w:val="1A5550" w:themeColor="accent6" w:themeShade="80"/>
        </w:rPr>
        <w:t>Second</w:t>
      </w:r>
      <w:proofErr w:type="spellEnd"/>
      <w:r w:rsidRPr="005E6107">
        <w:rPr>
          <w:rFonts w:ascii="Dubai Light" w:hAnsi="Dubai Light" w:cs="Dubai Light"/>
          <w:b/>
          <w:bCs/>
          <w:color w:val="1A5550" w:themeColor="accent6" w:themeShade="80"/>
        </w:rPr>
        <w:t>).</w:t>
      </w:r>
    </w:p>
    <w:p w14:paraId="651BB32E" w14:textId="77777777" w:rsidR="00B9053F" w:rsidRPr="00C04C2E" w:rsidRDefault="00B9053F" w:rsidP="00B9053F">
      <w:pPr>
        <w:pStyle w:val="NormalWeb"/>
        <w:ind w:left="1440"/>
        <w:jc w:val="both"/>
        <w:rPr>
          <w:rFonts w:ascii="Dubai Light" w:hAnsi="Dubai Light" w:cs="Dubai Light"/>
        </w:rPr>
      </w:pPr>
    </w:p>
    <w:p w14:paraId="515EB224" w14:textId="77777777" w:rsidR="00FF4EBB" w:rsidRDefault="00FF4EBB" w:rsidP="00C04C2E">
      <w:pPr>
        <w:pStyle w:val="Ttulo2"/>
        <w:ind w:left="720"/>
        <w:rPr>
          <w:rFonts w:ascii="Bahnschrift" w:hAnsi="Bahnschrift"/>
          <w:color w:val="1A5550" w:themeColor="accent6" w:themeShade="80"/>
        </w:rPr>
      </w:pPr>
      <w:bookmarkStart w:id="14" w:name="_Toc118740683"/>
      <w:r w:rsidRPr="00C04C2E">
        <w:rPr>
          <w:rFonts w:ascii="Bahnschrift" w:hAnsi="Bahnschrift"/>
          <w:color w:val="1A5550" w:themeColor="accent6" w:themeShade="80"/>
        </w:rPr>
        <w:t>5.4. Representación de sonido:</w:t>
      </w:r>
      <w:bookmarkEnd w:id="14"/>
    </w:p>
    <w:p w14:paraId="2B3A7325" w14:textId="77777777" w:rsidR="00B9053F" w:rsidRPr="00872FF0" w:rsidRDefault="00B9053F" w:rsidP="00B9053F">
      <w:pPr>
        <w:rPr>
          <w:sz w:val="8"/>
          <w:szCs w:val="4"/>
        </w:rPr>
      </w:pPr>
    </w:p>
    <w:p w14:paraId="38E4DEA7" w14:textId="77777777" w:rsidR="00FF4EBB" w:rsidRDefault="00FF4EBB" w:rsidP="00872FF0">
      <w:pPr>
        <w:pStyle w:val="NormalWeb"/>
        <w:ind w:left="1440"/>
        <w:jc w:val="both"/>
        <w:rPr>
          <w:rFonts w:ascii="Dubai Light" w:hAnsi="Dubai Light" w:cs="Dubai Light"/>
        </w:rPr>
      </w:pPr>
      <w:r w:rsidRPr="00B9053F">
        <w:rPr>
          <w:rFonts w:ascii="Dubai Light" w:hAnsi="Dubai Light" w:cs="Dubai Light"/>
        </w:rPr>
        <w:t xml:space="preserve">Para representar </w:t>
      </w:r>
      <w:r w:rsidRPr="00855732">
        <w:rPr>
          <w:rFonts w:ascii="Dubai Light" w:hAnsi="Dubai Light" w:cs="Dubai Light"/>
          <w:b/>
          <w:bCs/>
          <w:color w:val="1A5550" w:themeColor="accent6" w:themeShade="80"/>
        </w:rPr>
        <w:t>sonido</w:t>
      </w:r>
      <w:r w:rsidRPr="00855732">
        <w:rPr>
          <w:rFonts w:ascii="Dubai Light" w:hAnsi="Dubai Light" w:cs="Dubai Light"/>
          <w:color w:val="1A5550" w:themeColor="accent6" w:themeShade="80"/>
        </w:rPr>
        <w:t xml:space="preserve"> </w:t>
      </w:r>
      <w:r w:rsidRPr="00B9053F">
        <w:rPr>
          <w:rFonts w:ascii="Dubai Light" w:hAnsi="Dubai Light" w:cs="Dubai Light"/>
        </w:rPr>
        <w:t xml:space="preserve">es necesario digitalizarlo. Este proceso sólo puede tomar un número discreto de valores del mundo real, por lo que se realiza un muestreo que consiste en tomar un cierto número limitado de valores </w:t>
      </w:r>
      <w:r w:rsidRPr="00855732">
        <w:rPr>
          <w:rFonts w:ascii="Dubai Light" w:hAnsi="Dubai Light" w:cs="Dubai Light"/>
          <w:b/>
          <w:bCs/>
          <w:color w:val="1A5550" w:themeColor="accent6" w:themeShade="80"/>
        </w:rPr>
        <w:t>(frecuencias en el tiempo)</w:t>
      </w:r>
      <w:r w:rsidRPr="00855732">
        <w:rPr>
          <w:rFonts w:ascii="Dubai Light" w:hAnsi="Dubai Light" w:cs="Dubai Light"/>
          <w:color w:val="1A5550" w:themeColor="accent6" w:themeShade="80"/>
        </w:rPr>
        <w:t xml:space="preserve"> </w:t>
      </w:r>
      <w:r w:rsidRPr="00B9053F">
        <w:rPr>
          <w:rFonts w:ascii="Dubai Light" w:hAnsi="Dubai Light" w:cs="Dubai Light"/>
        </w:rPr>
        <w:t>de dicho sonido.</w:t>
      </w:r>
    </w:p>
    <w:p w14:paraId="0F5C05AB" w14:textId="77777777" w:rsidR="00B9053F" w:rsidRDefault="00B9053F" w:rsidP="00B9053F">
      <w:pPr>
        <w:pStyle w:val="NormalWeb"/>
        <w:ind w:left="1440"/>
        <w:rPr>
          <w:rFonts w:ascii="Dubai Light" w:hAnsi="Dubai Light" w:cs="Dubai Light"/>
        </w:rPr>
      </w:pPr>
    </w:p>
    <w:p w14:paraId="44682CE0" w14:textId="77777777" w:rsidR="00B9053F" w:rsidRDefault="00B9053F" w:rsidP="00B9053F">
      <w:pPr>
        <w:pStyle w:val="NormalWeb"/>
        <w:ind w:left="1440"/>
        <w:rPr>
          <w:rFonts w:ascii="Dubai Light" w:hAnsi="Dubai Light" w:cs="Dubai Light"/>
        </w:rPr>
      </w:pPr>
    </w:p>
    <w:p w14:paraId="50570372" w14:textId="77777777" w:rsidR="00B9053F" w:rsidRDefault="00B9053F" w:rsidP="00B9053F">
      <w:pPr>
        <w:pStyle w:val="NormalWeb"/>
        <w:ind w:left="1440"/>
        <w:rPr>
          <w:rFonts w:ascii="Dubai Light" w:hAnsi="Dubai Light" w:cs="Dubai Light"/>
        </w:rPr>
      </w:pPr>
    </w:p>
    <w:p w14:paraId="1A4DD531" w14:textId="77777777" w:rsidR="00B9053F" w:rsidRPr="00B9053F" w:rsidRDefault="00B9053F" w:rsidP="00B9053F">
      <w:pPr>
        <w:pStyle w:val="NormalWeb"/>
        <w:ind w:left="1440"/>
        <w:rPr>
          <w:rFonts w:ascii="Dubai Light" w:hAnsi="Dubai Light" w:cs="Dubai Light"/>
        </w:rPr>
      </w:pPr>
    </w:p>
    <w:p w14:paraId="3F3E82C3" w14:textId="77777777" w:rsidR="00FF4EBB" w:rsidRDefault="00FF4EBB" w:rsidP="00FA6982">
      <w:pPr>
        <w:pStyle w:val="Ttulo1"/>
        <w:ind w:left="360"/>
        <w:rPr>
          <w:rFonts w:ascii="Bahnschrift" w:hAnsi="Bahnschrift"/>
          <w:color w:val="278079" w:themeColor="accent6" w:themeShade="BF"/>
          <w:sz w:val="44"/>
          <w:szCs w:val="24"/>
        </w:rPr>
      </w:pPr>
      <w:bookmarkStart w:id="15" w:name="_Toc118740684"/>
      <w:r w:rsidRPr="00B9053F">
        <w:rPr>
          <w:rFonts w:ascii="Bahnschrift" w:hAnsi="Bahnschrift"/>
          <w:color w:val="278079" w:themeColor="accent6" w:themeShade="BF"/>
          <w:sz w:val="44"/>
          <w:szCs w:val="24"/>
        </w:rPr>
        <w:lastRenderedPageBreak/>
        <w:t>6. Características de un ordenador digital:</w:t>
      </w:r>
      <w:bookmarkEnd w:id="15"/>
    </w:p>
    <w:p w14:paraId="04698316" w14:textId="77777777" w:rsidR="00B9053F" w:rsidRPr="00872FF0" w:rsidRDefault="00B9053F" w:rsidP="00FF4EBB">
      <w:pPr>
        <w:pStyle w:val="Ttulo1"/>
        <w:rPr>
          <w:rFonts w:ascii="Bahnschrift" w:hAnsi="Bahnschrift"/>
          <w:color w:val="278079" w:themeColor="accent6" w:themeShade="BF"/>
          <w:sz w:val="2"/>
          <w:szCs w:val="2"/>
        </w:rPr>
      </w:pPr>
    </w:p>
    <w:p w14:paraId="5C2B415D" w14:textId="77777777" w:rsidR="00FF4EBB" w:rsidRPr="00B9053F" w:rsidRDefault="00FF4EBB" w:rsidP="00B9053F">
      <w:pPr>
        <w:pStyle w:val="NormalWeb"/>
        <w:ind w:left="360"/>
        <w:jc w:val="both"/>
        <w:rPr>
          <w:rFonts w:ascii="Dubai Light" w:hAnsi="Dubai Light" w:cs="Dubai Light"/>
        </w:rPr>
      </w:pPr>
      <w:r w:rsidRPr="00B9053F">
        <w:rPr>
          <w:rFonts w:ascii="Dubai Light" w:hAnsi="Dubai Light" w:cs="Dubai Light"/>
        </w:rPr>
        <w:t>Las características más relevantes de un ordenador digital son:</w:t>
      </w:r>
    </w:p>
    <w:p w14:paraId="0277746A" w14:textId="77777777"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Longitud de palabra</w:t>
      </w:r>
      <w:r w:rsidRPr="006B1821">
        <w:rPr>
          <w:rFonts w:ascii="Dubai Light" w:hAnsi="Dubai Light" w:cs="Dubai Light"/>
          <w:b/>
          <w:bCs/>
          <w:color w:val="1A5550" w:themeColor="accent6" w:themeShade="80"/>
        </w:rPr>
        <w:t>:</w:t>
      </w:r>
      <w:r w:rsidRPr="00B9053F">
        <w:rPr>
          <w:rFonts w:ascii="Dubai Light" w:hAnsi="Dubai Light" w:cs="Dubai Light"/>
        </w:rPr>
        <w:t xml:space="preserve"> Longitud de la cadena de bits que el computador puede manejar simultáneamente (en paralelo).</w:t>
      </w:r>
    </w:p>
    <w:p w14:paraId="26D731D8" w14:textId="77777777" w:rsidR="006B1821" w:rsidRPr="006B1821" w:rsidRDefault="006B1821" w:rsidP="006B1821">
      <w:pPr>
        <w:pStyle w:val="NormalWeb"/>
        <w:ind w:left="1080"/>
        <w:jc w:val="both"/>
        <w:rPr>
          <w:rFonts w:ascii="Dubai Light" w:hAnsi="Dubai Light" w:cs="Dubai Light"/>
          <w:sz w:val="2"/>
          <w:szCs w:val="2"/>
        </w:rPr>
      </w:pPr>
    </w:p>
    <w:p w14:paraId="3BB9C200" w14:textId="77777777" w:rsidR="00FF4EBB" w:rsidRPr="006B1821" w:rsidRDefault="00FF4EBB" w:rsidP="00B9053F">
      <w:pPr>
        <w:pStyle w:val="NormalWeb"/>
        <w:numPr>
          <w:ilvl w:val="0"/>
          <w:numId w:val="19"/>
        </w:numPr>
        <w:tabs>
          <w:tab w:val="clear" w:pos="720"/>
          <w:tab w:val="num" w:pos="1080"/>
        </w:tabs>
        <w:ind w:left="1080"/>
        <w:jc w:val="both"/>
        <w:rPr>
          <w:rStyle w:val="nfasis"/>
          <w:rFonts w:ascii="Dubai Light" w:hAnsi="Dubai Light" w:cs="Dubai Light"/>
          <w:i w:val="0"/>
          <w:iCs w:val="0"/>
        </w:rPr>
      </w:pPr>
      <w:r w:rsidRPr="006B1821">
        <w:rPr>
          <w:rStyle w:val="Textoennegrita"/>
          <w:rFonts w:ascii="Dubai Light" w:eastAsiaTheme="majorEastAsia" w:hAnsi="Dubai Light" w:cs="Dubai Light"/>
          <w:color w:val="1A5550" w:themeColor="accent6" w:themeShade="80"/>
        </w:rPr>
        <w:t>Memoria principal (RAM)</w:t>
      </w:r>
      <w:r w:rsidRPr="006B1821">
        <w:rPr>
          <w:rFonts w:ascii="Dubai Light" w:hAnsi="Dubai Light" w:cs="Dubai Light"/>
          <w:color w:val="1A5550" w:themeColor="accent6" w:themeShade="80"/>
        </w:rPr>
        <w:t xml:space="preserve">: </w:t>
      </w:r>
      <w:r w:rsidRPr="00B9053F">
        <w:rPr>
          <w:rFonts w:ascii="Dubai Light" w:hAnsi="Dubai Light" w:cs="Dubai Light"/>
        </w:rPr>
        <w:t xml:space="preserve">es donde se almacenan de forma </w:t>
      </w:r>
      <w:r w:rsidRPr="003E787D">
        <w:rPr>
          <w:rFonts w:ascii="Dubai Light" w:hAnsi="Dubai Light" w:cs="Dubai Light"/>
          <w:b/>
          <w:bCs/>
          <w:color w:val="1A5550" w:themeColor="accent6" w:themeShade="80"/>
        </w:rPr>
        <w:t>temporal</w:t>
      </w:r>
      <w:r w:rsidRPr="00B9053F">
        <w:rPr>
          <w:rFonts w:ascii="Dubai Light" w:hAnsi="Dubai Light" w:cs="Dubai Light"/>
        </w:rPr>
        <w:t xml:space="preserve"> los datos de los programas que estás utilizando en este momento. Sus siglas significan </w:t>
      </w:r>
      <w:proofErr w:type="spellStart"/>
      <w:r w:rsidRPr="006B1821">
        <w:rPr>
          <w:rStyle w:val="nfasis"/>
          <w:rFonts w:ascii="Dubai Light" w:eastAsiaTheme="minorEastAsia" w:hAnsi="Dubai Light" w:cs="Dubai Light"/>
          <w:b/>
          <w:bCs/>
          <w:color w:val="1A5550" w:themeColor="accent6" w:themeShade="80"/>
        </w:rPr>
        <w:t>Random</w:t>
      </w:r>
      <w:proofErr w:type="spellEnd"/>
      <w:r w:rsidRPr="006B1821">
        <w:rPr>
          <w:rStyle w:val="nfasis"/>
          <w:rFonts w:ascii="Dubai Light" w:eastAsiaTheme="minorEastAsia" w:hAnsi="Dubai Light" w:cs="Dubai Light"/>
          <w:b/>
          <w:bCs/>
          <w:color w:val="1A5550" w:themeColor="accent6" w:themeShade="80"/>
        </w:rPr>
        <w:t xml:space="preserve"> Access </w:t>
      </w:r>
      <w:proofErr w:type="spellStart"/>
      <w:r w:rsidRPr="006B1821">
        <w:rPr>
          <w:rStyle w:val="nfasis"/>
          <w:rFonts w:ascii="Dubai Light" w:eastAsiaTheme="minorEastAsia" w:hAnsi="Dubai Light" w:cs="Dubai Light"/>
          <w:b/>
          <w:bCs/>
          <w:color w:val="1A5550" w:themeColor="accent6" w:themeShade="80"/>
        </w:rPr>
        <w:t>Memory</w:t>
      </w:r>
      <w:proofErr w:type="spellEnd"/>
      <w:r w:rsidRPr="00B9053F">
        <w:rPr>
          <w:rFonts w:ascii="Dubai Light" w:hAnsi="Dubai Light" w:cs="Dubai Light"/>
        </w:rPr>
        <w:t>, lo que traducido al español sería </w:t>
      </w:r>
      <w:r w:rsidRPr="006B1821">
        <w:rPr>
          <w:rStyle w:val="nfasis"/>
          <w:rFonts w:ascii="Dubai Light" w:eastAsiaTheme="minorEastAsia" w:hAnsi="Dubai Light" w:cs="Dubai Light"/>
          <w:b/>
          <w:bCs/>
          <w:color w:val="1A5550" w:themeColor="accent6" w:themeShade="80"/>
        </w:rPr>
        <w:t>Memoria de Acceso Aleatorio</w:t>
      </w:r>
      <w:r w:rsidRPr="00B9053F">
        <w:rPr>
          <w:rStyle w:val="nfasis"/>
          <w:rFonts w:ascii="Dubai Light" w:eastAsiaTheme="minorEastAsia" w:hAnsi="Dubai Light" w:cs="Dubai Light"/>
        </w:rPr>
        <w:t>.</w:t>
      </w:r>
    </w:p>
    <w:p w14:paraId="1B355930" w14:textId="77777777" w:rsidR="006B1821" w:rsidRPr="006B1821" w:rsidRDefault="006B1821" w:rsidP="006B1821">
      <w:pPr>
        <w:pStyle w:val="NormalWeb"/>
        <w:jc w:val="both"/>
        <w:rPr>
          <w:rFonts w:ascii="Dubai Light" w:hAnsi="Dubai Light" w:cs="Dubai Light"/>
          <w:sz w:val="2"/>
          <w:szCs w:val="2"/>
        </w:rPr>
      </w:pPr>
    </w:p>
    <w:p w14:paraId="60545C62" w14:textId="1B81B782"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Memoria secundaria</w:t>
      </w:r>
      <w:r w:rsidRPr="006B1821">
        <w:rPr>
          <w:rFonts w:ascii="Dubai Light" w:hAnsi="Dubai Light" w:cs="Dubai Light"/>
          <w:color w:val="1A5550" w:themeColor="accent6" w:themeShade="80"/>
        </w:rPr>
        <w:t>:</w:t>
      </w:r>
      <w:r w:rsidRPr="00B9053F">
        <w:rPr>
          <w:rFonts w:ascii="Dubai Light" w:hAnsi="Dubai Light" w:cs="Dubai Light"/>
        </w:rPr>
        <w:t xml:space="preserve"> Cantidad de memoria de </w:t>
      </w:r>
      <w:r w:rsidRPr="006B1821">
        <w:rPr>
          <w:rFonts w:ascii="Dubai Light" w:hAnsi="Dubai Light" w:cs="Dubai Light"/>
          <w:b/>
          <w:bCs/>
          <w:color w:val="1A5550" w:themeColor="accent6" w:themeShade="80"/>
        </w:rPr>
        <w:t>almacenamiento permanente</w:t>
      </w:r>
      <w:r w:rsidRPr="006B1821">
        <w:rPr>
          <w:rFonts w:ascii="Dubai Light" w:hAnsi="Dubai Light" w:cs="Dubai Light"/>
          <w:color w:val="1A5550" w:themeColor="accent6" w:themeShade="80"/>
        </w:rPr>
        <w:t xml:space="preserve"> </w:t>
      </w:r>
      <w:r w:rsidRPr="00B9053F">
        <w:rPr>
          <w:rFonts w:ascii="Dubai Light" w:hAnsi="Dubai Light" w:cs="Dubai Light"/>
        </w:rPr>
        <w:t>de que dispone el ordenador (habitualmente, capacidad del disco duro, en gigabytes o terabytes).</w:t>
      </w:r>
    </w:p>
    <w:p w14:paraId="17DE16F7" w14:textId="77777777" w:rsidR="006B1821" w:rsidRPr="006B1821" w:rsidRDefault="006B1821" w:rsidP="006B1821">
      <w:pPr>
        <w:pStyle w:val="NormalWeb"/>
        <w:jc w:val="both"/>
        <w:rPr>
          <w:rFonts w:ascii="Dubai Light" w:hAnsi="Dubai Light" w:cs="Dubai Light"/>
          <w:sz w:val="2"/>
          <w:szCs w:val="2"/>
        </w:rPr>
      </w:pPr>
    </w:p>
    <w:p w14:paraId="1F68F90A" w14:textId="77777777"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Ancho de banda</w:t>
      </w:r>
      <w:r w:rsidRPr="006B1821">
        <w:rPr>
          <w:rFonts w:ascii="Dubai Light" w:hAnsi="Dubai Light" w:cs="Dubai Light"/>
          <w:color w:val="1A5550" w:themeColor="accent6" w:themeShade="80"/>
        </w:rPr>
        <w:t>:</w:t>
      </w:r>
      <w:r w:rsidRPr="00B9053F">
        <w:rPr>
          <w:rFonts w:ascii="Dubai Light" w:hAnsi="Dubai Light" w:cs="Dubai Light"/>
        </w:rPr>
        <w:t xml:space="preserve"> El ancho de banda es la cantidad de información por unidad de tiempo que se puede transmitir a través de un </w:t>
      </w:r>
      <w:r w:rsidRPr="003E787D">
        <w:rPr>
          <w:rFonts w:ascii="Dubai Light" w:hAnsi="Dubai Light" w:cs="Dubai Light"/>
          <w:b/>
          <w:bCs/>
          <w:color w:val="1A5550" w:themeColor="accent6" w:themeShade="80"/>
        </w:rPr>
        <w:t>bus o unidad de E/S</w:t>
      </w:r>
      <w:r w:rsidRPr="00B9053F">
        <w:rPr>
          <w:rFonts w:ascii="Dubai Light" w:hAnsi="Dubai Light" w:cs="Dubai Light"/>
        </w:rPr>
        <w:t xml:space="preserve">. Se mide en </w:t>
      </w:r>
      <w:r w:rsidRPr="003E787D">
        <w:rPr>
          <w:rFonts w:ascii="Dubai Light" w:hAnsi="Dubai Light" w:cs="Dubai Light"/>
          <w:b/>
          <w:bCs/>
          <w:color w:val="1A5550" w:themeColor="accent6" w:themeShade="80"/>
        </w:rPr>
        <w:t>MB/s Mb/s o GT/s</w:t>
      </w:r>
      <w:r w:rsidRPr="00B9053F">
        <w:rPr>
          <w:rFonts w:ascii="Dubai Light" w:hAnsi="Dubai Light" w:cs="Dubai Light"/>
        </w:rPr>
        <w:t>.</w:t>
      </w:r>
    </w:p>
    <w:p w14:paraId="2CAFE0B9" w14:textId="77777777" w:rsidR="006B1821" w:rsidRPr="006B1821" w:rsidRDefault="006B1821" w:rsidP="006B1821">
      <w:pPr>
        <w:pStyle w:val="NormalWeb"/>
        <w:jc w:val="both"/>
        <w:rPr>
          <w:rFonts w:ascii="Dubai Light" w:hAnsi="Dubai Light" w:cs="Dubai Light"/>
          <w:sz w:val="2"/>
          <w:szCs w:val="2"/>
        </w:rPr>
      </w:pPr>
    </w:p>
    <w:p w14:paraId="1926BB85" w14:textId="77777777"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Frecuencia de reloj</w:t>
      </w:r>
      <w:r w:rsidRPr="006B1821">
        <w:rPr>
          <w:rFonts w:ascii="Dubai Light" w:hAnsi="Dubai Light" w:cs="Dubai Light"/>
          <w:color w:val="1A5550" w:themeColor="accent6" w:themeShade="80"/>
        </w:rPr>
        <w:t xml:space="preserve">: </w:t>
      </w:r>
      <w:r w:rsidRPr="00B9053F">
        <w:rPr>
          <w:rFonts w:ascii="Dubai Light" w:hAnsi="Dubai Light" w:cs="Dubai Light"/>
        </w:rPr>
        <w:t xml:space="preserve">Frecuencia con la que el </w:t>
      </w:r>
      <w:r w:rsidRPr="003E787D">
        <w:rPr>
          <w:rFonts w:ascii="Dubai Light" w:hAnsi="Dubai Light" w:cs="Dubai Light"/>
          <w:b/>
          <w:bCs/>
          <w:color w:val="1A5550" w:themeColor="accent6" w:themeShade="80"/>
        </w:rPr>
        <w:t>oscilador interno (reloj)</w:t>
      </w:r>
      <w:r w:rsidRPr="003E787D">
        <w:rPr>
          <w:rFonts w:ascii="Dubai Light" w:hAnsi="Dubai Light" w:cs="Dubai Light"/>
          <w:color w:val="1A5550" w:themeColor="accent6" w:themeShade="80"/>
        </w:rPr>
        <w:t xml:space="preserve"> </w:t>
      </w:r>
      <w:r w:rsidRPr="00B9053F">
        <w:rPr>
          <w:rFonts w:ascii="Dubai Light" w:hAnsi="Dubai Light" w:cs="Dubai Light"/>
        </w:rPr>
        <w:t xml:space="preserve">coordina las operaciones del ordenador, habitualmente medidas en </w:t>
      </w:r>
      <w:r w:rsidRPr="003E787D">
        <w:rPr>
          <w:rFonts w:ascii="Dubai Light" w:hAnsi="Dubai Light" w:cs="Dubai Light"/>
          <w:b/>
          <w:bCs/>
          <w:color w:val="1A5550" w:themeColor="accent6" w:themeShade="80"/>
        </w:rPr>
        <w:t>MHZ</w:t>
      </w:r>
      <w:r w:rsidRPr="00B9053F">
        <w:rPr>
          <w:rFonts w:ascii="Dubai Light" w:hAnsi="Dubai Light" w:cs="Dubai Light"/>
        </w:rPr>
        <w:t xml:space="preserve"> o </w:t>
      </w:r>
      <w:r w:rsidRPr="003E787D">
        <w:rPr>
          <w:rFonts w:ascii="Dubai Light" w:hAnsi="Dubai Light" w:cs="Dubai Light"/>
          <w:b/>
          <w:bCs/>
          <w:color w:val="1A5550" w:themeColor="accent6" w:themeShade="80"/>
        </w:rPr>
        <w:t>GHZ</w:t>
      </w:r>
      <w:r w:rsidRPr="00B9053F">
        <w:rPr>
          <w:rFonts w:ascii="Dubai Light" w:hAnsi="Dubai Light" w:cs="Dubai Light"/>
        </w:rPr>
        <w:t>.</w:t>
      </w:r>
    </w:p>
    <w:p w14:paraId="0B50C758" w14:textId="77777777" w:rsidR="006B1821" w:rsidRPr="006B1821" w:rsidRDefault="006B1821" w:rsidP="006B1821">
      <w:pPr>
        <w:pStyle w:val="NormalWeb"/>
        <w:jc w:val="both"/>
        <w:rPr>
          <w:rFonts w:ascii="Dubai Light" w:hAnsi="Dubai Light" w:cs="Dubai Light"/>
          <w:sz w:val="2"/>
          <w:szCs w:val="2"/>
        </w:rPr>
      </w:pPr>
    </w:p>
    <w:p w14:paraId="7DF48A58" w14:textId="77777777"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MIPS (Millones de instrucciones por segundo)</w:t>
      </w:r>
      <w:r w:rsidRPr="006B1821">
        <w:rPr>
          <w:rFonts w:ascii="Dubai Light" w:hAnsi="Dubai Light" w:cs="Dubai Light"/>
          <w:color w:val="1A5550" w:themeColor="accent6" w:themeShade="80"/>
        </w:rPr>
        <w:t xml:space="preserve">: </w:t>
      </w:r>
      <w:r w:rsidRPr="00B9053F">
        <w:rPr>
          <w:rFonts w:ascii="Dubai Light" w:hAnsi="Dubai Light" w:cs="Dubai Light"/>
        </w:rPr>
        <w:t xml:space="preserve">Medida de rendimiento del computador, que indica el </w:t>
      </w:r>
      <w:r w:rsidRPr="003E787D">
        <w:rPr>
          <w:rFonts w:ascii="Dubai Light" w:hAnsi="Dubai Light" w:cs="Dubai Light"/>
          <w:b/>
          <w:bCs/>
          <w:color w:val="1A5550" w:themeColor="accent6" w:themeShade="80"/>
        </w:rPr>
        <w:t>número de instrucciones máquina</w:t>
      </w:r>
      <w:r w:rsidRPr="003E787D">
        <w:rPr>
          <w:rFonts w:ascii="Dubai Light" w:hAnsi="Dubai Light" w:cs="Dubai Light"/>
          <w:color w:val="1A5550" w:themeColor="accent6" w:themeShade="80"/>
        </w:rPr>
        <w:t xml:space="preserve"> </w:t>
      </w:r>
      <w:r w:rsidRPr="00B9053F">
        <w:rPr>
          <w:rFonts w:ascii="Dubai Light" w:hAnsi="Dubai Light" w:cs="Dubai Light"/>
        </w:rPr>
        <w:t xml:space="preserve">que puede ejecutar un procesador en un segundo, </w:t>
      </w:r>
      <w:r w:rsidRPr="003E787D">
        <w:rPr>
          <w:rFonts w:ascii="Dubai Light" w:hAnsi="Dubai Light" w:cs="Dubai Light"/>
          <w:b/>
          <w:bCs/>
          <w:color w:val="1A5550" w:themeColor="accent6" w:themeShade="80"/>
        </w:rPr>
        <w:t>agrupadas en millones</w:t>
      </w:r>
      <w:r w:rsidRPr="00B9053F">
        <w:rPr>
          <w:rFonts w:ascii="Dubai Light" w:hAnsi="Dubai Light" w:cs="Dubai Light"/>
        </w:rPr>
        <w:t>.</w:t>
      </w:r>
    </w:p>
    <w:p w14:paraId="5221AB26" w14:textId="77777777" w:rsidR="006B1821" w:rsidRPr="006B1821" w:rsidRDefault="006B1821" w:rsidP="006B1821">
      <w:pPr>
        <w:pStyle w:val="NormalWeb"/>
        <w:jc w:val="both"/>
        <w:rPr>
          <w:rFonts w:ascii="Dubai Light" w:hAnsi="Dubai Light" w:cs="Dubai Light"/>
          <w:sz w:val="2"/>
          <w:szCs w:val="2"/>
        </w:rPr>
      </w:pPr>
    </w:p>
    <w:p w14:paraId="44FED738" w14:textId="1A525778" w:rsidR="006B1821" w:rsidRDefault="00FF4EBB" w:rsidP="006B1821">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MFLOPS</w:t>
      </w:r>
      <w:r w:rsidRPr="006B1821">
        <w:rPr>
          <w:rFonts w:ascii="Dubai Light" w:hAnsi="Dubai Light" w:cs="Dubai Light"/>
          <w:color w:val="1A5550" w:themeColor="accent6" w:themeShade="80"/>
        </w:rPr>
        <w:t xml:space="preserve">: </w:t>
      </w:r>
      <w:r w:rsidRPr="00B9053F">
        <w:rPr>
          <w:rFonts w:ascii="Dubai Light" w:hAnsi="Dubai Light" w:cs="Dubai Light"/>
        </w:rPr>
        <w:t xml:space="preserve">Medida análoga a la anterior, pero exclusivamente para </w:t>
      </w:r>
      <w:r w:rsidRPr="00D0593A">
        <w:rPr>
          <w:rFonts w:ascii="Dubai Light" w:hAnsi="Dubai Light" w:cs="Dubai Light"/>
          <w:b/>
          <w:bCs/>
          <w:color w:val="1A5550" w:themeColor="accent6" w:themeShade="80"/>
        </w:rPr>
        <w:t>operaciones con números reales en coma flotante,</w:t>
      </w:r>
      <w:r w:rsidRPr="00B9053F">
        <w:rPr>
          <w:rFonts w:ascii="Dubai Light" w:hAnsi="Dubai Light" w:cs="Dubai Light"/>
        </w:rPr>
        <w:t xml:space="preserve"> que presentan mayor carga de cálculo.</w:t>
      </w:r>
    </w:p>
    <w:p w14:paraId="626C3690" w14:textId="77777777" w:rsidR="006B1821" w:rsidRPr="006B1821" w:rsidRDefault="006B1821" w:rsidP="006B1821">
      <w:pPr>
        <w:pStyle w:val="NormalWeb"/>
        <w:jc w:val="both"/>
        <w:rPr>
          <w:rFonts w:ascii="Dubai Light" w:hAnsi="Dubai Light" w:cs="Dubai Light"/>
          <w:sz w:val="2"/>
          <w:szCs w:val="2"/>
        </w:rPr>
      </w:pPr>
    </w:p>
    <w:p w14:paraId="3C8D88AA" w14:textId="77777777" w:rsidR="00FF4EBB" w:rsidRDefault="00FF4EBB" w:rsidP="00B9053F">
      <w:pPr>
        <w:pStyle w:val="NormalWeb"/>
        <w:numPr>
          <w:ilvl w:val="0"/>
          <w:numId w:val="19"/>
        </w:numPr>
        <w:tabs>
          <w:tab w:val="clear" w:pos="720"/>
          <w:tab w:val="num" w:pos="1080"/>
        </w:tabs>
        <w:ind w:left="1080"/>
        <w:jc w:val="both"/>
        <w:rPr>
          <w:rFonts w:ascii="Dubai Light" w:hAnsi="Dubai Light" w:cs="Dubai Light"/>
        </w:rPr>
      </w:pPr>
      <w:r w:rsidRPr="006B1821">
        <w:rPr>
          <w:rStyle w:val="Textoennegrita"/>
          <w:rFonts w:ascii="Dubai Light" w:eastAsiaTheme="majorEastAsia" w:hAnsi="Dubai Light" w:cs="Dubai Light"/>
          <w:color w:val="1A5550" w:themeColor="accent6" w:themeShade="80"/>
        </w:rPr>
        <w:t>Test sintéticos (</w:t>
      </w:r>
      <w:proofErr w:type="spellStart"/>
      <w:r w:rsidRPr="006B1821">
        <w:rPr>
          <w:rStyle w:val="Textoennegrita"/>
          <w:rFonts w:ascii="Dubai Light" w:eastAsiaTheme="majorEastAsia" w:hAnsi="Dubai Light" w:cs="Dubai Light"/>
          <w:color w:val="1A5550" w:themeColor="accent6" w:themeShade="80"/>
        </w:rPr>
        <w:t>Benchmarks</w:t>
      </w:r>
      <w:proofErr w:type="spellEnd"/>
      <w:r w:rsidRPr="006B1821">
        <w:rPr>
          <w:rStyle w:val="Textoennegrita"/>
          <w:rFonts w:ascii="Dubai Light" w:eastAsiaTheme="majorEastAsia" w:hAnsi="Dubai Light" w:cs="Dubai Light"/>
          <w:color w:val="1A5550" w:themeColor="accent6" w:themeShade="80"/>
        </w:rPr>
        <w:t>)</w:t>
      </w:r>
      <w:r w:rsidRPr="006B1821">
        <w:rPr>
          <w:rFonts w:ascii="Dubai Light" w:hAnsi="Dubai Light" w:cs="Dubai Light"/>
          <w:color w:val="1A5550" w:themeColor="accent6" w:themeShade="80"/>
        </w:rPr>
        <w:t xml:space="preserve">: </w:t>
      </w:r>
      <w:r w:rsidRPr="00B9053F">
        <w:rPr>
          <w:rFonts w:ascii="Dubai Light" w:hAnsi="Dubai Light" w:cs="Dubai Light"/>
        </w:rPr>
        <w:t xml:space="preserve">Son un conjunto variado de prueba cuyo resultado en tiempo de ejecución es más fiable que la medida en MIPS, MFLOPS o GHZ. El resultado de estos test da lugar a un </w:t>
      </w:r>
      <w:r w:rsidRPr="00D0593A">
        <w:rPr>
          <w:rFonts w:ascii="Dubai Light" w:hAnsi="Dubai Light" w:cs="Dubai Light"/>
          <w:b/>
          <w:bCs/>
          <w:color w:val="1A5550" w:themeColor="accent6" w:themeShade="80"/>
        </w:rPr>
        <w:t>ranking de potencia</w:t>
      </w:r>
      <w:r w:rsidRPr="00B9053F">
        <w:rPr>
          <w:rFonts w:ascii="Dubai Light" w:hAnsi="Dubai Light" w:cs="Dubai Light"/>
        </w:rPr>
        <w:t>.</w:t>
      </w:r>
    </w:p>
    <w:p w14:paraId="49DA7FFD" w14:textId="77777777" w:rsidR="00B9053F" w:rsidRPr="00B9053F" w:rsidRDefault="00B9053F" w:rsidP="006B1821">
      <w:pPr>
        <w:pStyle w:val="NormalWeb"/>
        <w:jc w:val="both"/>
        <w:rPr>
          <w:rFonts w:ascii="Dubai Light" w:hAnsi="Dubai Light" w:cs="Dubai Light"/>
          <w:sz w:val="20"/>
          <w:szCs w:val="20"/>
        </w:rPr>
      </w:pPr>
    </w:p>
    <w:p w14:paraId="1CC0B621" w14:textId="77777777" w:rsidR="00FF4EBB" w:rsidRPr="00B9053F" w:rsidRDefault="00FF4EBB" w:rsidP="00FA6982">
      <w:pPr>
        <w:pStyle w:val="Ttulo1"/>
        <w:ind w:left="720"/>
        <w:rPr>
          <w:rFonts w:ascii="Bahnschrift" w:hAnsi="Bahnschrift"/>
          <w:color w:val="278079" w:themeColor="accent6" w:themeShade="BF"/>
          <w:sz w:val="44"/>
          <w:szCs w:val="24"/>
        </w:rPr>
      </w:pPr>
      <w:bookmarkStart w:id="16" w:name="_Toc118740685"/>
      <w:r w:rsidRPr="00B9053F">
        <w:rPr>
          <w:rFonts w:ascii="Bahnschrift" w:hAnsi="Bahnschrift"/>
          <w:color w:val="278079" w:themeColor="accent6" w:themeShade="BF"/>
          <w:sz w:val="44"/>
          <w:szCs w:val="24"/>
        </w:rPr>
        <w:lastRenderedPageBreak/>
        <w:t xml:space="preserve">7. Componentes físicos, Arquitectura de </w:t>
      </w:r>
      <w:proofErr w:type="spellStart"/>
      <w:r w:rsidRPr="00B9053F">
        <w:rPr>
          <w:rFonts w:ascii="Bahnschrift" w:hAnsi="Bahnschrift"/>
          <w:color w:val="278079" w:themeColor="accent6" w:themeShade="BF"/>
          <w:sz w:val="44"/>
          <w:szCs w:val="24"/>
        </w:rPr>
        <w:t>Von</w:t>
      </w:r>
      <w:proofErr w:type="spellEnd"/>
      <w:r w:rsidRPr="00B9053F">
        <w:rPr>
          <w:rFonts w:ascii="Bahnschrift" w:hAnsi="Bahnschrift"/>
          <w:color w:val="278079" w:themeColor="accent6" w:themeShade="BF"/>
          <w:sz w:val="44"/>
          <w:szCs w:val="24"/>
        </w:rPr>
        <w:t xml:space="preserve"> Neumann y Harvard:</w:t>
      </w:r>
      <w:bookmarkEnd w:id="16"/>
    </w:p>
    <w:p w14:paraId="35BA9AFC" w14:textId="1BDC6C45" w:rsidR="00FF4EBB" w:rsidRPr="00B9053F" w:rsidRDefault="00776D2D" w:rsidP="00875CCF">
      <w:pPr>
        <w:pStyle w:val="NormalWeb"/>
        <w:ind w:left="720"/>
        <w:jc w:val="both"/>
        <w:rPr>
          <w:rFonts w:ascii="Dubai Light" w:hAnsi="Dubai Light" w:cs="Dubai Light"/>
        </w:rPr>
      </w:pPr>
      <w:r>
        <w:rPr>
          <w:noProof/>
        </w:rPr>
        <w:drawing>
          <wp:anchor distT="0" distB="0" distL="114300" distR="114300" simplePos="0" relativeHeight="251702784" behindDoc="0" locked="0" layoutInCell="1" allowOverlap="1" wp14:anchorId="3C956A60" wp14:editId="4607AAD9">
            <wp:simplePos x="0" y="0"/>
            <wp:positionH relativeFrom="margin">
              <wp:align>center</wp:align>
            </wp:positionH>
            <wp:positionV relativeFrom="paragraph">
              <wp:posOffset>1156393</wp:posOffset>
            </wp:positionV>
            <wp:extent cx="4242800" cy="2699846"/>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2800" cy="2699846"/>
                    </a:xfrm>
                    <a:prstGeom prst="rect">
                      <a:avLst/>
                    </a:prstGeom>
                    <a:noFill/>
                    <a:ln>
                      <a:noFill/>
                    </a:ln>
                  </pic:spPr>
                </pic:pic>
              </a:graphicData>
            </a:graphic>
          </wp:anchor>
        </w:drawing>
      </w:r>
      <w:r w:rsidR="00FF4EBB" w:rsidRPr="00B9053F">
        <w:rPr>
          <w:rFonts w:ascii="Dubai Light" w:hAnsi="Dubai Light" w:cs="Dubai Light"/>
        </w:rPr>
        <w:t>La </w:t>
      </w:r>
      <w:r w:rsidR="00875CCF" w:rsidRPr="00875CCF">
        <w:rPr>
          <w:rStyle w:val="Textoennegrita"/>
          <w:rFonts w:ascii="Dubai Light" w:eastAsiaTheme="majorEastAsia" w:hAnsi="Dubai Light" w:cs="Dubai Light"/>
          <w:color w:val="1A5550" w:themeColor="accent6" w:themeShade="80"/>
        </w:rPr>
        <w:t>A</w:t>
      </w:r>
      <w:r w:rsidR="00FF4EBB" w:rsidRPr="00875CCF">
        <w:rPr>
          <w:rStyle w:val="Textoennegrita"/>
          <w:rFonts w:ascii="Dubai Light" w:eastAsiaTheme="majorEastAsia" w:hAnsi="Dubai Light" w:cs="Dubai Light"/>
          <w:color w:val="1A5550" w:themeColor="accent6" w:themeShade="80"/>
        </w:rPr>
        <w:t>rquitectura Harvard</w:t>
      </w:r>
      <w:r w:rsidR="00FF4EBB" w:rsidRPr="00875CCF">
        <w:rPr>
          <w:rFonts w:ascii="Dubai Light" w:hAnsi="Dubai Light" w:cs="Dubai Light"/>
          <w:color w:val="1A5550" w:themeColor="accent6" w:themeShade="80"/>
        </w:rPr>
        <w:t xml:space="preserve"> </w:t>
      </w:r>
      <w:r w:rsidR="00FF4EBB" w:rsidRPr="00B9053F">
        <w:rPr>
          <w:rFonts w:ascii="Dubai Light" w:hAnsi="Dubai Light" w:cs="Dubai Light"/>
        </w:rPr>
        <w:t>es una configuración de la computadora en la que los datos y las instrucciones de un programa se encuentran en celdas separadas de la memoria, que se pueden abordar de forma independiente.</w:t>
      </w:r>
    </w:p>
    <w:p w14:paraId="52D88EC9" w14:textId="77777777" w:rsidR="00FF4EBB" w:rsidRDefault="00FF4EBB" w:rsidP="00776D2D">
      <w:pPr>
        <w:pStyle w:val="NormalWeb"/>
        <w:ind w:left="720" w:firstLine="720"/>
        <w:rPr>
          <w:rFonts w:ascii="Dubai Light" w:hAnsi="Dubai Light" w:cs="Dubai Light"/>
          <w:i/>
          <w:iCs/>
        </w:rPr>
      </w:pPr>
      <w:r w:rsidRPr="00B92B14">
        <w:rPr>
          <w:rFonts w:ascii="Dubai Light" w:hAnsi="Dubai Light" w:cs="Dubai Light"/>
          <w:i/>
          <w:iCs/>
        </w:rPr>
        <w:t>Arquitectura Harvard</w:t>
      </w:r>
    </w:p>
    <w:p w14:paraId="766B40D6" w14:textId="77777777" w:rsidR="0019621A" w:rsidRDefault="0019621A" w:rsidP="00B9053F">
      <w:pPr>
        <w:pStyle w:val="NormalWeb"/>
        <w:ind w:left="720"/>
        <w:rPr>
          <w:rFonts w:ascii="Dubai Light" w:hAnsi="Dubai Light" w:cs="Dubai Light"/>
          <w:i/>
          <w:iCs/>
        </w:rPr>
      </w:pPr>
    </w:p>
    <w:p w14:paraId="12B6CC3C" w14:textId="77777777" w:rsidR="0019621A" w:rsidRDefault="0019621A" w:rsidP="00B9053F">
      <w:pPr>
        <w:pStyle w:val="NormalWeb"/>
        <w:ind w:left="720"/>
        <w:rPr>
          <w:rFonts w:ascii="Dubai Light" w:hAnsi="Dubai Light" w:cs="Dubai Light"/>
          <w:i/>
          <w:iCs/>
        </w:rPr>
      </w:pPr>
    </w:p>
    <w:p w14:paraId="05102037" w14:textId="77777777" w:rsidR="0019621A" w:rsidRDefault="0019621A" w:rsidP="00B9053F">
      <w:pPr>
        <w:pStyle w:val="NormalWeb"/>
        <w:ind w:left="720"/>
        <w:rPr>
          <w:rFonts w:ascii="Dubai Light" w:hAnsi="Dubai Light" w:cs="Dubai Light"/>
          <w:i/>
          <w:iCs/>
        </w:rPr>
      </w:pPr>
    </w:p>
    <w:p w14:paraId="514A0A56" w14:textId="77777777" w:rsidR="0019621A" w:rsidRDefault="0019621A" w:rsidP="00B9053F">
      <w:pPr>
        <w:pStyle w:val="NormalWeb"/>
        <w:ind w:left="720"/>
        <w:rPr>
          <w:rFonts w:ascii="Dubai Light" w:hAnsi="Dubai Light" w:cs="Dubai Light"/>
          <w:i/>
          <w:iCs/>
        </w:rPr>
      </w:pPr>
    </w:p>
    <w:p w14:paraId="382C581A" w14:textId="77777777" w:rsidR="0019621A" w:rsidRDefault="0019621A" w:rsidP="00B9053F">
      <w:pPr>
        <w:pStyle w:val="NormalWeb"/>
        <w:ind w:left="720"/>
        <w:rPr>
          <w:rFonts w:ascii="Dubai Light" w:hAnsi="Dubai Light" w:cs="Dubai Light"/>
          <w:i/>
          <w:iCs/>
        </w:rPr>
      </w:pPr>
    </w:p>
    <w:p w14:paraId="6D3ED274" w14:textId="77777777" w:rsidR="0019621A" w:rsidRDefault="0019621A" w:rsidP="00B9053F">
      <w:pPr>
        <w:pStyle w:val="NormalWeb"/>
        <w:ind w:left="720"/>
        <w:rPr>
          <w:rFonts w:ascii="Dubai Light" w:hAnsi="Dubai Light" w:cs="Dubai Light"/>
          <w:i/>
          <w:iCs/>
        </w:rPr>
      </w:pPr>
    </w:p>
    <w:p w14:paraId="4D76D8DB" w14:textId="77777777" w:rsidR="0019621A" w:rsidRDefault="0019621A" w:rsidP="00B9053F">
      <w:pPr>
        <w:pStyle w:val="NormalWeb"/>
        <w:ind w:left="720"/>
        <w:rPr>
          <w:rFonts w:ascii="Dubai Light" w:hAnsi="Dubai Light" w:cs="Dubai Light"/>
          <w:i/>
          <w:iCs/>
        </w:rPr>
      </w:pPr>
    </w:p>
    <w:p w14:paraId="79F0F0D1" w14:textId="77777777" w:rsidR="0019621A" w:rsidRDefault="0019621A" w:rsidP="00B9053F">
      <w:pPr>
        <w:pStyle w:val="NormalWeb"/>
        <w:ind w:left="720"/>
        <w:rPr>
          <w:rFonts w:ascii="Dubai Light" w:hAnsi="Dubai Light" w:cs="Dubai Light"/>
          <w:i/>
          <w:iCs/>
        </w:rPr>
      </w:pPr>
    </w:p>
    <w:p w14:paraId="3F0FCE03" w14:textId="77777777" w:rsidR="0019621A" w:rsidRPr="00B92B14" w:rsidRDefault="0019621A" w:rsidP="00B9053F">
      <w:pPr>
        <w:pStyle w:val="NormalWeb"/>
        <w:ind w:left="720"/>
        <w:rPr>
          <w:rFonts w:ascii="Dubai Light" w:hAnsi="Dubai Light" w:cs="Dubai Light"/>
          <w:i/>
          <w:iCs/>
        </w:rPr>
      </w:pPr>
    </w:p>
    <w:p w14:paraId="54B88628" w14:textId="0FE29BFD" w:rsidR="0019621A" w:rsidRPr="00B9053F" w:rsidRDefault="00FF4EBB" w:rsidP="00875CCF">
      <w:pPr>
        <w:pStyle w:val="NormalWeb"/>
        <w:ind w:left="720"/>
        <w:jc w:val="both"/>
        <w:rPr>
          <w:rFonts w:ascii="Dubai Light" w:hAnsi="Dubai Light" w:cs="Dubai Light"/>
        </w:rPr>
      </w:pPr>
      <w:r w:rsidRPr="00B9053F">
        <w:rPr>
          <w:rFonts w:ascii="Dubai Light" w:hAnsi="Dubai Light" w:cs="Dubai Light"/>
        </w:rPr>
        <w:lastRenderedPageBreak/>
        <w:t xml:space="preserve">La </w:t>
      </w:r>
      <w:r w:rsidR="00875CCF" w:rsidRPr="00875CCF">
        <w:rPr>
          <w:rFonts w:ascii="Dubai Light" w:hAnsi="Dubai Light" w:cs="Dubai Light"/>
          <w:b/>
          <w:bCs/>
          <w:color w:val="1A5550" w:themeColor="accent6" w:themeShade="80"/>
        </w:rPr>
        <w:t>A</w:t>
      </w:r>
      <w:r w:rsidRPr="00875CCF">
        <w:rPr>
          <w:rFonts w:ascii="Dubai Light" w:hAnsi="Dubai Light" w:cs="Dubai Light"/>
          <w:b/>
          <w:bCs/>
          <w:color w:val="1A5550" w:themeColor="accent6" w:themeShade="80"/>
        </w:rPr>
        <w:t>rquitectura</w:t>
      </w:r>
      <w:r w:rsidRPr="00875CCF">
        <w:rPr>
          <w:rFonts w:ascii="Dubai Light" w:hAnsi="Dubai Light" w:cs="Dubai Light"/>
          <w:color w:val="1A5550" w:themeColor="accent6" w:themeShade="80"/>
        </w:rPr>
        <w:t xml:space="preserve"> </w:t>
      </w:r>
      <w:proofErr w:type="spellStart"/>
      <w:r w:rsidRPr="00875CCF">
        <w:rPr>
          <w:rStyle w:val="Textoennegrita"/>
          <w:rFonts w:ascii="Dubai Light" w:eastAsiaTheme="majorEastAsia" w:hAnsi="Dubai Light" w:cs="Dubai Light"/>
          <w:color w:val="1A5550" w:themeColor="accent6" w:themeShade="80"/>
        </w:rPr>
        <w:t>Von</w:t>
      </w:r>
      <w:proofErr w:type="spellEnd"/>
      <w:r w:rsidRPr="00875CCF">
        <w:rPr>
          <w:rStyle w:val="Textoennegrita"/>
          <w:rFonts w:ascii="Dubai Light" w:eastAsiaTheme="majorEastAsia" w:hAnsi="Dubai Light" w:cs="Dubai Light"/>
          <w:color w:val="1A5550" w:themeColor="accent6" w:themeShade="80"/>
        </w:rPr>
        <w:t xml:space="preserve"> Neumann</w:t>
      </w:r>
      <w:r w:rsidRPr="00875CCF">
        <w:rPr>
          <w:rFonts w:ascii="Dubai Light" w:hAnsi="Dubai Light" w:cs="Dubai Light"/>
          <w:color w:val="1A5550" w:themeColor="accent6" w:themeShade="80"/>
        </w:rPr>
        <w:t xml:space="preserve"> </w:t>
      </w:r>
      <w:r w:rsidRPr="00B9053F">
        <w:rPr>
          <w:rFonts w:ascii="Dubai Light" w:hAnsi="Dubai Light" w:cs="Dubai Light"/>
        </w:rPr>
        <w:t>tuvo una gran aportación con respecto a la arquitectura preexistente (</w:t>
      </w:r>
      <w:r w:rsidRPr="00875CCF">
        <w:rPr>
          <w:rFonts w:ascii="Dubai Light" w:hAnsi="Dubai Light" w:cs="Dubai Light"/>
          <w:b/>
          <w:bCs/>
          <w:color w:val="1A5550" w:themeColor="accent6" w:themeShade="80"/>
        </w:rPr>
        <w:t>arquitectura Harvard</w:t>
      </w:r>
      <w:r w:rsidRPr="00B9053F">
        <w:rPr>
          <w:rFonts w:ascii="Dubai Light" w:hAnsi="Dubai Light" w:cs="Dubai Light"/>
        </w:rPr>
        <w:t>) fue eliminar la lógica de programación basada en relés o conexiones cableadas, unificando memoria de datos y memoria de programa en una única memoria principal y simplificando por consiguiente la doble gestión de control de datos y programa. De esta forma además se garantiza la disponibilidad incremental de espacio en memoria ya que este se puede dividir entre datos y programas a voluntad.</w:t>
      </w:r>
    </w:p>
    <w:p w14:paraId="3B62E97B" w14:textId="050D103A" w:rsidR="00FF4EBB" w:rsidRPr="00B9053F" w:rsidRDefault="00FF4EBB" w:rsidP="00B9053F">
      <w:pPr>
        <w:pStyle w:val="NormalWeb"/>
        <w:ind w:left="720"/>
        <w:rPr>
          <w:rFonts w:ascii="Dubai Light" w:hAnsi="Dubai Light" w:cs="Dubai Light"/>
        </w:rPr>
      </w:pPr>
      <w:r w:rsidRPr="00B9053F">
        <w:rPr>
          <w:rFonts w:ascii="Dubai Light" w:hAnsi="Dubai Light" w:cs="Dubai Light"/>
        </w:rPr>
        <w:t>Los elementos funcionales de la</w:t>
      </w:r>
      <w:r w:rsidRPr="00875CCF">
        <w:rPr>
          <w:rFonts w:ascii="Dubai Light" w:hAnsi="Dubai Light" w:cs="Dubai Light"/>
          <w:b/>
          <w:bCs/>
          <w:color w:val="1A5550" w:themeColor="accent6" w:themeShade="80"/>
        </w:rPr>
        <w:t xml:space="preserve"> </w:t>
      </w:r>
      <w:r w:rsidR="00875CCF" w:rsidRPr="00875CCF">
        <w:rPr>
          <w:rFonts w:ascii="Dubai Light" w:hAnsi="Dubai Light" w:cs="Dubai Light"/>
          <w:b/>
          <w:bCs/>
          <w:color w:val="1A5550" w:themeColor="accent6" w:themeShade="80"/>
        </w:rPr>
        <w:t>A</w:t>
      </w:r>
      <w:r w:rsidRPr="00875CCF">
        <w:rPr>
          <w:rFonts w:ascii="Dubai Light" w:hAnsi="Dubai Light" w:cs="Dubai Light"/>
          <w:b/>
          <w:bCs/>
          <w:color w:val="1A5550" w:themeColor="accent6" w:themeShade="80"/>
        </w:rPr>
        <w:t>rquitectura</w:t>
      </w:r>
      <w:r w:rsidRPr="00875CCF">
        <w:rPr>
          <w:rFonts w:ascii="Dubai Light" w:hAnsi="Dubai Light" w:cs="Dubai Light"/>
          <w:color w:val="1A5550" w:themeColor="accent6" w:themeShade="80"/>
        </w:rPr>
        <w:t xml:space="preserve"> </w:t>
      </w:r>
      <w:proofErr w:type="spellStart"/>
      <w:r w:rsidRPr="00875CCF">
        <w:rPr>
          <w:rFonts w:ascii="Dubai Light" w:hAnsi="Dubai Light" w:cs="Dubai Light"/>
          <w:b/>
          <w:bCs/>
          <w:color w:val="1A5550" w:themeColor="accent6" w:themeShade="80"/>
        </w:rPr>
        <w:t>Von</w:t>
      </w:r>
      <w:proofErr w:type="spellEnd"/>
      <w:r w:rsidRPr="00875CCF">
        <w:rPr>
          <w:rFonts w:ascii="Dubai Light" w:hAnsi="Dubai Light" w:cs="Dubai Light"/>
          <w:b/>
          <w:bCs/>
          <w:color w:val="1A5550" w:themeColor="accent6" w:themeShade="80"/>
        </w:rPr>
        <w:t xml:space="preserve"> Neumann </w:t>
      </w:r>
      <w:r w:rsidR="00875CCF" w:rsidRPr="00B9053F">
        <w:rPr>
          <w:rFonts w:ascii="Dubai Light" w:hAnsi="Dubai Light" w:cs="Dubai Light"/>
        </w:rPr>
        <w:t>son,</w:t>
      </w:r>
      <w:r w:rsidRPr="00B9053F">
        <w:rPr>
          <w:rFonts w:ascii="Dubai Light" w:hAnsi="Dubai Light" w:cs="Dubai Light"/>
        </w:rPr>
        <w:t xml:space="preserve"> por tanto:</w:t>
      </w:r>
    </w:p>
    <w:p w14:paraId="739176E3" w14:textId="10BA1F10" w:rsidR="0019621A" w:rsidRPr="00875CCF" w:rsidRDefault="00FF4EBB" w:rsidP="00875CCF">
      <w:pPr>
        <w:pStyle w:val="NormalWeb"/>
        <w:numPr>
          <w:ilvl w:val="0"/>
          <w:numId w:val="26"/>
        </w:numPr>
        <w:rPr>
          <w:rStyle w:val="Textoennegrita"/>
          <w:rFonts w:ascii="Dubai Light" w:eastAsiaTheme="majorEastAsia" w:hAnsi="Dubai Light" w:cs="Dubai Light"/>
          <w:color w:val="1A5550" w:themeColor="accent6" w:themeShade="80"/>
        </w:rPr>
      </w:pPr>
      <w:r w:rsidRPr="00875CCF">
        <w:rPr>
          <w:rStyle w:val="Textoennegrita"/>
          <w:rFonts w:ascii="Dubai Light" w:eastAsiaTheme="majorEastAsia" w:hAnsi="Dubai Light" w:cs="Dubai Light"/>
          <w:color w:val="1A5550" w:themeColor="accent6" w:themeShade="80"/>
        </w:rPr>
        <w:t xml:space="preserve">Unidad de Control </w:t>
      </w:r>
    </w:p>
    <w:p w14:paraId="20A531C4" w14:textId="7751E645" w:rsidR="0019621A" w:rsidRPr="00875CCF" w:rsidRDefault="00FF4EBB" w:rsidP="00875CCF">
      <w:pPr>
        <w:pStyle w:val="NormalWeb"/>
        <w:numPr>
          <w:ilvl w:val="0"/>
          <w:numId w:val="26"/>
        </w:numPr>
        <w:rPr>
          <w:rStyle w:val="Textoennegrita"/>
          <w:rFonts w:ascii="Dubai Light" w:eastAsiaTheme="majorEastAsia" w:hAnsi="Dubai Light" w:cs="Dubai Light"/>
          <w:color w:val="1A5550" w:themeColor="accent6" w:themeShade="80"/>
        </w:rPr>
      </w:pPr>
      <w:r w:rsidRPr="00875CCF">
        <w:rPr>
          <w:rStyle w:val="Textoennegrita"/>
          <w:rFonts w:ascii="Dubai Light" w:eastAsiaTheme="majorEastAsia" w:hAnsi="Dubai Light" w:cs="Dubai Light"/>
          <w:color w:val="1A5550" w:themeColor="accent6" w:themeShade="80"/>
        </w:rPr>
        <w:t xml:space="preserve">Unidad Aritmético-lógica </w:t>
      </w:r>
    </w:p>
    <w:p w14:paraId="5F0CFB98" w14:textId="1BFBEA71" w:rsidR="0019621A" w:rsidRPr="00875CCF" w:rsidRDefault="00FF4EBB" w:rsidP="00875CCF">
      <w:pPr>
        <w:pStyle w:val="NormalWeb"/>
        <w:numPr>
          <w:ilvl w:val="0"/>
          <w:numId w:val="26"/>
        </w:numPr>
        <w:rPr>
          <w:rStyle w:val="Textoennegrita"/>
          <w:rFonts w:ascii="Dubai Light" w:eastAsiaTheme="majorEastAsia" w:hAnsi="Dubai Light" w:cs="Dubai Light"/>
          <w:color w:val="1A5550" w:themeColor="accent6" w:themeShade="80"/>
        </w:rPr>
      </w:pPr>
      <w:r w:rsidRPr="00875CCF">
        <w:rPr>
          <w:rStyle w:val="Textoennegrita"/>
          <w:rFonts w:ascii="Dubai Light" w:eastAsiaTheme="majorEastAsia" w:hAnsi="Dubai Light" w:cs="Dubai Light"/>
          <w:color w:val="1A5550" w:themeColor="accent6" w:themeShade="80"/>
        </w:rPr>
        <w:t xml:space="preserve">Memoria Principal </w:t>
      </w:r>
    </w:p>
    <w:p w14:paraId="5CA3DEE9" w14:textId="2A5DB0D1" w:rsidR="00FF4EBB" w:rsidRPr="00875CCF" w:rsidRDefault="00FF4EBB" w:rsidP="00875CCF">
      <w:pPr>
        <w:pStyle w:val="NormalWeb"/>
        <w:numPr>
          <w:ilvl w:val="0"/>
          <w:numId w:val="26"/>
        </w:numPr>
        <w:rPr>
          <w:rFonts w:ascii="Dubai Light" w:hAnsi="Dubai Light" w:cs="Dubai Light"/>
          <w:color w:val="1A5550" w:themeColor="accent6" w:themeShade="80"/>
        </w:rPr>
      </w:pPr>
      <w:r w:rsidRPr="00875CCF">
        <w:rPr>
          <w:rStyle w:val="Textoennegrita"/>
          <w:rFonts w:ascii="Dubai Light" w:eastAsiaTheme="majorEastAsia" w:hAnsi="Dubai Light" w:cs="Dubai Light"/>
          <w:color w:val="1A5550" w:themeColor="accent6" w:themeShade="80"/>
        </w:rPr>
        <w:t>Unidad de E/S</w:t>
      </w:r>
    </w:p>
    <w:p w14:paraId="6E3D5067" w14:textId="5FACE51C" w:rsidR="00FF4EBB" w:rsidRPr="00B9053F" w:rsidRDefault="00776D2D" w:rsidP="00776D2D">
      <w:pPr>
        <w:pStyle w:val="NormalWeb"/>
        <w:ind w:left="720"/>
        <w:rPr>
          <w:rFonts w:ascii="Dubai Light" w:hAnsi="Dubai Light" w:cs="Dubai Light"/>
        </w:rPr>
      </w:pPr>
      <w:r>
        <w:rPr>
          <w:noProof/>
        </w:rPr>
        <w:drawing>
          <wp:anchor distT="0" distB="0" distL="114300" distR="114300" simplePos="0" relativeHeight="251699712" behindDoc="0" locked="0" layoutInCell="1" allowOverlap="1" wp14:anchorId="5AF91F9C" wp14:editId="7D190FC8">
            <wp:simplePos x="0" y="0"/>
            <wp:positionH relativeFrom="page">
              <wp:align>center</wp:align>
            </wp:positionH>
            <wp:positionV relativeFrom="paragraph">
              <wp:posOffset>691976</wp:posOffset>
            </wp:positionV>
            <wp:extent cx="4486275" cy="3147695"/>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275" cy="3147695"/>
                    </a:xfrm>
                    <a:prstGeom prst="rect">
                      <a:avLst/>
                    </a:prstGeom>
                    <a:noFill/>
                    <a:ln>
                      <a:noFill/>
                    </a:ln>
                  </pic:spPr>
                </pic:pic>
              </a:graphicData>
            </a:graphic>
          </wp:anchor>
        </w:drawing>
      </w:r>
      <w:r w:rsidR="00FF4EBB" w:rsidRPr="00B9053F">
        <w:rPr>
          <w:rFonts w:ascii="Dubai Light" w:hAnsi="Dubai Light" w:cs="Dubai Light"/>
        </w:rPr>
        <w:t>La unidad de control y la unidad aritmético-lógica se agrupan en la denominada unidad central de proceso.</w:t>
      </w:r>
    </w:p>
    <w:p w14:paraId="414277AE" w14:textId="77777777" w:rsidR="00FF4EBB" w:rsidRPr="00776D2D" w:rsidRDefault="00FF4EBB" w:rsidP="00776D2D">
      <w:pPr>
        <w:pStyle w:val="NormalWeb"/>
        <w:ind w:left="720" w:firstLine="720"/>
        <w:rPr>
          <w:rFonts w:ascii="Dubai Light" w:hAnsi="Dubai Light" w:cs="Dubai Light"/>
          <w:i/>
          <w:iCs/>
        </w:rPr>
      </w:pPr>
      <w:r w:rsidRPr="00776D2D">
        <w:rPr>
          <w:rFonts w:ascii="Dubai Light" w:hAnsi="Dubai Light" w:cs="Dubai Light"/>
          <w:i/>
          <w:iCs/>
        </w:rPr>
        <w:t xml:space="preserve">Arquitectura </w:t>
      </w:r>
      <w:proofErr w:type="spellStart"/>
      <w:r w:rsidRPr="00776D2D">
        <w:rPr>
          <w:rFonts w:ascii="Dubai Light" w:hAnsi="Dubai Light" w:cs="Dubai Light"/>
          <w:i/>
          <w:iCs/>
        </w:rPr>
        <w:t>Von</w:t>
      </w:r>
      <w:proofErr w:type="spellEnd"/>
      <w:r w:rsidRPr="00776D2D">
        <w:rPr>
          <w:rFonts w:ascii="Dubai Light" w:hAnsi="Dubai Light" w:cs="Dubai Light"/>
          <w:i/>
          <w:iCs/>
        </w:rPr>
        <w:t xml:space="preserve"> Neumann</w:t>
      </w:r>
    </w:p>
    <w:p w14:paraId="7CA5177E" w14:textId="77777777" w:rsidR="00B9053F" w:rsidRDefault="00B9053F" w:rsidP="00B9053F">
      <w:pPr>
        <w:pStyle w:val="NormalWeb"/>
        <w:ind w:left="720"/>
        <w:rPr>
          <w:rFonts w:ascii="Dubai Light" w:hAnsi="Dubai Light" w:cs="Dubai Light"/>
        </w:rPr>
      </w:pPr>
    </w:p>
    <w:p w14:paraId="783E02AF" w14:textId="77777777" w:rsidR="00B9053F" w:rsidRPr="00B9053F" w:rsidRDefault="00B9053F" w:rsidP="00776D2D">
      <w:pPr>
        <w:pStyle w:val="NormalWeb"/>
        <w:rPr>
          <w:rFonts w:ascii="Dubai Light" w:hAnsi="Dubai Light" w:cs="Dubai Light"/>
        </w:rPr>
      </w:pPr>
    </w:p>
    <w:p w14:paraId="2DF61638" w14:textId="77777777" w:rsidR="00FF4EBB" w:rsidRPr="00B9053F" w:rsidRDefault="00FF4EBB" w:rsidP="00B9053F">
      <w:pPr>
        <w:pStyle w:val="Ttulo2"/>
        <w:ind w:left="720"/>
        <w:rPr>
          <w:rFonts w:ascii="Bahnschrift" w:hAnsi="Bahnschrift"/>
          <w:color w:val="1A5550" w:themeColor="accent6" w:themeShade="80"/>
        </w:rPr>
      </w:pPr>
      <w:bookmarkStart w:id="17" w:name="_Toc118740686"/>
      <w:r w:rsidRPr="00B9053F">
        <w:rPr>
          <w:rFonts w:ascii="Bahnschrift" w:hAnsi="Bahnschrift"/>
          <w:color w:val="1A5550" w:themeColor="accent6" w:themeShade="80"/>
        </w:rPr>
        <w:lastRenderedPageBreak/>
        <w:t>7.1. Componentes, bloques funcionales de la CPU:</w:t>
      </w:r>
      <w:bookmarkEnd w:id="17"/>
    </w:p>
    <w:p w14:paraId="54BF2B2C" w14:textId="77777777" w:rsidR="00FF4EBB" w:rsidRPr="00B9053F" w:rsidRDefault="00FF4EBB" w:rsidP="00B9053F">
      <w:pPr>
        <w:pStyle w:val="Ttulo3"/>
        <w:ind w:left="720" w:firstLine="720"/>
        <w:rPr>
          <w:rFonts w:ascii="Bahnschrift" w:hAnsi="Bahnschrift"/>
        </w:rPr>
      </w:pPr>
      <w:bookmarkStart w:id="18" w:name="_Toc118740687"/>
      <w:r w:rsidRPr="00B9053F">
        <w:rPr>
          <w:rFonts w:ascii="Bahnschrift" w:hAnsi="Bahnschrift"/>
          <w:color w:val="1A5550" w:themeColor="accent6" w:themeShade="80"/>
        </w:rPr>
        <w:t>Unidad de Control</w:t>
      </w:r>
      <w:bookmarkEnd w:id="18"/>
    </w:p>
    <w:p w14:paraId="44E8261A" w14:textId="3FD4823F" w:rsidR="00FF4EBB" w:rsidRPr="00926282" w:rsidRDefault="00FF4EBB" w:rsidP="00926282">
      <w:pPr>
        <w:pStyle w:val="NormalWeb"/>
        <w:ind w:left="1440"/>
        <w:jc w:val="both"/>
        <w:rPr>
          <w:rFonts w:ascii="Dubai Light" w:hAnsi="Dubai Light" w:cs="Dubai Light"/>
        </w:rPr>
      </w:pPr>
      <w:proofErr w:type="spellStart"/>
      <w:r w:rsidRPr="00875CCF">
        <w:rPr>
          <w:rStyle w:val="Textoennegrita"/>
          <w:rFonts w:ascii="Dubai Light" w:eastAsiaTheme="majorEastAsia" w:hAnsi="Dubai Light" w:cs="Dubai Light"/>
          <w:color w:val="1A5550" w:themeColor="accent6" w:themeShade="80"/>
        </w:rPr>
        <w:t>Microprogramada</w:t>
      </w:r>
      <w:proofErr w:type="spellEnd"/>
      <w:r w:rsidRPr="00875CCF">
        <w:rPr>
          <w:rFonts w:ascii="Dubai Light" w:hAnsi="Dubai Light" w:cs="Dubai Light"/>
          <w:color w:val="1A5550" w:themeColor="accent6" w:themeShade="80"/>
        </w:rPr>
        <w:t xml:space="preserve"> </w:t>
      </w:r>
      <w:r w:rsidR="00875CCF" w:rsidRPr="00875CCF">
        <w:rPr>
          <w:rFonts w:ascii="Dubai Light" w:hAnsi="Dubai Light" w:cs="Dubai Light"/>
          <w:color w:val="1A5550" w:themeColor="accent6" w:themeShade="80"/>
        </w:rPr>
        <w:sym w:font="Wingdings" w:char="F0E0"/>
      </w:r>
      <w:r w:rsidRPr="00926282">
        <w:rPr>
          <w:rFonts w:ascii="Dubai Light" w:hAnsi="Dubai Light" w:cs="Dubai Light"/>
        </w:rPr>
        <w:t xml:space="preserve"> En el caso de las </w:t>
      </w:r>
      <w:r w:rsidRPr="00875CCF">
        <w:rPr>
          <w:rStyle w:val="Textoennegrita"/>
          <w:rFonts w:ascii="Dubai Light" w:eastAsiaTheme="majorEastAsia" w:hAnsi="Dubai Light" w:cs="Dubai Light"/>
          <w:color w:val="1A5550" w:themeColor="accent6" w:themeShade="80"/>
        </w:rPr>
        <w:t>unidades de control</w:t>
      </w:r>
      <w:r w:rsidRPr="00875CCF">
        <w:rPr>
          <w:rFonts w:ascii="Dubai Light" w:hAnsi="Dubai Light" w:cs="Dubai Light"/>
          <w:color w:val="1A5550" w:themeColor="accent6" w:themeShade="80"/>
        </w:rPr>
        <w:t xml:space="preserve"> </w:t>
      </w:r>
      <w:proofErr w:type="spellStart"/>
      <w:r w:rsidRPr="00875CCF">
        <w:rPr>
          <w:rFonts w:ascii="Dubai Light" w:hAnsi="Dubai Light" w:cs="Dubai Light"/>
          <w:b/>
          <w:bCs/>
          <w:color w:val="1A5550" w:themeColor="accent6" w:themeShade="80"/>
        </w:rPr>
        <w:t>microprogramadas</w:t>
      </w:r>
      <w:proofErr w:type="spellEnd"/>
      <w:r w:rsidRPr="00875CCF">
        <w:rPr>
          <w:rFonts w:ascii="Dubai Light" w:hAnsi="Dubai Light" w:cs="Dubai Light"/>
          <w:color w:val="1A5550" w:themeColor="accent6" w:themeShade="80"/>
        </w:rPr>
        <w:t xml:space="preserve"> </w:t>
      </w:r>
      <w:r w:rsidRPr="00926282">
        <w:rPr>
          <w:rFonts w:ascii="Dubai Light" w:hAnsi="Dubai Light" w:cs="Dubai Light"/>
        </w:rPr>
        <w:t>se utiliza un procesador que se encarga de realizar todas las funciones de la </w:t>
      </w:r>
      <w:r w:rsidRPr="00875CCF">
        <w:rPr>
          <w:rStyle w:val="Textoennegrita"/>
          <w:rFonts w:ascii="Dubai Light" w:eastAsiaTheme="majorEastAsia" w:hAnsi="Dubai Light" w:cs="Dubai Light"/>
          <w:color w:val="1A5550" w:themeColor="accent6" w:themeShade="80"/>
        </w:rPr>
        <w:t xml:space="preserve">unidad de </w:t>
      </w:r>
      <w:r w:rsidR="00926282" w:rsidRPr="00875CCF">
        <w:rPr>
          <w:rStyle w:val="Textoennegrita"/>
          <w:rFonts w:ascii="Dubai Light" w:eastAsiaTheme="majorEastAsia" w:hAnsi="Dubai Light" w:cs="Dubai Light"/>
          <w:color w:val="1A5550" w:themeColor="accent6" w:themeShade="80"/>
        </w:rPr>
        <w:t>control</w:t>
      </w:r>
      <w:r w:rsidR="00926282" w:rsidRPr="00875CCF">
        <w:rPr>
          <w:rFonts w:ascii="Dubai Light" w:hAnsi="Dubai Light" w:cs="Dubai Light"/>
          <w:color w:val="1A5550" w:themeColor="accent6" w:themeShade="80"/>
        </w:rPr>
        <w:t>,</w:t>
      </w:r>
      <w:r w:rsidR="00926282" w:rsidRPr="00926282">
        <w:rPr>
          <w:rFonts w:ascii="Dubai Light" w:hAnsi="Dubai Light" w:cs="Dubai Light"/>
        </w:rPr>
        <w:t xml:space="preserve"> esto</w:t>
      </w:r>
      <w:r w:rsidRPr="00926282">
        <w:rPr>
          <w:rFonts w:ascii="Dubai Light" w:hAnsi="Dubai Light" w:cs="Dubai Light"/>
        </w:rPr>
        <w:t xml:space="preserve"> permite optimizar la forma en la que las instrucciones se van a ejecutar e incluso añadir nuevas instrucciones.</w:t>
      </w:r>
    </w:p>
    <w:p w14:paraId="190A9B99" w14:textId="456B70BD" w:rsidR="00FF4EBB" w:rsidRDefault="00FF4EBB" w:rsidP="00926282">
      <w:pPr>
        <w:pStyle w:val="NormalWeb"/>
        <w:ind w:left="1440"/>
        <w:jc w:val="both"/>
        <w:rPr>
          <w:rFonts w:ascii="Dubai Light" w:hAnsi="Dubai Light" w:cs="Dubai Light"/>
        </w:rPr>
      </w:pPr>
      <w:proofErr w:type="spellStart"/>
      <w:r w:rsidRPr="00875CCF">
        <w:rPr>
          <w:rStyle w:val="Textoennegrita"/>
          <w:rFonts w:ascii="Dubai Light" w:eastAsiaTheme="majorEastAsia" w:hAnsi="Dubai Light" w:cs="Dubai Light"/>
          <w:color w:val="1A5550" w:themeColor="accent6" w:themeShade="80"/>
        </w:rPr>
        <w:t>Microcableada</w:t>
      </w:r>
      <w:proofErr w:type="spellEnd"/>
      <w:r w:rsidRPr="00875CCF">
        <w:rPr>
          <w:rFonts w:ascii="Dubai Light" w:hAnsi="Dubai Light" w:cs="Dubai Light"/>
          <w:color w:val="1A5550" w:themeColor="accent6" w:themeShade="80"/>
        </w:rPr>
        <w:t xml:space="preserve"> </w:t>
      </w:r>
      <w:r w:rsidR="00875CCF" w:rsidRPr="00875CCF">
        <w:rPr>
          <w:rFonts w:ascii="Dubai Light" w:hAnsi="Dubai Light" w:cs="Dubai Light"/>
          <w:color w:val="1A5550" w:themeColor="accent6" w:themeShade="80"/>
        </w:rPr>
        <w:sym w:font="Wingdings" w:char="F0E0"/>
      </w:r>
      <w:r w:rsidRPr="00926282">
        <w:rPr>
          <w:rFonts w:ascii="Dubai Light" w:hAnsi="Dubai Light" w:cs="Dubai Light"/>
        </w:rPr>
        <w:t xml:space="preserve"> </w:t>
      </w:r>
      <w:r w:rsidRPr="005A4148">
        <w:rPr>
          <w:rStyle w:val="Textoennegrita"/>
          <w:rFonts w:ascii="Dubai Light" w:eastAsiaTheme="majorEastAsia" w:hAnsi="Dubai Light" w:cs="Dubai Light"/>
          <w:b w:val="0"/>
          <w:bCs w:val="0"/>
        </w:rPr>
        <w:t xml:space="preserve">Las </w:t>
      </w:r>
      <w:r w:rsidRPr="005A4148">
        <w:rPr>
          <w:rStyle w:val="Textoennegrita"/>
          <w:rFonts w:ascii="Dubai Light" w:eastAsiaTheme="majorEastAsia" w:hAnsi="Dubai Light" w:cs="Dubai Light"/>
          <w:color w:val="1A5550" w:themeColor="accent6" w:themeShade="80"/>
        </w:rPr>
        <w:t xml:space="preserve">unidades de control </w:t>
      </w:r>
      <w:proofErr w:type="spellStart"/>
      <w:r w:rsidR="005A4148">
        <w:rPr>
          <w:rStyle w:val="Textoennegrita"/>
          <w:rFonts w:ascii="Dubai Light" w:eastAsiaTheme="majorEastAsia" w:hAnsi="Dubai Light" w:cs="Dubai Light"/>
          <w:color w:val="1A5550" w:themeColor="accent6" w:themeShade="80"/>
        </w:rPr>
        <w:t>micro</w:t>
      </w:r>
      <w:r w:rsidRPr="005A4148">
        <w:rPr>
          <w:rStyle w:val="Textoennegrita"/>
          <w:rFonts w:ascii="Dubai Light" w:eastAsiaTheme="majorEastAsia" w:hAnsi="Dubai Light" w:cs="Dubai Light"/>
          <w:color w:val="1A5550" w:themeColor="accent6" w:themeShade="80"/>
        </w:rPr>
        <w:t>cableadas</w:t>
      </w:r>
      <w:proofErr w:type="spellEnd"/>
      <w:r w:rsidRPr="005A4148">
        <w:rPr>
          <w:rStyle w:val="Textoennegrita"/>
          <w:rFonts w:ascii="Dubai Light" w:eastAsiaTheme="majorEastAsia" w:hAnsi="Dubai Light" w:cs="Dubai Light"/>
          <w:b w:val="0"/>
          <w:bCs w:val="0"/>
          <w:color w:val="1A5550" w:themeColor="accent6" w:themeShade="80"/>
        </w:rPr>
        <w:t xml:space="preserve"> </w:t>
      </w:r>
      <w:r w:rsidRPr="005A4148">
        <w:rPr>
          <w:rStyle w:val="Textoennegrita"/>
          <w:rFonts w:ascii="Dubai Light" w:eastAsiaTheme="majorEastAsia" w:hAnsi="Dubai Light" w:cs="Dubai Light"/>
          <w:b w:val="0"/>
          <w:bCs w:val="0"/>
        </w:rPr>
        <w:t xml:space="preserve">se utilizan en </w:t>
      </w:r>
      <w:r w:rsidRPr="005A4148">
        <w:rPr>
          <w:rStyle w:val="Textoennegrita"/>
          <w:rFonts w:ascii="Dubai Light" w:eastAsiaTheme="majorEastAsia" w:hAnsi="Dubai Light" w:cs="Dubai Light"/>
          <w:color w:val="1A5550" w:themeColor="accent6" w:themeShade="80"/>
        </w:rPr>
        <w:t>procesadores muy simples</w:t>
      </w:r>
      <w:r w:rsidRPr="00926282">
        <w:rPr>
          <w:rFonts w:ascii="Dubai Light" w:hAnsi="Dubai Light" w:cs="Dubai Light"/>
        </w:rPr>
        <w:t>, ya que en ellas la tabla de registros e instrucciones no se puede cambiar </w:t>
      </w:r>
      <w:r w:rsidRPr="005A4148">
        <w:rPr>
          <w:rStyle w:val="Textoennegrita"/>
          <w:rFonts w:ascii="Dubai Light" w:eastAsiaTheme="majorEastAsia" w:hAnsi="Dubai Light" w:cs="Dubai Light"/>
          <w:color w:val="1A5550" w:themeColor="accent6" w:themeShade="80"/>
        </w:rPr>
        <w:t>al encontrarse todos los caminos de datos cableados previamente de manera fija</w:t>
      </w:r>
      <w:r w:rsidRPr="00926282">
        <w:rPr>
          <w:rFonts w:ascii="Dubai Light" w:hAnsi="Dubai Light" w:cs="Dubai Light"/>
        </w:rPr>
        <w:t>, en una unidad de control cableada las instrucciones van a tener siempre el mismo rendimiento y no se van a poder añadir de nuevas ni optimizar su funcionamiento.</w:t>
      </w:r>
    </w:p>
    <w:p w14:paraId="0E76508D" w14:textId="77777777" w:rsidR="00926282" w:rsidRPr="004D21AD" w:rsidRDefault="00926282" w:rsidP="00926282">
      <w:pPr>
        <w:pStyle w:val="NormalWeb"/>
        <w:ind w:left="1440"/>
        <w:jc w:val="both"/>
        <w:rPr>
          <w:rFonts w:ascii="Dubai Light" w:hAnsi="Dubai Light" w:cs="Dubai Light"/>
          <w:sz w:val="2"/>
          <w:szCs w:val="2"/>
        </w:rPr>
      </w:pPr>
    </w:p>
    <w:p w14:paraId="4700027D" w14:textId="77777777" w:rsidR="00FF4EBB" w:rsidRPr="00926282" w:rsidRDefault="00FF4EBB" w:rsidP="00926282">
      <w:pPr>
        <w:pStyle w:val="Ttulo3"/>
        <w:ind w:left="1440"/>
        <w:jc w:val="both"/>
        <w:rPr>
          <w:rFonts w:ascii="Bahnschrift" w:hAnsi="Bahnschrift"/>
          <w:color w:val="1A5550" w:themeColor="accent6" w:themeShade="80"/>
        </w:rPr>
      </w:pPr>
      <w:bookmarkStart w:id="19" w:name="_Toc118740688"/>
      <w:r w:rsidRPr="00926282">
        <w:rPr>
          <w:rFonts w:ascii="Bahnschrift" w:hAnsi="Bahnschrift"/>
          <w:color w:val="1A5550" w:themeColor="accent6" w:themeShade="80"/>
        </w:rPr>
        <w:t>Unidad Aritmético-Lógica</w:t>
      </w:r>
      <w:bookmarkEnd w:id="19"/>
    </w:p>
    <w:p w14:paraId="666C614E" w14:textId="77777777" w:rsidR="00FF4EBB" w:rsidRPr="00926282" w:rsidRDefault="00FF4EBB" w:rsidP="002E6275">
      <w:pPr>
        <w:pStyle w:val="NormalWeb"/>
        <w:ind w:left="1440"/>
        <w:jc w:val="both"/>
        <w:rPr>
          <w:rFonts w:ascii="Dubai Light" w:hAnsi="Dubai Light" w:cs="Dubai Light"/>
        </w:rPr>
      </w:pPr>
      <w:r w:rsidRPr="00926282">
        <w:rPr>
          <w:rFonts w:ascii="Dubai Light" w:hAnsi="Dubai Light" w:cs="Dubai Light"/>
        </w:rPr>
        <w:t xml:space="preserve">Es la unidad funcional encargada de realizar las operaciones </w:t>
      </w:r>
      <w:r w:rsidRPr="004D21AD">
        <w:rPr>
          <w:rFonts w:ascii="Dubai Light" w:hAnsi="Dubai Light" w:cs="Dubai Light"/>
          <w:b/>
          <w:bCs/>
          <w:color w:val="1A5550" w:themeColor="accent6" w:themeShade="80"/>
        </w:rPr>
        <w:t>aritméticas</w:t>
      </w:r>
      <w:r w:rsidRPr="00926282">
        <w:rPr>
          <w:rFonts w:ascii="Dubai Light" w:hAnsi="Dubai Light" w:cs="Dubai Light"/>
        </w:rPr>
        <w:t xml:space="preserve"> y </w:t>
      </w:r>
      <w:r w:rsidRPr="004D21AD">
        <w:rPr>
          <w:rFonts w:ascii="Dubai Light" w:hAnsi="Dubai Light" w:cs="Dubai Light"/>
          <w:b/>
          <w:bCs/>
          <w:color w:val="1A5550" w:themeColor="accent6" w:themeShade="80"/>
        </w:rPr>
        <w:t>lógicas</w:t>
      </w:r>
      <w:r w:rsidRPr="00926282">
        <w:rPr>
          <w:rFonts w:ascii="Dubai Light" w:hAnsi="Dubai Light" w:cs="Dubai Light"/>
        </w:rPr>
        <w:t xml:space="preserve"> bajo la supervisión de la unidad de control.</w:t>
      </w:r>
    </w:p>
    <w:p w14:paraId="66DDDCC1" w14:textId="77777777" w:rsidR="00FF4EBB" w:rsidRPr="00926282" w:rsidRDefault="00FF4EBB" w:rsidP="002E6275">
      <w:pPr>
        <w:pStyle w:val="NormalWeb"/>
        <w:ind w:left="1440"/>
        <w:jc w:val="both"/>
        <w:rPr>
          <w:rFonts w:ascii="Dubai Light" w:hAnsi="Dubai Light" w:cs="Dubai Light"/>
        </w:rPr>
      </w:pPr>
      <w:r w:rsidRPr="00926282">
        <w:rPr>
          <w:rFonts w:ascii="Dubai Light" w:hAnsi="Dubai Light" w:cs="Dubai Light"/>
        </w:rPr>
        <w:t xml:space="preserve">Las operaciones que es capaz de realizar la </w:t>
      </w:r>
      <w:r w:rsidRPr="004D21AD">
        <w:rPr>
          <w:rFonts w:ascii="Dubai Light" w:hAnsi="Dubai Light" w:cs="Dubai Light"/>
          <w:b/>
          <w:bCs/>
          <w:color w:val="1A5550" w:themeColor="accent6" w:themeShade="80"/>
        </w:rPr>
        <w:t>ALU</w:t>
      </w:r>
      <w:r w:rsidRPr="004D21AD">
        <w:rPr>
          <w:rFonts w:ascii="Dubai Light" w:hAnsi="Dubai Light" w:cs="Dubai Light"/>
          <w:color w:val="1A5550" w:themeColor="accent6" w:themeShade="80"/>
        </w:rPr>
        <w:t xml:space="preserve"> </w:t>
      </w:r>
      <w:r w:rsidRPr="00926282">
        <w:rPr>
          <w:rFonts w:ascii="Dubai Light" w:hAnsi="Dubai Light" w:cs="Dubai Light"/>
        </w:rPr>
        <w:t>se clasifican en tres grupos:</w:t>
      </w:r>
    </w:p>
    <w:p w14:paraId="686AB5C6" w14:textId="77777777" w:rsidR="00FF4EBB" w:rsidRDefault="00FF4EBB" w:rsidP="002E6275">
      <w:pPr>
        <w:pStyle w:val="NormalWeb"/>
        <w:numPr>
          <w:ilvl w:val="0"/>
          <w:numId w:val="20"/>
        </w:numPr>
        <w:tabs>
          <w:tab w:val="clear" w:pos="720"/>
          <w:tab w:val="num" w:pos="2160"/>
        </w:tabs>
        <w:ind w:left="2160"/>
        <w:jc w:val="both"/>
        <w:rPr>
          <w:rFonts w:ascii="Dubai Light" w:hAnsi="Dubai Light" w:cs="Dubai Light"/>
        </w:rPr>
      </w:pPr>
      <w:r w:rsidRPr="004D21AD">
        <w:rPr>
          <w:rStyle w:val="Textoennegrita"/>
          <w:rFonts w:ascii="Dubai Light" w:eastAsiaTheme="majorEastAsia" w:hAnsi="Dubai Light" w:cs="Dubai Light"/>
          <w:color w:val="1A5550" w:themeColor="accent6" w:themeShade="80"/>
        </w:rPr>
        <w:t>Aritméticas</w:t>
      </w:r>
      <w:r w:rsidRPr="004D21AD">
        <w:rPr>
          <w:rFonts w:ascii="Dubai Light" w:hAnsi="Dubai Light" w:cs="Dubai Light"/>
          <w:color w:val="1A5550" w:themeColor="accent6" w:themeShade="80"/>
        </w:rPr>
        <w:t xml:space="preserve">. </w:t>
      </w:r>
      <w:r w:rsidRPr="00926282">
        <w:rPr>
          <w:rFonts w:ascii="Dubai Light" w:hAnsi="Dubai Light" w:cs="Dubai Light"/>
        </w:rPr>
        <w:t xml:space="preserve">Normalmente son la suma (ADD), la resta (SUB), la </w:t>
      </w:r>
      <w:r w:rsidRPr="0002609C">
        <w:rPr>
          <w:rFonts w:ascii="Dubai Light" w:hAnsi="Dubai Light" w:cs="Dubai Light"/>
          <w:b/>
          <w:bCs/>
          <w:color w:val="1A5550" w:themeColor="accent6" w:themeShade="80"/>
        </w:rPr>
        <w:t>multiplicación (MUL)</w:t>
      </w:r>
      <w:r w:rsidRPr="00926282">
        <w:rPr>
          <w:rFonts w:ascii="Dubai Light" w:hAnsi="Dubai Light" w:cs="Dubai Light"/>
        </w:rPr>
        <w:t xml:space="preserve">, la </w:t>
      </w:r>
      <w:r w:rsidRPr="0002609C">
        <w:rPr>
          <w:rFonts w:ascii="Dubai Light" w:hAnsi="Dubai Light" w:cs="Dubai Light"/>
          <w:b/>
          <w:bCs/>
          <w:color w:val="1A5550" w:themeColor="accent6" w:themeShade="80"/>
        </w:rPr>
        <w:t>división (DIV)</w:t>
      </w:r>
      <w:r w:rsidRPr="00926282">
        <w:rPr>
          <w:rFonts w:ascii="Dubai Light" w:hAnsi="Dubai Light" w:cs="Dubai Light"/>
        </w:rPr>
        <w:t xml:space="preserve"> y el </w:t>
      </w:r>
      <w:r w:rsidRPr="0002609C">
        <w:rPr>
          <w:rFonts w:ascii="Dubai Light" w:hAnsi="Dubai Light" w:cs="Dubai Light"/>
          <w:b/>
          <w:bCs/>
          <w:color w:val="1A5550" w:themeColor="accent6" w:themeShade="80"/>
        </w:rPr>
        <w:t>cambio de signo</w:t>
      </w:r>
      <w:r w:rsidRPr="00926282">
        <w:rPr>
          <w:rFonts w:ascii="Dubai Light" w:hAnsi="Dubai Light" w:cs="Dubai Light"/>
        </w:rPr>
        <w:t>.</w:t>
      </w:r>
    </w:p>
    <w:p w14:paraId="6C706248" w14:textId="77777777" w:rsidR="0002609C" w:rsidRPr="0002609C" w:rsidRDefault="0002609C" w:rsidP="002E6275">
      <w:pPr>
        <w:pStyle w:val="NormalWeb"/>
        <w:ind w:left="2160"/>
        <w:jc w:val="both"/>
        <w:rPr>
          <w:rFonts w:ascii="Dubai Light" w:hAnsi="Dubai Light" w:cs="Dubai Light"/>
          <w:sz w:val="2"/>
          <w:szCs w:val="2"/>
        </w:rPr>
      </w:pPr>
    </w:p>
    <w:p w14:paraId="60CC48B7" w14:textId="77777777" w:rsidR="00FF4EBB" w:rsidRDefault="00FF4EBB" w:rsidP="002E6275">
      <w:pPr>
        <w:pStyle w:val="NormalWeb"/>
        <w:numPr>
          <w:ilvl w:val="0"/>
          <w:numId w:val="20"/>
        </w:numPr>
        <w:tabs>
          <w:tab w:val="clear" w:pos="720"/>
          <w:tab w:val="num" w:pos="2160"/>
        </w:tabs>
        <w:ind w:left="2160"/>
        <w:jc w:val="both"/>
        <w:rPr>
          <w:rFonts w:ascii="Dubai Light" w:hAnsi="Dubai Light" w:cs="Dubai Light"/>
        </w:rPr>
      </w:pPr>
      <w:r w:rsidRPr="004D21AD">
        <w:rPr>
          <w:rStyle w:val="Textoennegrita"/>
          <w:rFonts w:ascii="Dubai Light" w:eastAsiaTheme="majorEastAsia" w:hAnsi="Dubai Light" w:cs="Dubai Light"/>
          <w:color w:val="1A5550" w:themeColor="accent6" w:themeShade="80"/>
        </w:rPr>
        <w:t>Lógicas</w:t>
      </w:r>
      <w:r w:rsidRPr="004D21AD">
        <w:rPr>
          <w:rFonts w:ascii="Dubai Light" w:hAnsi="Dubai Light" w:cs="Dubai Light"/>
          <w:color w:val="1A5550" w:themeColor="accent6" w:themeShade="80"/>
        </w:rPr>
        <w:t xml:space="preserve">. </w:t>
      </w:r>
      <w:r w:rsidRPr="00926282">
        <w:rPr>
          <w:rFonts w:ascii="Dubai Light" w:hAnsi="Dubai Light" w:cs="Dubai Light"/>
        </w:rPr>
        <w:t xml:space="preserve">Normalmente son la </w:t>
      </w:r>
      <w:r w:rsidRPr="0002609C">
        <w:rPr>
          <w:rFonts w:ascii="Dubai Light" w:hAnsi="Dubai Light" w:cs="Dubai Light"/>
          <w:b/>
          <w:bCs/>
          <w:color w:val="1A5550" w:themeColor="accent6" w:themeShade="80"/>
        </w:rPr>
        <w:t>negación (NOT)</w:t>
      </w:r>
      <w:r w:rsidRPr="00926282">
        <w:rPr>
          <w:rFonts w:ascii="Dubai Light" w:hAnsi="Dubai Light" w:cs="Dubai Light"/>
        </w:rPr>
        <w:t xml:space="preserve">, la </w:t>
      </w:r>
      <w:r w:rsidRPr="0002609C">
        <w:rPr>
          <w:rFonts w:ascii="Dubai Light" w:hAnsi="Dubai Light" w:cs="Dubai Light"/>
          <w:b/>
          <w:bCs/>
          <w:color w:val="1A5550" w:themeColor="accent6" w:themeShade="80"/>
        </w:rPr>
        <w:t>suma lógica (OR)</w:t>
      </w:r>
      <w:r w:rsidRPr="00926282">
        <w:rPr>
          <w:rFonts w:ascii="Dubai Light" w:hAnsi="Dubai Light" w:cs="Dubai Light"/>
        </w:rPr>
        <w:t xml:space="preserve">, el producto </w:t>
      </w:r>
      <w:r w:rsidRPr="0002609C">
        <w:rPr>
          <w:rFonts w:ascii="Dubai Light" w:hAnsi="Dubai Light" w:cs="Dubai Light"/>
          <w:b/>
          <w:bCs/>
          <w:color w:val="1A5550" w:themeColor="accent6" w:themeShade="80"/>
        </w:rPr>
        <w:t xml:space="preserve">lógico (AND) </w:t>
      </w:r>
      <w:r w:rsidRPr="00926282">
        <w:rPr>
          <w:rFonts w:ascii="Dubai Light" w:hAnsi="Dubai Light" w:cs="Dubai Light"/>
        </w:rPr>
        <w:t xml:space="preserve">y la </w:t>
      </w:r>
      <w:r w:rsidRPr="0002609C">
        <w:rPr>
          <w:rFonts w:ascii="Dubai Light" w:hAnsi="Dubai Light" w:cs="Dubai Light"/>
          <w:b/>
          <w:bCs/>
          <w:color w:val="1A5550" w:themeColor="accent6" w:themeShade="80"/>
        </w:rPr>
        <w:t>suma exclusiva (XOR)</w:t>
      </w:r>
      <w:r w:rsidRPr="00926282">
        <w:rPr>
          <w:rFonts w:ascii="Dubai Light" w:hAnsi="Dubai Light" w:cs="Dubai Light"/>
        </w:rPr>
        <w:t>.</w:t>
      </w:r>
    </w:p>
    <w:p w14:paraId="3304A9C2" w14:textId="77777777" w:rsidR="0002609C" w:rsidRPr="0002609C" w:rsidRDefault="0002609C" w:rsidP="002E6275">
      <w:pPr>
        <w:pStyle w:val="NormalWeb"/>
        <w:jc w:val="both"/>
        <w:rPr>
          <w:rFonts w:ascii="Dubai Light" w:hAnsi="Dubai Light" w:cs="Dubai Light"/>
          <w:sz w:val="2"/>
          <w:szCs w:val="2"/>
        </w:rPr>
      </w:pPr>
    </w:p>
    <w:p w14:paraId="180E81E1" w14:textId="77777777" w:rsidR="00FF4EBB" w:rsidRPr="00926282" w:rsidRDefault="00FF4EBB" w:rsidP="002E6275">
      <w:pPr>
        <w:pStyle w:val="NormalWeb"/>
        <w:numPr>
          <w:ilvl w:val="0"/>
          <w:numId w:val="20"/>
        </w:numPr>
        <w:tabs>
          <w:tab w:val="clear" w:pos="720"/>
          <w:tab w:val="num" w:pos="2160"/>
        </w:tabs>
        <w:ind w:left="2160"/>
        <w:jc w:val="both"/>
        <w:rPr>
          <w:rFonts w:ascii="Dubai Light" w:hAnsi="Dubai Light" w:cs="Dubai Light"/>
        </w:rPr>
      </w:pPr>
      <w:r w:rsidRPr="004D21AD">
        <w:rPr>
          <w:rStyle w:val="Textoennegrita"/>
          <w:rFonts w:ascii="Dubai Light" w:eastAsiaTheme="majorEastAsia" w:hAnsi="Dubai Light" w:cs="Dubai Light"/>
          <w:color w:val="1A5550" w:themeColor="accent6" w:themeShade="80"/>
        </w:rPr>
        <w:t>Desplazamiento</w:t>
      </w:r>
      <w:r w:rsidRPr="004D21AD">
        <w:rPr>
          <w:rFonts w:ascii="Dubai Light" w:hAnsi="Dubai Light" w:cs="Dubai Light"/>
          <w:color w:val="1A5550" w:themeColor="accent6" w:themeShade="80"/>
        </w:rPr>
        <w:t xml:space="preserve">. </w:t>
      </w:r>
      <w:r w:rsidRPr="00926282">
        <w:rPr>
          <w:rFonts w:ascii="Dubai Light" w:hAnsi="Dubai Light" w:cs="Dubai Light"/>
        </w:rPr>
        <w:t>Consiste en desplazar los bits de una palabra un determinado número de posiciones hacia la derecha o hacia la izquierda.</w:t>
      </w:r>
    </w:p>
    <w:p w14:paraId="7F994FB4" w14:textId="77777777" w:rsidR="00FF4EBB" w:rsidRDefault="00FF4EBB" w:rsidP="002E6275">
      <w:pPr>
        <w:pStyle w:val="NormalWeb"/>
        <w:ind w:left="1440"/>
        <w:jc w:val="both"/>
        <w:rPr>
          <w:rFonts w:ascii="Dubai Light" w:hAnsi="Dubai Light" w:cs="Dubai Light"/>
        </w:rPr>
      </w:pPr>
      <w:r w:rsidRPr="00926282">
        <w:rPr>
          <w:rFonts w:ascii="Dubai Light" w:hAnsi="Dubai Light" w:cs="Dubai Light"/>
        </w:rPr>
        <w:t xml:space="preserve">El </w:t>
      </w:r>
      <w:r w:rsidRPr="002E6275">
        <w:rPr>
          <w:rFonts w:ascii="Dubai Light" w:hAnsi="Dubai Light" w:cs="Dubai Light"/>
          <w:b/>
          <w:bCs/>
          <w:color w:val="1A5550" w:themeColor="accent6" w:themeShade="80"/>
        </w:rPr>
        <w:t>número de operadores</w:t>
      </w:r>
      <w:r w:rsidRPr="002E6275">
        <w:rPr>
          <w:rFonts w:ascii="Dubai Light" w:hAnsi="Dubai Light" w:cs="Dubai Light"/>
          <w:color w:val="1A5550" w:themeColor="accent6" w:themeShade="80"/>
        </w:rPr>
        <w:t xml:space="preserve"> </w:t>
      </w:r>
      <w:r w:rsidRPr="00926282">
        <w:rPr>
          <w:rFonts w:ascii="Dubai Light" w:hAnsi="Dubai Light" w:cs="Dubai Light"/>
        </w:rPr>
        <w:t xml:space="preserve">que puede aceptar la </w:t>
      </w:r>
      <w:r w:rsidRPr="002E6275">
        <w:rPr>
          <w:rFonts w:ascii="Dubai Light" w:hAnsi="Dubai Light" w:cs="Dubai Light"/>
          <w:b/>
          <w:bCs/>
          <w:color w:val="1A5550" w:themeColor="accent6" w:themeShade="80"/>
        </w:rPr>
        <w:t>unidad aritmético-lógica</w:t>
      </w:r>
      <w:r w:rsidRPr="002E6275">
        <w:rPr>
          <w:rFonts w:ascii="Dubai Light" w:hAnsi="Dubai Light" w:cs="Dubai Light"/>
          <w:color w:val="1A5550" w:themeColor="accent6" w:themeShade="80"/>
        </w:rPr>
        <w:t xml:space="preserve"> </w:t>
      </w:r>
      <w:r w:rsidRPr="00926282">
        <w:rPr>
          <w:rFonts w:ascii="Dubai Light" w:hAnsi="Dubai Light" w:cs="Dubai Light"/>
        </w:rPr>
        <w:t xml:space="preserve">también es variable, clasificándose en operadores </w:t>
      </w:r>
      <w:proofErr w:type="spellStart"/>
      <w:r w:rsidRPr="002E6275">
        <w:rPr>
          <w:rFonts w:ascii="Dubai Light" w:hAnsi="Dubai Light" w:cs="Dubai Light"/>
          <w:b/>
          <w:bCs/>
          <w:color w:val="1A5550" w:themeColor="accent6" w:themeShade="80"/>
        </w:rPr>
        <w:t>monádicos</w:t>
      </w:r>
      <w:proofErr w:type="spellEnd"/>
      <w:r w:rsidRPr="00926282">
        <w:rPr>
          <w:rFonts w:ascii="Dubai Light" w:hAnsi="Dubai Light" w:cs="Dubai Light"/>
        </w:rPr>
        <w:t xml:space="preserve">, </w:t>
      </w:r>
      <w:r w:rsidRPr="002E6275">
        <w:rPr>
          <w:rFonts w:ascii="Dubai Light" w:hAnsi="Dubai Light" w:cs="Dubai Light"/>
          <w:b/>
          <w:bCs/>
          <w:color w:val="1A5550" w:themeColor="accent6" w:themeShade="80"/>
        </w:rPr>
        <w:t>diádicos</w:t>
      </w:r>
      <w:r w:rsidRPr="002E6275">
        <w:rPr>
          <w:rFonts w:ascii="Dubai Light" w:hAnsi="Dubai Light" w:cs="Dubai Light"/>
          <w:color w:val="1A5550" w:themeColor="accent6" w:themeShade="80"/>
        </w:rPr>
        <w:t xml:space="preserve"> </w:t>
      </w:r>
      <w:r w:rsidRPr="00926282">
        <w:rPr>
          <w:rFonts w:ascii="Dubai Light" w:hAnsi="Dubai Light" w:cs="Dubai Light"/>
        </w:rPr>
        <w:t xml:space="preserve">y </w:t>
      </w:r>
      <w:r w:rsidRPr="002E6275">
        <w:rPr>
          <w:rFonts w:ascii="Dubai Light" w:hAnsi="Dubai Light" w:cs="Dubai Light"/>
          <w:b/>
          <w:bCs/>
          <w:color w:val="1A5550" w:themeColor="accent6" w:themeShade="80"/>
        </w:rPr>
        <w:t>triádicos</w:t>
      </w:r>
      <w:r w:rsidRPr="002E6275">
        <w:rPr>
          <w:rFonts w:ascii="Dubai Light" w:hAnsi="Dubai Light" w:cs="Dubai Light"/>
          <w:color w:val="1A5550" w:themeColor="accent6" w:themeShade="80"/>
        </w:rPr>
        <w:t xml:space="preserve"> </w:t>
      </w:r>
      <w:r w:rsidRPr="00926282">
        <w:rPr>
          <w:rFonts w:ascii="Dubai Light" w:hAnsi="Dubai Light" w:cs="Dubai Light"/>
        </w:rPr>
        <w:t>si es capaz de trabajar con uno, dos o tres datos de forma simultánea respectivamente.</w:t>
      </w:r>
    </w:p>
    <w:p w14:paraId="7CCD2444" w14:textId="77777777" w:rsidR="00926282" w:rsidRPr="00926282" w:rsidRDefault="00926282" w:rsidP="00926282">
      <w:pPr>
        <w:pStyle w:val="NormalWeb"/>
        <w:ind w:left="1440"/>
        <w:rPr>
          <w:rFonts w:ascii="Dubai Light" w:hAnsi="Dubai Light" w:cs="Dubai Light"/>
        </w:rPr>
      </w:pPr>
    </w:p>
    <w:p w14:paraId="3793AAB8" w14:textId="77777777" w:rsidR="00FF4EBB" w:rsidRPr="00FA6982" w:rsidRDefault="00FF4EBB" w:rsidP="00926282">
      <w:pPr>
        <w:pStyle w:val="Ttulo3"/>
        <w:ind w:left="720"/>
        <w:rPr>
          <w:rFonts w:ascii="Bahnschrift" w:hAnsi="Bahnschrift"/>
          <w:b w:val="0"/>
          <w:bCs/>
          <w:color w:val="1A5550" w:themeColor="accent6" w:themeShade="80"/>
          <w:sz w:val="36"/>
          <w:szCs w:val="36"/>
        </w:rPr>
      </w:pPr>
      <w:bookmarkStart w:id="20" w:name="_Toc118740689"/>
      <w:r w:rsidRPr="00FA6982">
        <w:rPr>
          <w:rFonts w:ascii="Bahnschrift" w:hAnsi="Bahnschrift"/>
          <w:b w:val="0"/>
          <w:bCs/>
          <w:color w:val="1A5550" w:themeColor="accent6" w:themeShade="80"/>
          <w:sz w:val="36"/>
          <w:szCs w:val="36"/>
        </w:rPr>
        <w:lastRenderedPageBreak/>
        <w:t>7.2. Función y propósito de la Memoria Interna:</w:t>
      </w:r>
      <w:bookmarkEnd w:id="20"/>
    </w:p>
    <w:p w14:paraId="37093846" w14:textId="77777777" w:rsidR="00FF4EBB" w:rsidRPr="00926282" w:rsidRDefault="00FF4EBB" w:rsidP="00926282">
      <w:pPr>
        <w:pStyle w:val="NormalWeb"/>
        <w:ind w:left="1440"/>
        <w:jc w:val="both"/>
        <w:rPr>
          <w:rFonts w:ascii="Dubai Light" w:hAnsi="Dubai Light" w:cs="Dubai Light"/>
        </w:rPr>
      </w:pPr>
      <w:r w:rsidRPr="00926282">
        <w:rPr>
          <w:rFonts w:ascii="Dubai Light" w:hAnsi="Dubai Light" w:cs="Dubai Light"/>
        </w:rPr>
        <w:t xml:space="preserve">La memoria es considerada un único componente funcional, compuesto de celdas que pueden almacenar bits de forma independiente, con dos operaciones básicas: </w:t>
      </w:r>
      <w:r w:rsidRPr="00DB5E99">
        <w:rPr>
          <w:rFonts w:ascii="Dubai Light" w:hAnsi="Dubai Light" w:cs="Dubai Light"/>
          <w:b/>
          <w:bCs/>
          <w:color w:val="1A5550" w:themeColor="accent6" w:themeShade="80"/>
        </w:rPr>
        <w:t>lectura</w:t>
      </w:r>
      <w:r w:rsidRPr="00DB5E99">
        <w:rPr>
          <w:rFonts w:ascii="Dubai Light" w:hAnsi="Dubai Light" w:cs="Dubai Light"/>
          <w:color w:val="1A5550" w:themeColor="accent6" w:themeShade="80"/>
        </w:rPr>
        <w:t xml:space="preserve"> </w:t>
      </w:r>
      <w:r w:rsidRPr="00926282">
        <w:rPr>
          <w:rFonts w:ascii="Dubai Light" w:hAnsi="Dubai Light" w:cs="Dubai Light"/>
        </w:rPr>
        <w:t xml:space="preserve">y </w:t>
      </w:r>
      <w:r w:rsidRPr="00DB5E99">
        <w:rPr>
          <w:rFonts w:ascii="Dubai Light" w:hAnsi="Dubai Light" w:cs="Dubai Light"/>
          <w:b/>
          <w:bCs/>
          <w:color w:val="1A5550" w:themeColor="accent6" w:themeShade="80"/>
        </w:rPr>
        <w:t>escritura</w:t>
      </w:r>
      <w:r w:rsidRPr="00926282">
        <w:rPr>
          <w:rFonts w:ascii="Dubai Light" w:hAnsi="Dubai Light" w:cs="Dubai Light"/>
        </w:rPr>
        <w:t>.</w:t>
      </w:r>
    </w:p>
    <w:p w14:paraId="77C0B0B0" w14:textId="77777777" w:rsidR="00FF4EBB" w:rsidRPr="00926282" w:rsidRDefault="00FF4EBB" w:rsidP="00926282">
      <w:pPr>
        <w:pStyle w:val="Ttulo3"/>
        <w:ind w:left="1440"/>
        <w:rPr>
          <w:rFonts w:ascii="Bahnschrift" w:hAnsi="Bahnschrift"/>
          <w:color w:val="1A5550" w:themeColor="accent6" w:themeShade="80"/>
        </w:rPr>
      </w:pPr>
      <w:bookmarkStart w:id="21" w:name="_Toc118740690"/>
      <w:r w:rsidRPr="00926282">
        <w:rPr>
          <w:rFonts w:ascii="Bahnschrift" w:hAnsi="Bahnschrift"/>
          <w:color w:val="1A5550" w:themeColor="accent6" w:themeShade="80"/>
        </w:rPr>
        <w:t>Jerarquía de memoria</w:t>
      </w:r>
      <w:bookmarkEnd w:id="21"/>
    </w:p>
    <w:p w14:paraId="36475948" w14:textId="77777777" w:rsidR="00FF4EBB" w:rsidRPr="00926282" w:rsidRDefault="00FF4EBB" w:rsidP="007B6272">
      <w:pPr>
        <w:pStyle w:val="NormalWeb"/>
        <w:ind w:left="1440"/>
        <w:jc w:val="both"/>
        <w:rPr>
          <w:rFonts w:ascii="Dubai Light" w:hAnsi="Dubai Light" w:cs="Dubai Light"/>
        </w:rPr>
      </w:pPr>
      <w:r w:rsidRPr="00926282">
        <w:rPr>
          <w:rFonts w:ascii="Dubai Light" w:hAnsi="Dubai Light" w:cs="Dubai Light"/>
        </w:rPr>
        <w:t>Las distintas memorias de menor a mayor capacidad y de mayor a menor velocidad y coste se clasifican en:</w:t>
      </w:r>
    </w:p>
    <w:p w14:paraId="5D87D028" w14:textId="26E7672F" w:rsidR="007B6272" w:rsidRPr="00943D08" w:rsidRDefault="00FF4EBB" w:rsidP="00943D08">
      <w:pPr>
        <w:pStyle w:val="NormalWeb"/>
        <w:numPr>
          <w:ilvl w:val="0"/>
          <w:numId w:val="28"/>
        </w:numPr>
        <w:jc w:val="both"/>
        <w:rPr>
          <w:rStyle w:val="Textoennegrita"/>
          <w:rFonts w:ascii="Dubai Light" w:eastAsiaTheme="majorEastAsia" w:hAnsi="Dubai Light" w:cs="Dubai Light"/>
          <w:color w:val="1A5550" w:themeColor="accent6" w:themeShade="80"/>
        </w:rPr>
      </w:pPr>
      <w:r w:rsidRPr="00943D08">
        <w:rPr>
          <w:rStyle w:val="Textoennegrita"/>
          <w:rFonts w:ascii="Dubai Light" w:eastAsiaTheme="majorEastAsia" w:hAnsi="Dubai Light" w:cs="Dubai Light"/>
          <w:color w:val="1A5550" w:themeColor="accent6" w:themeShade="80"/>
        </w:rPr>
        <w:t xml:space="preserve">Registros (del procesador) • Memoria caché (estructurada en niveles: Ll, L2, L3, </w:t>
      </w:r>
      <w:proofErr w:type="spellStart"/>
      <w:r w:rsidRPr="00943D08">
        <w:rPr>
          <w:rStyle w:val="Textoennegrita"/>
          <w:rFonts w:ascii="Dubai Light" w:eastAsiaTheme="majorEastAsia" w:hAnsi="Dubai Light" w:cs="Dubai Light"/>
          <w:color w:val="1A5550" w:themeColor="accent6" w:themeShade="80"/>
        </w:rPr>
        <w:t>etc</w:t>
      </w:r>
      <w:proofErr w:type="spellEnd"/>
      <w:r w:rsidRPr="00943D08">
        <w:rPr>
          <w:rStyle w:val="Textoennegrita"/>
          <w:rFonts w:ascii="Dubai Light" w:eastAsiaTheme="majorEastAsia" w:hAnsi="Dubai Light" w:cs="Dubai Light"/>
          <w:color w:val="1A5550" w:themeColor="accent6" w:themeShade="80"/>
        </w:rPr>
        <w:t xml:space="preserve">) </w:t>
      </w:r>
    </w:p>
    <w:p w14:paraId="0C9D56AD" w14:textId="166E4700" w:rsidR="007B6272" w:rsidRPr="00943D08" w:rsidRDefault="00FF4EBB" w:rsidP="00943D08">
      <w:pPr>
        <w:pStyle w:val="NormalWeb"/>
        <w:numPr>
          <w:ilvl w:val="0"/>
          <w:numId w:val="28"/>
        </w:numPr>
        <w:jc w:val="both"/>
        <w:rPr>
          <w:rStyle w:val="Textoennegrita"/>
          <w:rFonts w:ascii="Dubai Light" w:eastAsiaTheme="majorEastAsia" w:hAnsi="Dubai Light" w:cs="Dubai Light"/>
          <w:color w:val="1A5550" w:themeColor="accent6" w:themeShade="80"/>
        </w:rPr>
      </w:pPr>
      <w:r w:rsidRPr="00943D08">
        <w:rPr>
          <w:rStyle w:val="Textoennegrita"/>
          <w:rFonts w:ascii="Dubai Light" w:eastAsiaTheme="majorEastAsia" w:hAnsi="Dubai Light" w:cs="Dubai Light"/>
          <w:color w:val="1A5550" w:themeColor="accent6" w:themeShade="80"/>
        </w:rPr>
        <w:t xml:space="preserve">Memoria Principal (RAM Dinámica) </w:t>
      </w:r>
    </w:p>
    <w:p w14:paraId="33FA6716" w14:textId="1FA68512" w:rsidR="007B6272" w:rsidRPr="00943D08" w:rsidRDefault="00FF4EBB" w:rsidP="00943D08">
      <w:pPr>
        <w:pStyle w:val="NormalWeb"/>
        <w:numPr>
          <w:ilvl w:val="0"/>
          <w:numId w:val="28"/>
        </w:numPr>
        <w:jc w:val="both"/>
        <w:rPr>
          <w:rStyle w:val="Textoennegrita"/>
          <w:rFonts w:ascii="Dubai Light" w:eastAsiaTheme="majorEastAsia" w:hAnsi="Dubai Light" w:cs="Dubai Light"/>
          <w:color w:val="1A5550" w:themeColor="accent6" w:themeShade="80"/>
        </w:rPr>
      </w:pPr>
      <w:r w:rsidRPr="00943D08">
        <w:rPr>
          <w:rStyle w:val="Textoennegrita"/>
          <w:rFonts w:ascii="Dubai Light" w:eastAsiaTheme="majorEastAsia" w:hAnsi="Dubai Light" w:cs="Dubai Light"/>
          <w:color w:val="1A5550" w:themeColor="accent6" w:themeShade="80"/>
        </w:rPr>
        <w:t xml:space="preserve">Memoria secundaria (Discos duros y de estado sólido) </w:t>
      </w:r>
    </w:p>
    <w:p w14:paraId="07D15443" w14:textId="524BD49C" w:rsidR="00867A0D" w:rsidRPr="00943D08" w:rsidRDefault="00867A0D" w:rsidP="00943D08">
      <w:pPr>
        <w:pStyle w:val="NormalWeb"/>
        <w:numPr>
          <w:ilvl w:val="0"/>
          <w:numId w:val="28"/>
        </w:numPr>
        <w:jc w:val="both"/>
        <w:rPr>
          <w:rFonts w:ascii="Dubai Light" w:eastAsiaTheme="majorEastAsia" w:hAnsi="Dubai Light" w:cs="Dubai Light"/>
          <w:b/>
          <w:bCs/>
          <w:color w:val="1A5550" w:themeColor="accent6" w:themeShade="80"/>
        </w:rPr>
      </w:pPr>
      <w:r w:rsidRPr="00943D08">
        <w:rPr>
          <w:noProof/>
          <w:color w:val="1A5550" w:themeColor="accent6" w:themeShade="80"/>
        </w:rPr>
        <w:drawing>
          <wp:anchor distT="0" distB="0" distL="114300" distR="114300" simplePos="0" relativeHeight="251708928" behindDoc="0" locked="0" layoutInCell="1" allowOverlap="1" wp14:anchorId="61F14A4E" wp14:editId="5F74CEE6">
            <wp:simplePos x="0" y="0"/>
            <wp:positionH relativeFrom="page">
              <wp:align>center</wp:align>
            </wp:positionH>
            <wp:positionV relativeFrom="paragraph">
              <wp:posOffset>665884</wp:posOffset>
            </wp:positionV>
            <wp:extent cx="4232390" cy="2869217"/>
            <wp:effectExtent l="0" t="0" r="0"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2390" cy="2869217"/>
                    </a:xfrm>
                    <a:prstGeom prst="rect">
                      <a:avLst/>
                    </a:prstGeom>
                    <a:noFill/>
                    <a:ln>
                      <a:noFill/>
                    </a:ln>
                  </pic:spPr>
                </pic:pic>
              </a:graphicData>
            </a:graphic>
          </wp:anchor>
        </w:drawing>
      </w:r>
      <w:r w:rsidR="00FF4EBB" w:rsidRPr="00943D08">
        <w:rPr>
          <w:rStyle w:val="Textoennegrita"/>
          <w:rFonts w:ascii="Dubai Light" w:eastAsiaTheme="majorEastAsia" w:hAnsi="Dubai Light" w:cs="Dubai Light"/>
          <w:color w:val="1A5550" w:themeColor="accent6" w:themeShade="80"/>
        </w:rPr>
        <w:t>Memoria masiva auxiliar (Soportes de respaldo)</w:t>
      </w:r>
    </w:p>
    <w:p w14:paraId="4531A287" w14:textId="1C096478" w:rsidR="00926282" w:rsidRDefault="00FF4EBB" w:rsidP="007B6272">
      <w:pPr>
        <w:pStyle w:val="NormalWeb"/>
        <w:ind w:left="1440"/>
        <w:jc w:val="both"/>
        <w:rPr>
          <w:rFonts w:ascii="Dubai Light" w:hAnsi="Dubai Light" w:cs="Dubai Light"/>
          <w:i/>
          <w:iCs/>
        </w:rPr>
      </w:pPr>
      <w:r w:rsidRPr="00867A0D">
        <w:rPr>
          <w:rFonts w:ascii="Dubai Light" w:hAnsi="Dubai Light" w:cs="Dubai Light"/>
          <w:i/>
          <w:iCs/>
        </w:rPr>
        <w:t>Pirámide jerárquica de memoria</w:t>
      </w:r>
    </w:p>
    <w:p w14:paraId="1FF95040" w14:textId="77777777" w:rsidR="00867A0D" w:rsidRDefault="00867A0D" w:rsidP="007B6272">
      <w:pPr>
        <w:pStyle w:val="NormalWeb"/>
        <w:ind w:left="1440"/>
        <w:jc w:val="both"/>
        <w:rPr>
          <w:rFonts w:ascii="Dubai Light" w:hAnsi="Dubai Light" w:cs="Dubai Light"/>
          <w:i/>
          <w:iCs/>
        </w:rPr>
      </w:pPr>
    </w:p>
    <w:p w14:paraId="762D3742" w14:textId="77777777" w:rsidR="00124B88" w:rsidRDefault="00124B88" w:rsidP="007B6272">
      <w:pPr>
        <w:pStyle w:val="NormalWeb"/>
        <w:ind w:left="1440"/>
        <w:jc w:val="both"/>
        <w:rPr>
          <w:rFonts w:ascii="Dubai Light" w:hAnsi="Dubai Light" w:cs="Dubai Light"/>
          <w:i/>
          <w:iCs/>
        </w:rPr>
      </w:pPr>
    </w:p>
    <w:p w14:paraId="0CBF34CE" w14:textId="77777777" w:rsidR="00124B88" w:rsidRPr="00867A0D" w:rsidRDefault="00124B88" w:rsidP="007B6272">
      <w:pPr>
        <w:pStyle w:val="NormalWeb"/>
        <w:ind w:left="1440"/>
        <w:jc w:val="both"/>
        <w:rPr>
          <w:rFonts w:ascii="Dubai Light" w:hAnsi="Dubai Light" w:cs="Dubai Light"/>
          <w:i/>
          <w:iCs/>
        </w:rPr>
      </w:pPr>
    </w:p>
    <w:p w14:paraId="443E2B4F" w14:textId="77777777" w:rsidR="00FF4EBB" w:rsidRPr="00926282" w:rsidRDefault="00FF4EBB" w:rsidP="007B6272">
      <w:pPr>
        <w:pStyle w:val="Ttulo3"/>
        <w:ind w:left="1440"/>
        <w:jc w:val="both"/>
        <w:rPr>
          <w:rFonts w:ascii="Bahnschrift" w:hAnsi="Bahnschrift"/>
          <w:color w:val="1A5550" w:themeColor="accent6" w:themeShade="80"/>
        </w:rPr>
      </w:pPr>
      <w:bookmarkStart w:id="22" w:name="_Toc118740691"/>
      <w:r w:rsidRPr="00926282">
        <w:rPr>
          <w:rFonts w:ascii="Bahnschrift" w:hAnsi="Bahnschrift"/>
          <w:color w:val="1A5550" w:themeColor="accent6" w:themeShade="80"/>
        </w:rPr>
        <w:lastRenderedPageBreak/>
        <w:t>Funciones por niveles</w:t>
      </w:r>
      <w:bookmarkEnd w:id="22"/>
    </w:p>
    <w:p w14:paraId="2010504A" w14:textId="77777777" w:rsidR="00FF4EBB" w:rsidRPr="00926282" w:rsidRDefault="00FF4EBB" w:rsidP="007B6272">
      <w:pPr>
        <w:pStyle w:val="NormalWeb"/>
        <w:numPr>
          <w:ilvl w:val="0"/>
          <w:numId w:val="21"/>
        </w:numPr>
        <w:tabs>
          <w:tab w:val="clear" w:pos="720"/>
          <w:tab w:val="num" w:pos="1800"/>
        </w:tabs>
        <w:ind w:left="1800"/>
        <w:jc w:val="both"/>
        <w:rPr>
          <w:rFonts w:ascii="Dubai Light" w:hAnsi="Dubai Light" w:cs="Dubai Light"/>
        </w:rPr>
      </w:pPr>
      <w:r w:rsidRPr="00DB5E99">
        <w:rPr>
          <w:rStyle w:val="Textoennegrita"/>
          <w:rFonts w:ascii="Dubai Light" w:eastAsiaTheme="majorEastAsia" w:hAnsi="Dubai Light" w:cs="Dubai Light"/>
          <w:color w:val="1A5550" w:themeColor="accent6" w:themeShade="80"/>
        </w:rPr>
        <w:t>Nivel 0 - Registros</w:t>
      </w:r>
      <w:r w:rsidRPr="00DB5E99">
        <w:rPr>
          <w:rFonts w:ascii="Dubai Light" w:hAnsi="Dubai Light" w:cs="Dubai Light"/>
          <w:color w:val="1A5550" w:themeColor="accent6" w:themeShade="80"/>
        </w:rPr>
        <w:t xml:space="preserve">: </w:t>
      </w:r>
      <w:r w:rsidRPr="00926282">
        <w:rPr>
          <w:rFonts w:ascii="Dubai Light" w:hAnsi="Dubai Light" w:cs="Dubai Light"/>
        </w:rPr>
        <w:t>Almacena datos sobre los que la unidad de control está trabajando directamente.</w:t>
      </w:r>
    </w:p>
    <w:p w14:paraId="236A5287" w14:textId="6339DD92" w:rsidR="00867A0D" w:rsidRPr="00867A0D" w:rsidRDefault="00FF4EBB" w:rsidP="00867A0D">
      <w:pPr>
        <w:pStyle w:val="NormalWeb"/>
        <w:numPr>
          <w:ilvl w:val="0"/>
          <w:numId w:val="21"/>
        </w:numPr>
        <w:tabs>
          <w:tab w:val="clear" w:pos="720"/>
          <w:tab w:val="num" w:pos="1800"/>
        </w:tabs>
        <w:ind w:left="1800"/>
        <w:jc w:val="both"/>
        <w:rPr>
          <w:rFonts w:ascii="Dubai Light" w:hAnsi="Dubai Light" w:cs="Dubai Light"/>
        </w:rPr>
      </w:pPr>
      <w:r w:rsidRPr="00DB5E99">
        <w:rPr>
          <w:rStyle w:val="Textoennegrita"/>
          <w:rFonts w:ascii="Dubai Light" w:eastAsiaTheme="majorEastAsia" w:hAnsi="Dubai Light" w:cs="Dubai Light"/>
          <w:color w:val="1A5550" w:themeColor="accent6" w:themeShade="80"/>
        </w:rPr>
        <w:t>Nivel 1 - Caché</w:t>
      </w:r>
      <w:r w:rsidRPr="00DB5E99">
        <w:rPr>
          <w:rFonts w:ascii="Dubai Light" w:hAnsi="Dubai Light" w:cs="Dubai Light"/>
          <w:color w:val="1A5550" w:themeColor="accent6" w:themeShade="80"/>
        </w:rPr>
        <w:t xml:space="preserve">: </w:t>
      </w:r>
      <w:r w:rsidRPr="00926282">
        <w:rPr>
          <w:rFonts w:ascii="Dubai Light" w:hAnsi="Dubai Light" w:cs="Dubai Light"/>
        </w:rPr>
        <w:t xml:space="preserve">Memoria formada por circuitos integrados </w:t>
      </w:r>
      <w:r w:rsidRPr="00DB5E99">
        <w:rPr>
          <w:rFonts w:ascii="Dubai Light" w:hAnsi="Dubai Light" w:cs="Dubai Light"/>
          <w:b/>
          <w:bCs/>
          <w:color w:val="1A5550" w:themeColor="accent6" w:themeShade="80"/>
        </w:rPr>
        <w:t>SRAM</w:t>
      </w:r>
      <w:r w:rsidRPr="00926282">
        <w:rPr>
          <w:rFonts w:ascii="Dubai Light" w:hAnsi="Dubai Light" w:cs="Dubai Light"/>
        </w:rPr>
        <w:t>. A su vez se encuentra dividida en varios niveles. Se utiliza para minimizar los accesos a la memoria principal.</w:t>
      </w:r>
    </w:p>
    <w:p w14:paraId="66120521" w14:textId="77777777" w:rsidR="00FF4EBB" w:rsidRPr="00926282" w:rsidRDefault="00FF4EBB" w:rsidP="007B6272">
      <w:pPr>
        <w:pStyle w:val="NormalWeb"/>
        <w:numPr>
          <w:ilvl w:val="0"/>
          <w:numId w:val="21"/>
        </w:numPr>
        <w:tabs>
          <w:tab w:val="clear" w:pos="720"/>
          <w:tab w:val="num" w:pos="1800"/>
        </w:tabs>
        <w:ind w:left="1800"/>
        <w:jc w:val="both"/>
        <w:rPr>
          <w:rFonts w:ascii="Dubai Light" w:hAnsi="Dubai Light" w:cs="Dubai Light"/>
        </w:rPr>
      </w:pPr>
      <w:r w:rsidRPr="00DB5E99">
        <w:rPr>
          <w:rStyle w:val="Textoennegrita"/>
          <w:rFonts w:ascii="Dubai Light" w:eastAsiaTheme="majorEastAsia" w:hAnsi="Dubai Light" w:cs="Dubai Light"/>
          <w:color w:val="1A5550" w:themeColor="accent6" w:themeShade="80"/>
        </w:rPr>
        <w:t>Nivel 2 - Memoria principal</w:t>
      </w:r>
      <w:r w:rsidRPr="00DB5E99">
        <w:rPr>
          <w:rFonts w:ascii="Dubai Light" w:hAnsi="Dubai Light" w:cs="Dubai Light"/>
          <w:color w:val="1A5550" w:themeColor="accent6" w:themeShade="80"/>
        </w:rPr>
        <w:t xml:space="preserve">: </w:t>
      </w:r>
      <w:r w:rsidRPr="00926282">
        <w:rPr>
          <w:rFonts w:ascii="Dubai Light" w:hAnsi="Dubai Light" w:cs="Dubai Light"/>
        </w:rPr>
        <w:t xml:space="preserve">Memoria formada por </w:t>
      </w:r>
      <w:r w:rsidRPr="00DB5E99">
        <w:rPr>
          <w:rFonts w:ascii="Dubai Light" w:hAnsi="Dubai Light" w:cs="Dubai Light"/>
          <w:b/>
          <w:bCs/>
          <w:color w:val="1A5550" w:themeColor="accent6" w:themeShade="80"/>
        </w:rPr>
        <w:t>DRAM</w:t>
      </w:r>
      <w:r w:rsidRPr="00926282">
        <w:rPr>
          <w:rFonts w:ascii="Dubai Light" w:hAnsi="Dubai Light" w:cs="Dubai Light"/>
        </w:rPr>
        <w:t>, cuya función es almacenar las instrucciones y datos que se están utilizando en la ejecución de un proceso. Nos encontramos con:</w:t>
      </w:r>
    </w:p>
    <w:p w14:paraId="5C5BBB52" w14:textId="1551C49F"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Style w:val="Textoennegrita"/>
          <w:rFonts w:ascii="Dubai Light" w:eastAsiaTheme="majorEastAsia" w:hAnsi="Dubai Light" w:cs="Dubai Light"/>
          <w:color w:val="1A5550" w:themeColor="accent6" w:themeShade="80"/>
        </w:rPr>
        <w:t xml:space="preserve">RAM </w:t>
      </w:r>
      <w:r w:rsidR="00DB5E99" w:rsidRPr="00DB5E99">
        <w:rPr>
          <w:rStyle w:val="Textoennegrita"/>
          <w:rFonts w:ascii="Dubai Light" w:eastAsiaTheme="majorEastAsia" w:hAnsi="Dubai Light" w:cs="Dubai Light"/>
          <w:color w:val="1A5550" w:themeColor="accent6" w:themeShade="80"/>
        </w:rPr>
        <w:sym w:font="Wingdings" w:char="F0E0"/>
      </w:r>
      <w:r w:rsidRPr="00DB5E99">
        <w:rPr>
          <w:rStyle w:val="Textoennegrita"/>
          <w:rFonts w:ascii="Dubai Light" w:eastAsiaTheme="majorEastAsia" w:hAnsi="Dubai Light" w:cs="Dubai Light"/>
          <w:color w:val="1A5550" w:themeColor="accent6" w:themeShade="80"/>
        </w:rPr>
        <w:t xml:space="preserve"> </w:t>
      </w:r>
      <w:proofErr w:type="spellStart"/>
      <w:r w:rsidRPr="00DB5E99">
        <w:rPr>
          <w:rStyle w:val="Textoennegrita"/>
          <w:rFonts w:ascii="Dubai Light" w:eastAsiaTheme="majorEastAsia" w:hAnsi="Dubai Light" w:cs="Dubai Light"/>
          <w:color w:val="1A5550" w:themeColor="accent6" w:themeShade="80"/>
        </w:rPr>
        <w:t>Random</w:t>
      </w:r>
      <w:proofErr w:type="spellEnd"/>
      <w:r w:rsidRPr="00DB5E99">
        <w:rPr>
          <w:rStyle w:val="Textoennegrita"/>
          <w:rFonts w:ascii="Dubai Light" w:eastAsiaTheme="majorEastAsia" w:hAnsi="Dubai Light" w:cs="Dubai Light"/>
          <w:color w:val="1A5550" w:themeColor="accent6" w:themeShade="80"/>
        </w:rPr>
        <w:t xml:space="preserve"> Access </w:t>
      </w:r>
      <w:proofErr w:type="spellStart"/>
      <w:r w:rsidRPr="00DB5E99">
        <w:rPr>
          <w:rStyle w:val="Textoennegrita"/>
          <w:rFonts w:ascii="Dubai Light" w:eastAsiaTheme="majorEastAsia" w:hAnsi="Dubai Light" w:cs="Dubai Light"/>
          <w:color w:val="1A5550" w:themeColor="accent6" w:themeShade="80"/>
        </w:rPr>
        <w:t>Memory</w:t>
      </w:r>
      <w:proofErr w:type="spellEnd"/>
    </w:p>
    <w:p w14:paraId="462E2E0D" w14:textId="78DA50B7"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Style w:val="Textoennegrita"/>
          <w:rFonts w:ascii="Dubai Light" w:eastAsiaTheme="majorEastAsia" w:hAnsi="Dubai Light" w:cs="Dubai Light"/>
          <w:color w:val="1A5550" w:themeColor="accent6" w:themeShade="80"/>
        </w:rPr>
        <w:t xml:space="preserve">ROM </w:t>
      </w:r>
      <w:r w:rsidR="00DB5E99" w:rsidRPr="00DB5E99">
        <w:rPr>
          <w:rStyle w:val="Textoennegrita"/>
          <w:rFonts w:ascii="Dubai Light" w:eastAsiaTheme="majorEastAsia" w:hAnsi="Dubai Light" w:cs="Dubai Light"/>
          <w:color w:val="1A5550" w:themeColor="accent6" w:themeShade="80"/>
        </w:rPr>
        <w:sym w:font="Wingdings" w:char="F0E0"/>
      </w:r>
      <w:r w:rsidRPr="00DB5E99">
        <w:rPr>
          <w:rStyle w:val="Textoennegrita"/>
          <w:rFonts w:ascii="Dubai Light" w:eastAsiaTheme="majorEastAsia" w:hAnsi="Dubai Light" w:cs="Dubai Light"/>
          <w:color w:val="1A5550" w:themeColor="accent6" w:themeShade="80"/>
        </w:rPr>
        <w:t xml:space="preserve"> </w:t>
      </w:r>
      <w:proofErr w:type="spellStart"/>
      <w:r w:rsidRPr="00DB5E99">
        <w:rPr>
          <w:rStyle w:val="Textoennegrita"/>
          <w:rFonts w:ascii="Dubai Light" w:eastAsiaTheme="majorEastAsia" w:hAnsi="Dubai Light" w:cs="Dubai Light"/>
          <w:color w:val="1A5550" w:themeColor="accent6" w:themeShade="80"/>
        </w:rPr>
        <w:t>Read-Only</w:t>
      </w:r>
      <w:proofErr w:type="spellEnd"/>
      <w:r w:rsidRPr="00DB5E99">
        <w:rPr>
          <w:rStyle w:val="Textoennegrita"/>
          <w:rFonts w:ascii="Dubai Light" w:eastAsiaTheme="majorEastAsia" w:hAnsi="Dubai Light" w:cs="Dubai Light"/>
          <w:color w:val="1A5550" w:themeColor="accent6" w:themeShade="80"/>
        </w:rPr>
        <w:t xml:space="preserve"> </w:t>
      </w:r>
      <w:proofErr w:type="spellStart"/>
      <w:r w:rsidRPr="00DB5E99">
        <w:rPr>
          <w:rStyle w:val="Textoennegrita"/>
          <w:rFonts w:ascii="Dubai Light" w:eastAsiaTheme="majorEastAsia" w:hAnsi="Dubai Light" w:cs="Dubai Light"/>
          <w:color w:val="1A5550" w:themeColor="accent6" w:themeShade="80"/>
        </w:rPr>
        <w:t>Memory</w:t>
      </w:r>
      <w:proofErr w:type="spellEnd"/>
    </w:p>
    <w:p w14:paraId="74A98CD3" w14:textId="77777777"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Style w:val="Textoennegrita"/>
          <w:rFonts w:ascii="Dubai Light" w:eastAsiaTheme="majorEastAsia" w:hAnsi="Dubai Light" w:cs="Dubai Light"/>
          <w:color w:val="1A5550" w:themeColor="accent6" w:themeShade="80"/>
        </w:rPr>
        <w:t>I</w:t>
      </w:r>
    </w:p>
    <w:p w14:paraId="278C6E45" w14:textId="5EAFF5F8"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Style w:val="Textoennegrita"/>
          <w:rFonts w:ascii="Dubai Light" w:eastAsiaTheme="majorEastAsia" w:hAnsi="Dubai Light" w:cs="Dubai Light"/>
          <w:color w:val="1A5550" w:themeColor="accent6" w:themeShade="80"/>
        </w:rPr>
        <w:t xml:space="preserve">CMOS </w:t>
      </w:r>
      <w:r w:rsidR="00DB5E99" w:rsidRPr="00DB5E99">
        <w:rPr>
          <w:rStyle w:val="Textoennegrita"/>
          <w:rFonts w:ascii="Dubai Light" w:eastAsiaTheme="majorEastAsia" w:hAnsi="Dubai Light" w:cs="Dubai Light"/>
          <w:color w:val="1A5550" w:themeColor="accent6" w:themeShade="80"/>
        </w:rPr>
        <w:sym w:font="Wingdings" w:char="F0E0"/>
      </w:r>
      <w:r w:rsidRPr="00DB5E99">
        <w:rPr>
          <w:rStyle w:val="Textoennegrita"/>
          <w:rFonts w:ascii="Dubai Light" w:eastAsiaTheme="majorEastAsia" w:hAnsi="Dubai Light" w:cs="Dubai Light"/>
          <w:color w:val="1A5550" w:themeColor="accent6" w:themeShade="80"/>
        </w:rPr>
        <w:t xml:space="preserve"> BIOS</w:t>
      </w:r>
    </w:p>
    <w:p w14:paraId="516F0B08" w14:textId="77777777"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Fonts w:ascii="Dubai Light" w:hAnsi="Dubai Light" w:cs="Dubai Light"/>
          <w:b/>
          <w:bCs/>
          <w:color w:val="1A5550" w:themeColor="accent6" w:themeShade="80"/>
        </w:rPr>
        <w:t>I</w:t>
      </w:r>
    </w:p>
    <w:p w14:paraId="2C071410" w14:textId="49D53031" w:rsidR="00FF4EBB" w:rsidRPr="00DB5E99" w:rsidRDefault="00FF4EBB" w:rsidP="007B6272">
      <w:pPr>
        <w:pStyle w:val="NormalWeb"/>
        <w:ind w:left="1800"/>
        <w:jc w:val="both"/>
        <w:rPr>
          <w:rFonts w:ascii="Dubai Light" w:hAnsi="Dubai Light" w:cs="Dubai Light"/>
          <w:b/>
          <w:bCs/>
          <w:color w:val="1A5550" w:themeColor="accent6" w:themeShade="80"/>
        </w:rPr>
      </w:pPr>
      <w:r w:rsidRPr="00DB5E99">
        <w:rPr>
          <w:rStyle w:val="Textoennegrita"/>
          <w:rFonts w:ascii="Dubai Light" w:eastAsiaTheme="majorEastAsia" w:hAnsi="Dubai Light" w:cs="Dubai Light"/>
          <w:color w:val="1A5550" w:themeColor="accent6" w:themeShade="80"/>
        </w:rPr>
        <w:t>PROM/EEPROM</w:t>
      </w:r>
      <w:r w:rsidRPr="00DB5E99">
        <w:rPr>
          <w:rFonts w:ascii="Dubai Light" w:hAnsi="Dubai Light" w:cs="Dubai Light"/>
          <w:b/>
          <w:bCs/>
          <w:color w:val="1A5550" w:themeColor="accent6" w:themeShade="80"/>
        </w:rPr>
        <w:t xml:space="preserve"> </w:t>
      </w:r>
      <w:r w:rsidR="00DB5E99" w:rsidRPr="00DB5E99">
        <w:rPr>
          <w:rFonts w:ascii="Dubai Light" w:hAnsi="Dubai Light" w:cs="Dubai Light"/>
          <w:b/>
          <w:bCs/>
          <w:color w:val="1A5550" w:themeColor="accent6" w:themeShade="80"/>
        </w:rPr>
        <w:sym w:font="Wingdings" w:char="F0E0"/>
      </w:r>
      <w:r w:rsidRPr="00DB5E99">
        <w:rPr>
          <w:rFonts w:ascii="Dubai Light" w:hAnsi="Dubai Light" w:cs="Dubai Light"/>
          <w:b/>
          <w:bCs/>
          <w:color w:val="1A5550" w:themeColor="accent6" w:themeShade="80"/>
        </w:rPr>
        <w:t xml:space="preserve"> </w:t>
      </w:r>
      <w:proofErr w:type="spellStart"/>
      <w:r w:rsidRPr="00DB5E99">
        <w:rPr>
          <w:rFonts w:ascii="Dubai Light" w:hAnsi="Dubai Light" w:cs="Dubai Light"/>
          <w:b/>
          <w:bCs/>
          <w:color w:val="1A5550" w:themeColor="accent6" w:themeShade="80"/>
        </w:rPr>
        <w:t>Electricallt</w:t>
      </w:r>
      <w:proofErr w:type="spellEnd"/>
      <w:r w:rsidRPr="00DB5E99">
        <w:rPr>
          <w:rFonts w:ascii="Dubai Light" w:hAnsi="Dubai Light" w:cs="Dubai Light"/>
          <w:b/>
          <w:bCs/>
          <w:color w:val="1A5550" w:themeColor="accent6" w:themeShade="80"/>
        </w:rPr>
        <w:t xml:space="preserve"> </w:t>
      </w:r>
      <w:proofErr w:type="spellStart"/>
      <w:r w:rsidRPr="00DB5E99">
        <w:rPr>
          <w:rFonts w:ascii="Dubai Light" w:hAnsi="Dubai Light" w:cs="Dubai Light"/>
          <w:b/>
          <w:bCs/>
          <w:color w:val="1A5550" w:themeColor="accent6" w:themeShade="80"/>
        </w:rPr>
        <w:t>Erasable</w:t>
      </w:r>
      <w:proofErr w:type="spellEnd"/>
      <w:r w:rsidRPr="00DB5E99">
        <w:rPr>
          <w:rFonts w:ascii="Dubai Light" w:hAnsi="Dubai Light" w:cs="Dubai Light"/>
          <w:b/>
          <w:bCs/>
          <w:color w:val="1A5550" w:themeColor="accent6" w:themeShade="80"/>
        </w:rPr>
        <w:t xml:space="preserve"> &amp; Programable </w:t>
      </w:r>
      <w:proofErr w:type="spellStart"/>
      <w:r w:rsidRPr="00DB5E99">
        <w:rPr>
          <w:rFonts w:ascii="Dubai Light" w:hAnsi="Dubai Light" w:cs="Dubai Light"/>
          <w:b/>
          <w:bCs/>
          <w:color w:val="1A5550" w:themeColor="accent6" w:themeShade="80"/>
        </w:rPr>
        <w:t>Read-Only</w:t>
      </w:r>
      <w:proofErr w:type="spellEnd"/>
      <w:r w:rsidRPr="00DB5E99">
        <w:rPr>
          <w:rFonts w:ascii="Dubai Light" w:hAnsi="Dubai Light" w:cs="Dubai Light"/>
          <w:b/>
          <w:bCs/>
          <w:color w:val="1A5550" w:themeColor="accent6" w:themeShade="80"/>
        </w:rPr>
        <w:t xml:space="preserve"> </w:t>
      </w:r>
      <w:proofErr w:type="spellStart"/>
      <w:r w:rsidRPr="00DB5E99">
        <w:rPr>
          <w:rFonts w:ascii="Dubai Light" w:hAnsi="Dubai Light" w:cs="Dubai Light"/>
          <w:b/>
          <w:bCs/>
          <w:color w:val="1A5550" w:themeColor="accent6" w:themeShade="80"/>
        </w:rPr>
        <w:t>Memory</w:t>
      </w:r>
      <w:proofErr w:type="spellEnd"/>
      <w:r w:rsidRPr="00DB5E99">
        <w:rPr>
          <w:rFonts w:ascii="Dubai Light" w:hAnsi="Dubai Light" w:cs="Dubai Light"/>
          <w:b/>
          <w:bCs/>
          <w:color w:val="1A5550" w:themeColor="accent6" w:themeShade="80"/>
        </w:rPr>
        <w:t xml:space="preserve">. - Las </w:t>
      </w:r>
      <w:r w:rsidRPr="00DB5E99">
        <w:rPr>
          <w:rStyle w:val="Textoennegrita"/>
          <w:rFonts w:ascii="Dubai Light" w:eastAsiaTheme="majorEastAsia" w:hAnsi="Dubai Light" w:cs="Dubai Light"/>
          <w:color w:val="1A5550" w:themeColor="accent6" w:themeShade="80"/>
        </w:rPr>
        <w:t>EEPROM</w:t>
      </w:r>
      <w:r w:rsidRPr="00DB5E99">
        <w:rPr>
          <w:rFonts w:ascii="Dubai Light" w:hAnsi="Dubai Light" w:cs="Dubai Light"/>
          <w:b/>
          <w:bCs/>
          <w:color w:val="1A5550" w:themeColor="accent6" w:themeShade="80"/>
        </w:rPr>
        <w:t xml:space="preserve"> son las que se utilizan hoy en día.</w:t>
      </w:r>
    </w:p>
    <w:p w14:paraId="269981B5" w14:textId="77777777" w:rsidR="00FF4EBB" w:rsidRPr="00867A0D" w:rsidRDefault="00FF4EBB" w:rsidP="007B6272">
      <w:pPr>
        <w:numPr>
          <w:ilvl w:val="0"/>
          <w:numId w:val="22"/>
        </w:numPr>
        <w:spacing w:before="100" w:beforeAutospacing="1" w:after="100" w:afterAutospacing="1" w:line="240" w:lineRule="auto"/>
        <w:jc w:val="both"/>
        <w:rPr>
          <w:rFonts w:ascii="Dubai Light" w:hAnsi="Dubai Light" w:cs="Dubai Light"/>
          <w:color w:val="auto"/>
          <w:sz w:val="24"/>
          <w:szCs w:val="20"/>
        </w:rPr>
      </w:pPr>
      <w:r w:rsidRPr="00DB5E99">
        <w:rPr>
          <w:rStyle w:val="Textoennegrita"/>
          <w:rFonts w:ascii="Dubai Light" w:hAnsi="Dubai Light" w:cs="Dubai Light"/>
          <w:b/>
          <w:bCs w:val="0"/>
          <w:color w:val="1A5550" w:themeColor="accent6" w:themeShade="80"/>
          <w:sz w:val="24"/>
          <w:szCs w:val="20"/>
        </w:rPr>
        <w:t>Nivel 3</w:t>
      </w:r>
      <w:r w:rsidRPr="00DB5E99">
        <w:rPr>
          <w:rStyle w:val="Textoennegrita"/>
          <w:rFonts w:ascii="Dubai Light" w:hAnsi="Dubai Light" w:cs="Dubai Light"/>
          <w:color w:val="1A5550" w:themeColor="accent6" w:themeShade="80"/>
          <w:sz w:val="24"/>
          <w:szCs w:val="20"/>
        </w:rPr>
        <w:t xml:space="preserve"> </w:t>
      </w:r>
      <w:r w:rsidRPr="00DB5E99">
        <w:rPr>
          <w:rStyle w:val="Textoennegrita"/>
          <w:rFonts w:ascii="Dubai Light" w:hAnsi="Dubai Light" w:cs="Dubai Light"/>
          <w:b/>
          <w:bCs w:val="0"/>
          <w:color w:val="1A5550" w:themeColor="accent6" w:themeShade="80"/>
          <w:sz w:val="24"/>
          <w:szCs w:val="20"/>
        </w:rPr>
        <w:t>- Memoria secundaria</w:t>
      </w:r>
      <w:r w:rsidRPr="00303345">
        <w:rPr>
          <w:rFonts w:ascii="Dubai Light" w:hAnsi="Dubai Light" w:cs="Dubai Light"/>
          <w:color w:val="auto"/>
          <w:sz w:val="24"/>
          <w:szCs w:val="20"/>
        </w:rPr>
        <w:t xml:space="preserve">: </w:t>
      </w:r>
      <w:r w:rsidRPr="00303345">
        <w:rPr>
          <w:rFonts w:ascii="Dubai Light" w:hAnsi="Dubai Light" w:cs="Dubai Light"/>
          <w:b w:val="0"/>
          <w:bCs/>
          <w:color w:val="auto"/>
          <w:sz w:val="24"/>
          <w:szCs w:val="20"/>
        </w:rPr>
        <w:t>Es el conjunto de dispositivos y soportes de almacenamiento de datos que conforman el subsistema de memoria de la computadora, en comparación con la memoria principal, esta es de lectura y escritura.</w:t>
      </w:r>
    </w:p>
    <w:p w14:paraId="26F34761" w14:textId="77777777" w:rsidR="00867A0D" w:rsidRDefault="00867A0D" w:rsidP="00867A0D">
      <w:pPr>
        <w:spacing w:before="100" w:beforeAutospacing="1" w:after="100" w:afterAutospacing="1" w:line="240" w:lineRule="auto"/>
        <w:jc w:val="both"/>
        <w:rPr>
          <w:rFonts w:ascii="Dubai Light" w:hAnsi="Dubai Light" w:cs="Dubai Light"/>
          <w:color w:val="auto"/>
          <w:sz w:val="24"/>
          <w:szCs w:val="20"/>
        </w:rPr>
      </w:pPr>
    </w:p>
    <w:p w14:paraId="2BEC406B" w14:textId="77777777" w:rsidR="00867A0D" w:rsidRDefault="00867A0D" w:rsidP="00867A0D">
      <w:pPr>
        <w:spacing w:before="100" w:beforeAutospacing="1" w:after="100" w:afterAutospacing="1" w:line="240" w:lineRule="auto"/>
        <w:jc w:val="both"/>
        <w:rPr>
          <w:rFonts w:ascii="Dubai Light" w:hAnsi="Dubai Light" w:cs="Dubai Light"/>
          <w:color w:val="auto"/>
          <w:sz w:val="24"/>
          <w:szCs w:val="20"/>
        </w:rPr>
      </w:pPr>
    </w:p>
    <w:p w14:paraId="610E0A0B" w14:textId="77777777" w:rsidR="00867A0D" w:rsidRDefault="00867A0D" w:rsidP="00867A0D">
      <w:pPr>
        <w:spacing w:before="100" w:beforeAutospacing="1" w:after="100" w:afterAutospacing="1" w:line="240" w:lineRule="auto"/>
        <w:jc w:val="both"/>
        <w:rPr>
          <w:rFonts w:ascii="Dubai Light" w:hAnsi="Dubai Light" w:cs="Dubai Light"/>
          <w:color w:val="auto"/>
          <w:sz w:val="24"/>
          <w:szCs w:val="20"/>
        </w:rPr>
      </w:pPr>
    </w:p>
    <w:p w14:paraId="21D1D0F4" w14:textId="77777777" w:rsidR="00867A0D" w:rsidRPr="00303345" w:rsidRDefault="00867A0D" w:rsidP="00867A0D">
      <w:pPr>
        <w:spacing w:before="100" w:beforeAutospacing="1" w:after="100" w:afterAutospacing="1" w:line="240" w:lineRule="auto"/>
        <w:jc w:val="both"/>
        <w:rPr>
          <w:rFonts w:ascii="Dubai Light" w:hAnsi="Dubai Light" w:cs="Dubai Light"/>
          <w:color w:val="auto"/>
          <w:sz w:val="24"/>
          <w:szCs w:val="20"/>
        </w:rPr>
      </w:pPr>
    </w:p>
    <w:p w14:paraId="6A11B2B3" w14:textId="77777777" w:rsidR="00FF4EBB" w:rsidRPr="00303345" w:rsidRDefault="00FF4EBB" w:rsidP="00303345">
      <w:pPr>
        <w:pStyle w:val="Ttulo2"/>
        <w:ind w:left="720"/>
        <w:rPr>
          <w:rFonts w:ascii="Bahnschrift" w:hAnsi="Bahnschrift"/>
          <w:color w:val="1A5550" w:themeColor="accent6" w:themeShade="80"/>
        </w:rPr>
      </w:pPr>
      <w:bookmarkStart w:id="23" w:name="_Toc118740692"/>
      <w:r w:rsidRPr="00303345">
        <w:rPr>
          <w:rFonts w:ascii="Bahnschrift" w:hAnsi="Bahnschrift"/>
          <w:color w:val="1A5550" w:themeColor="accent6" w:themeShade="80"/>
        </w:rPr>
        <w:lastRenderedPageBreak/>
        <w:t>7.3. Buses de Entrada/Salida:</w:t>
      </w:r>
      <w:bookmarkEnd w:id="23"/>
    </w:p>
    <w:p w14:paraId="440174D6" w14:textId="31E9A4C2" w:rsidR="00FF4EBB" w:rsidRDefault="00FF4EBB" w:rsidP="007D688F">
      <w:pPr>
        <w:pStyle w:val="NormalWeb"/>
        <w:ind w:left="1440"/>
        <w:jc w:val="both"/>
        <w:rPr>
          <w:rFonts w:ascii="Dubai Light" w:hAnsi="Dubai Light" w:cs="Dubai Light"/>
        </w:rPr>
      </w:pPr>
      <w:r w:rsidRPr="00303345">
        <w:rPr>
          <w:rFonts w:ascii="Dubai Light" w:hAnsi="Dubai Light" w:cs="Dubai Light"/>
        </w:rPr>
        <w:t xml:space="preserve">El conjunto de componentes de un ordenador se comunica entre sí mediante ciertos caminos, que constituyen la </w:t>
      </w:r>
      <w:r w:rsidRPr="007E3261">
        <w:rPr>
          <w:rFonts w:ascii="Dubai Light" w:hAnsi="Dubai Light" w:cs="Dubai Light"/>
          <w:b/>
          <w:bCs/>
          <w:color w:val="1A5550" w:themeColor="accent6" w:themeShade="80"/>
        </w:rPr>
        <w:t>estructura de interconexión</w:t>
      </w:r>
      <w:r w:rsidRPr="00303345">
        <w:rPr>
          <w:rFonts w:ascii="Dubai Light" w:hAnsi="Dubai Light" w:cs="Dubai Light"/>
        </w:rPr>
        <w:t xml:space="preserve">, o </w:t>
      </w:r>
      <w:r w:rsidRPr="007E3261">
        <w:rPr>
          <w:rFonts w:ascii="Dubai Light" w:hAnsi="Dubai Light" w:cs="Dubai Light"/>
          <w:b/>
          <w:bCs/>
          <w:color w:val="1A5550" w:themeColor="accent6" w:themeShade="80"/>
        </w:rPr>
        <w:t>buses de E/</w:t>
      </w:r>
      <w:r w:rsidR="007E3261">
        <w:rPr>
          <w:rFonts w:ascii="Dubai Light" w:hAnsi="Dubai Light" w:cs="Dubai Light"/>
          <w:b/>
          <w:bCs/>
          <w:color w:val="1A5550" w:themeColor="accent6" w:themeShade="80"/>
        </w:rPr>
        <w:t>S</w:t>
      </w:r>
      <w:r w:rsidRPr="00303345">
        <w:rPr>
          <w:rFonts w:ascii="Dubai Light" w:hAnsi="Dubai Light" w:cs="Dubai Light"/>
        </w:rPr>
        <w:t xml:space="preserve">. En la </w:t>
      </w:r>
      <w:r w:rsidRPr="007E3261">
        <w:rPr>
          <w:rFonts w:ascii="Dubai Light" w:hAnsi="Dubai Light" w:cs="Dubai Light"/>
          <w:b/>
          <w:bCs/>
          <w:color w:val="1A5550" w:themeColor="accent6" w:themeShade="80"/>
        </w:rPr>
        <w:t xml:space="preserve">arquitectura </w:t>
      </w:r>
      <w:proofErr w:type="spellStart"/>
      <w:r w:rsidRPr="007E3261">
        <w:rPr>
          <w:rFonts w:ascii="Dubai Light" w:hAnsi="Dubai Light" w:cs="Dubai Light"/>
          <w:b/>
          <w:bCs/>
          <w:color w:val="1A5550" w:themeColor="accent6" w:themeShade="80"/>
        </w:rPr>
        <w:t>Von</w:t>
      </w:r>
      <w:proofErr w:type="spellEnd"/>
      <w:r w:rsidRPr="007E3261">
        <w:rPr>
          <w:rFonts w:ascii="Dubai Light" w:hAnsi="Dubai Light" w:cs="Dubai Light"/>
          <w:b/>
          <w:bCs/>
          <w:color w:val="1A5550" w:themeColor="accent6" w:themeShade="80"/>
        </w:rPr>
        <w:t xml:space="preserve"> Neumann</w:t>
      </w:r>
      <w:r w:rsidRPr="007E3261">
        <w:rPr>
          <w:rFonts w:ascii="Dubai Light" w:hAnsi="Dubai Light" w:cs="Dubai Light"/>
          <w:color w:val="1A5550" w:themeColor="accent6" w:themeShade="80"/>
        </w:rPr>
        <w:t xml:space="preserve"> </w:t>
      </w:r>
      <w:r w:rsidRPr="00303345">
        <w:rPr>
          <w:rFonts w:ascii="Dubai Light" w:hAnsi="Dubai Light" w:cs="Dubai Light"/>
        </w:rPr>
        <w:t xml:space="preserve">se distinguen los </w:t>
      </w:r>
      <w:r w:rsidRPr="007E3261">
        <w:rPr>
          <w:rFonts w:ascii="Dubai Light" w:hAnsi="Dubai Light" w:cs="Dubai Light"/>
          <w:b/>
          <w:bCs/>
          <w:color w:val="1A5550" w:themeColor="accent6" w:themeShade="80"/>
        </w:rPr>
        <w:t>buses de datos</w:t>
      </w:r>
      <w:r w:rsidRPr="00303345">
        <w:rPr>
          <w:rFonts w:ascii="Dubai Light" w:hAnsi="Dubai Light" w:cs="Dubai Light"/>
        </w:rPr>
        <w:t xml:space="preserve">, </w:t>
      </w:r>
      <w:r w:rsidRPr="007E3261">
        <w:rPr>
          <w:rFonts w:ascii="Dubai Light" w:hAnsi="Dubai Light" w:cs="Dubai Light"/>
          <w:b/>
          <w:bCs/>
          <w:color w:val="1A5550" w:themeColor="accent6" w:themeShade="80"/>
        </w:rPr>
        <w:t xml:space="preserve">dirección </w:t>
      </w:r>
      <w:r w:rsidRPr="00303345">
        <w:rPr>
          <w:rFonts w:ascii="Dubai Light" w:hAnsi="Dubai Light" w:cs="Dubai Light"/>
        </w:rPr>
        <w:t xml:space="preserve">y </w:t>
      </w:r>
      <w:r w:rsidRPr="007E3261">
        <w:rPr>
          <w:rFonts w:ascii="Dubai Light" w:hAnsi="Dubai Light" w:cs="Dubai Light"/>
          <w:b/>
          <w:bCs/>
          <w:color w:val="1A5550" w:themeColor="accent6" w:themeShade="80"/>
        </w:rPr>
        <w:t>control</w:t>
      </w:r>
      <w:r w:rsidRPr="00303345">
        <w:rPr>
          <w:rFonts w:ascii="Dubai Light" w:hAnsi="Dubai Light" w:cs="Dubai Light"/>
        </w:rPr>
        <w:t>:</w:t>
      </w:r>
    </w:p>
    <w:p w14:paraId="7F8E6F38" w14:textId="77777777" w:rsidR="007D688F" w:rsidRPr="007D688F" w:rsidRDefault="007D688F" w:rsidP="00303345">
      <w:pPr>
        <w:pStyle w:val="NormalWeb"/>
        <w:ind w:left="1440"/>
        <w:rPr>
          <w:rFonts w:ascii="Dubai Light" w:hAnsi="Dubai Light" w:cs="Dubai Light"/>
          <w:sz w:val="2"/>
          <w:szCs w:val="2"/>
        </w:rPr>
      </w:pPr>
    </w:p>
    <w:p w14:paraId="06EC2098" w14:textId="77777777" w:rsidR="00FF4EBB" w:rsidRDefault="00FF4EBB" w:rsidP="00303345">
      <w:pPr>
        <w:pStyle w:val="Ttulo3"/>
        <w:ind w:left="1440"/>
        <w:rPr>
          <w:rFonts w:ascii="Bahnschrift" w:hAnsi="Bahnschrift"/>
          <w:color w:val="1A5550" w:themeColor="accent6" w:themeShade="80"/>
        </w:rPr>
      </w:pPr>
      <w:bookmarkStart w:id="24" w:name="_Toc118740693"/>
      <w:r w:rsidRPr="00303345">
        <w:rPr>
          <w:rFonts w:ascii="Bahnschrift" w:hAnsi="Bahnschrift"/>
          <w:color w:val="1A5550" w:themeColor="accent6" w:themeShade="80"/>
        </w:rPr>
        <w:t>Bus de datos:</w:t>
      </w:r>
      <w:bookmarkEnd w:id="24"/>
    </w:p>
    <w:p w14:paraId="22FBD756" w14:textId="77777777" w:rsidR="006924BD" w:rsidRPr="007D688F" w:rsidRDefault="006924BD" w:rsidP="006924BD">
      <w:pPr>
        <w:rPr>
          <w:sz w:val="6"/>
          <w:szCs w:val="2"/>
        </w:rPr>
      </w:pPr>
    </w:p>
    <w:p w14:paraId="5EFB348E" w14:textId="5739D832" w:rsidR="006924BD" w:rsidRDefault="00FF4EBB" w:rsidP="00E50057">
      <w:pPr>
        <w:pStyle w:val="NormalWeb"/>
        <w:ind w:left="1440"/>
        <w:jc w:val="both"/>
        <w:rPr>
          <w:rFonts w:ascii="Dubai Light" w:hAnsi="Dubai Light" w:cs="Dubai Light"/>
        </w:rPr>
      </w:pPr>
      <w:r w:rsidRPr="006924BD">
        <w:rPr>
          <w:rFonts w:ascii="Dubai Light" w:hAnsi="Dubai Light" w:cs="Dubai Light"/>
        </w:rPr>
        <w:t xml:space="preserve">El </w:t>
      </w:r>
      <w:r w:rsidRPr="007E3261">
        <w:rPr>
          <w:rFonts w:ascii="Dubai Light" w:hAnsi="Dubai Light" w:cs="Dubai Light"/>
          <w:b/>
          <w:bCs/>
          <w:color w:val="1A5550" w:themeColor="accent6" w:themeShade="80"/>
        </w:rPr>
        <w:t>bus de datos</w:t>
      </w:r>
      <w:r w:rsidRPr="007E3261">
        <w:rPr>
          <w:rFonts w:ascii="Dubai Light" w:hAnsi="Dubai Light" w:cs="Dubai Light"/>
          <w:color w:val="1A5550" w:themeColor="accent6" w:themeShade="80"/>
        </w:rPr>
        <w:t xml:space="preserve"> </w:t>
      </w:r>
      <w:r w:rsidRPr="006924BD">
        <w:rPr>
          <w:rFonts w:ascii="Dubai Light" w:hAnsi="Dubai Light" w:cs="Dubai Light"/>
        </w:rPr>
        <w:t>permite el intercambio de datos entre la CPU y el resto de unidades.</w:t>
      </w:r>
    </w:p>
    <w:p w14:paraId="4E7212E6" w14:textId="77777777" w:rsidR="00E50057" w:rsidRPr="007D688F" w:rsidRDefault="00E50057" w:rsidP="00E50057">
      <w:pPr>
        <w:pStyle w:val="NormalWeb"/>
        <w:ind w:left="1440"/>
        <w:jc w:val="both"/>
        <w:rPr>
          <w:rFonts w:ascii="Dubai Light" w:hAnsi="Dubai Light" w:cs="Dubai Light"/>
          <w:sz w:val="2"/>
          <w:szCs w:val="2"/>
        </w:rPr>
      </w:pPr>
    </w:p>
    <w:p w14:paraId="5E48AF0B" w14:textId="77777777" w:rsidR="00FF4EBB" w:rsidRDefault="00FF4EBB" w:rsidP="00303345">
      <w:pPr>
        <w:pStyle w:val="Ttulo3"/>
        <w:ind w:left="1440"/>
        <w:rPr>
          <w:rFonts w:ascii="Bahnschrift" w:hAnsi="Bahnschrift"/>
          <w:color w:val="1A5550" w:themeColor="accent6" w:themeShade="80"/>
        </w:rPr>
      </w:pPr>
      <w:bookmarkStart w:id="25" w:name="_Toc118740694"/>
      <w:r w:rsidRPr="00303345">
        <w:rPr>
          <w:rFonts w:ascii="Bahnschrift" w:hAnsi="Bahnschrift"/>
          <w:color w:val="1A5550" w:themeColor="accent6" w:themeShade="80"/>
        </w:rPr>
        <w:t>Bus de direcciones:</w:t>
      </w:r>
      <w:bookmarkEnd w:id="25"/>
    </w:p>
    <w:p w14:paraId="112B4F1E" w14:textId="77777777" w:rsidR="006924BD" w:rsidRPr="007D688F" w:rsidRDefault="006924BD" w:rsidP="006924BD">
      <w:pPr>
        <w:rPr>
          <w:sz w:val="12"/>
          <w:szCs w:val="8"/>
        </w:rPr>
      </w:pPr>
    </w:p>
    <w:p w14:paraId="25700F8A" w14:textId="77777777" w:rsidR="00FF4EBB" w:rsidRPr="006924BD" w:rsidRDefault="00FF4EBB" w:rsidP="006924BD">
      <w:pPr>
        <w:pStyle w:val="NormalWeb"/>
        <w:ind w:left="1440"/>
        <w:jc w:val="both"/>
        <w:rPr>
          <w:rFonts w:ascii="Dubai Light" w:hAnsi="Dubai Light" w:cs="Dubai Light"/>
        </w:rPr>
      </w:pPr>
      <w:r w:rsidRPr="006924BD">
        <w:rPr>
          <w:rFonts w:ascii="Dubai Light" w:hAnsi="Dubai Light" w:cs="Dubai Light"/>
        </w:rPr>
        <w:t xml:space="preserve">El </w:t>
      </w:r>
      <w:r w:rsidRPr="00355418">
        <w:rPr>
          <w:rFonts w:ascii="Dubai Light" w:hAnsi="Dubai Light" w:cs="Dubai Light"/>
          <w:b/>
          <w:bCs/>
          <w:color w:val="1A5550" w:themeColor="accent6" w:themeShade="80"/>
        </w:rPr>
        <w:t>bus de direcciones</w:t>
      </w:r>
      <w:r w:rsidRPr="00355418">
        <w:rPr>
          <w:rFonts w:ascii="Dubai Light" w:hAnsi="Dubai Light" w:cs="Dubai Light"/>
          <w:color w:val="1A5550" w:themeColor="accent6" w:themeShade="80"/>
        </w:rPr>
        <w:t xml:space="preserve"> </w:t>
      </w:r>
      <w:r w:rsidRPr="006924BD">
        <w:rPr>
          <w:rFonts w:ascii="Dubai Light" w:hAnsi="Dubai Light" w:cs="Dubai Light"/>
        </w:rPr>
        <w:t xml:space="preserve">es un canal del microprocesador totalmente independiente del </w:t>
      </w:r>
      <w:r w:rsidRPr="007D688F">
        <w:rPr>
          <w:rFonts w:ascii="Dubai Light" w:hAnsi="Dubai Light" w:cs="Dubai Light"/>
          <w:b/>
          <w:bCs/>
          <w:color w:val="1A5550" w:themeColor="accent6" w:themeShade="80"/>
        </w:rPr>
        <w:t>bus de datos</w:t>
      </w:r>
      <w:r w:rsidRPr="007D688F">
        <w:rPr>
          <w:rFonts w:ascii="Dubai Light" w:hAnsi="Dubai Light" w:cs="Dubai Light"/>
          <w:b/>
          <w:bCs/>
        </w:rPr>
        <w:t xml:space="preserve"> </w:t>
      </w:r>
      <w:r w:rsidRPr="007D688F">
        <w:rPr>
          <w:rFonts w:ascii="Dubai Light" w:hAnsi="Dubai Light" w:cs="Dubai Light"/>
        </w:rPr>
        <w:t>donde</w:t>
      </w:r>
      <w:r w:rsidRPr="006924BD">
        <w:rPr>
          <w:rFonts w:ascii="Dubai Light" w:hAnsi="Dubai Light" w:cs="Dubai Light"/>
        </w:rPr>
        <w:t xml:space="preserve"> se establece la dirección de memoria del dato en tránsito.</w:t>
      </w:r>
    </w:p>
    <w:p w14:paraId="5710F31A" w14:textId="77777777" w:rsidR="00FF4EBB" w:rsidRDefault="00FF4EBB" w:rsidP="006924BD">
      <w:pPr>
        <w:pStyle w:val="NormalWeb"/>
        <w:ind w:left="1440"/>
        <w:jc w:val="both"/>
        <w:rPr>
          <w:rFonts w:ascii="Dubai Light" w:hAnsi="Dubai Light" w:cs="Dubai Light"/>
        </w:rPr>
      </w:pPr>
      <w:r w:rsidRPr="006924BD">
        <w:rPr>
          <w:rFonts w:ascii="Dubai Light" w:hAnsi="Dubai Light" w:cs="Dubai Light"/>
        </w:rPr>
        <w:t xml:space="preserve">El </w:t>
      </w:r>
      <w:r w:rsidRPr="00355418">
        <w:rPr>
          <w:rFonts w:ascii="Dubai Light" w:hAnsi="Dubai Light" w:cs="Dubai Light"/>
          <w:b/>
          <w:bCs/>
          <w:color w:val="1A5550" w:themeColor="accent6" w:themeShade="80"/>
        </w:rPr>
        <w:t>bus de dirección</w:t>
      </w:r>
      <w:r w:rsidRPr="00355418">
        <w:rPr>
          <w:rFonts w:ascii="Dubai Light" w:hAnsi="Dubai Light" w:cs="Dubai Light"/>
          <w:color w:val="1A5550" w:themeColor="accent6" w:themeShade="80"/>
        </w:rPr>
        <w:t xml:space="preserve"> </w:t>
      </w:r>
      <w:r w:rsidRPr="006924BD">
        <w:rPr>
          <w:rFonts w:ascii="Dubai Light" w:hAnsi="Dubai Light" w:cs="Dubai Light"/>
        </w:rPr>
        <w:t xml:space="preserve">consiste en el </w:t>
      </w:r>
      <w:r w:rsidRPr="00355418">
        <w:rPr>
          <w:rFonts w:ascii="Dubai Light" w:hAnsi="Dubai Light" w:cs="Dubai Light"/>
          <w:b/>
          <w:bCs/>
          <w:color w:val="1A5550" w:themeColor="accent6" w:themeShade="80"/>
        </w:rPr>
        <w:t>conjunto de líneas eléctricas</w:t>
      </w:r>
      <w:r w:rsidRPr="00355418">
        <w:rPr>
          <w:rFonts w:ascii="Dubai Light" w:hAnsi="Dubai Light" w:cs="Dubai Light"/>
          <w:color w:val="1A5550" w:themeColor="accent6" w:themeShade="80"/>
        </w:rPr>
        <w:t xml:space="preserve"> </w:t>
      </w:r>
      <w:r w:rsidRPr="006924BD">
        <w:rPr>
          <w:rFonts w:ascii="Dubai Light" w:hAnsi="Dubai Light" w:cs="Dubai Light"/>
        </w:rPr>
        <w:t xml:space="preserve">necesarias para establecer una dirección. La capacidad de la memoria que se puede direccionar depende de la cantidad de bits que conforman el bus de direcciones, siendo </w:t>
      </w:r>
      <w:r w:rsidRPr="007D688F">
        <w:rPr>
          <w:rFonts w:ascii="Dubai Light" w:hAnsi="Dubai Light" w:cs="Dubai Light"/>
          <w:b/>
          <w:bCs/>
          <w:color w:val="1A5550" w:themeColor="accent6" w:themeShade="80"/>
        </w:rPr>
        <w:t>2^n</w:t>
      </w:r>
      <w:r w:rsidRPr="007D688F">
        <w:rPr>
          <w:rFonts w:ascii="Dubai Light" w:hAnsi="Dubai Light" w:cs="Dubai Light"/>
          <w:color w:val="1A5550" w:themeColor="accent6" w:themeShade="80"/>
        </w:rPr>
        <w:t xml:space="preserve"> </w:t>
      </w:r>
      <w:r w:rsidRPr="006924BD">
        <w:rPr>
          <w:rFonts w:ascii="Dubai Light" w:hAnsi="Dubai Light" w:cs="Dubai Light"/>
        </w:rPr>
        <w:t xml:space="preserve">el tamaño máximo en bits del </w:t>
      </w:r>
      <w:r w:rsidRPr="007D688F">
        <w:rPr>
          <w:rFonts w:ascii="Dubai Light" w:hAnsi="Dubai Light" w:cs="Dubai Light"/>
          <w:b/>
          <w:bCs/>
          <w:color w:val="1A5550" w:themeColor="accent6" w:themeShade="80"/>
        </w:rPr>
        <w:t>banco de memoria</w:t>
      </w:r>
      <w:r w:rsidRPr="007D688F">
        <w:rPr>
          <w:rFonts w:ascii="Dubai Light" w:hAnsi="Dubai Light" w:cs="Dubai Light"/>
          <w:color w:val="1A5550" w:themeColor="accent6" w:themeShade="80"/>
        </w:rPr>
        <w:t xml:space="preserve"> </w:t>
      </w:r>
      <w:r w:rsidRPr="006924BD">
        <w:rPr>
          <w:rFonts w:ascii="Dubai Light" w:hAnsi="Dubai Light" w:cs="Dubai Light"/>
        </w:rPr>
        <w:t>que se podrá direccionar con n líneas.</w:t>
      </w:r>
    </w:p>
    <w:p w14:paraId="10586B7E" w14:textId="77777777" w:rsidR="006924BD" w:rsidRPr="007D688F" w:rsidRDefault="006924BD" w:rsidP="006924BD">
      <w:pPr>
        <w:pStyle w:val="NormalWeb"/>
        <w:ind w:left="1440"/>
        <w:jc w:val="both"/>
        <w:rPr>
          <w:rFonts w:ascii="Dubai Light" w:hAnsi="Dubai Light" w:cs="Dubai Light"/>
          <w:sz w:val="2"/>
          <w:szCs w:val="2"/>
        </w:rPr>
      </w:pPr>
    </w:p>
    <w:p w14:paraId="404B21B5" w14:textId="77777777" w:rsidR="00FF4EBB" w:rsidRDefault="00FF4EBB" w:rsidP="00303345">
      <w:pPr>
        <w:pStyle w:val="Ttulo3"/>
        <w:ind w:left="1440"/>
        <w:rPr>
          <w:rFonts w:ascii="Bahnschrift" w:hAnsi="Bahnschrift"/>
          <w:color w:val="1A5550" w:themeColor="accent6" w:themeShade="80"/>
        </w:rPr>
      </w:pPr>
      <w:bookmarkStart w:id="26" w:name="_Toc118740695"/>
      <w:r w:rsidRPr="00303345">
        <w:rPr>
          <w:rFonts w:ascii="Bahnschrift" w:hAnsi="Bahnschrift"/>
          <w:color w:val="1A5550" w:themeColor="accent6" w:themeShade="80"/>
        </w:rPr>
        <w:t>Bus de control:</w:t>
      </w:r>
      <w:bookmarkEnd w:id="26"/>
    </w:p>
    <w:p w14:paraId="6C0AC874" w14:textId="77777777" w:rsidR="006924BD" w:rsidRPr="007D688F" w:rsidRDefault="006924BD" w:rsidP="006924BD">
      <w:pPr>
        <w:rPr>
          <w:sz w:val="2"/>
          <w:szCs w:val="2"/>
        </w:rPr>
      </w:pPr>
    </w:p>
    <w:p w14:paraId="3E3DC296" w14:textId="1AB709B4" w:rsidR="00E50057" w:rsidRDefault="00FF4EBB" w:rsidP="007D688F">
      <w:pPr>
        <w:pStyle w:val="NormalWeb"/>
        <w:ind w:left="1440"/>
        <w:jc w:val="both"/>
        <w:rPr>
          <w:rFonts w:ascii="Dubai Light" w:hAnsi="Dubai Light" w:cs="Dubai Light"/>
        </w:rPr>
      </w:pPr>
      <w:r w:rsidRPr="006924BD">
        <w:rPr>
          <w:rFonts w:ascii="Dubai Light" w:hAnsi="Dubai Light" w:cs="Dubai Light"/>
        </w:rPr>
        <w:t xml:space="preserve">El </w:t>
      </w:r>
      <w:r w:rsidRPr="00906B48">
        <w:rPr>
          <w:rFonts w:ascii="Dubai Light" w:hAnsi="Dubai Light" w:cs="Dubai Light"/>
          <w:b/>
          <w:bCs/>
          <w:color w:val="1A5550" w:themeColor="accent6" w:themeShade="80"/>
        </w:rPr>
        <w:t>bus de control</w:t>
      </w:r>
      <w:r w:rsidRPr="00906B48">
        <w:rPr>
          <w:rFonts w:ascii="Dubai Light" w:hAnsi="Dubai Light" w:cs="Dubai Light"/>
          <w:color w:val="1A5550" w:themeColor="accent6" w:themeShade="80"/>
        </w:rPr>
        <w:t xml:space="preserve"> </w:t>
      </w:r>
      <w:r w:rsidRPr="006924BD">
        <w:rPr>
          <w:rFonts w:ascii="Dubai Light" w:hAnsi="Dubai Light" w:cs="Dubai Light"/>
        </w:rPr>
        <w:t xml:space="preserve">gobierna el uso y acceso a las líneas de datos y de direcciones, este se compone de </w:t>
      </w:r>
      <w:r w:rsidRPr="00906B48">
        <w:rPr>
          <w:rFonts w:ascii="Dubai Light" w:hAnsi="Dubai Light" w:cs="Dubai Light"/>
          <w:b/>
          <w:bCs/>
          <w:color w:val="1A5550" w:themeColor="accent6" w:themeShade="80"/>
        </w:rPr>
        <w:t>señales de control</w:t>
      </w:r>
      <w:r w:rsidRPr="00906B48">
        <w:rPr>
          <w:rFonts w:ascii="Dubai Light" w:hAnsi="Dubai Light" w:cs="Dubai Light"/>
          <w:color w:val="1A5550" w:themeColor="accent6" w:themeShade="80"/>
        </w:rPr>
        <w:t xml:space="preserve"> </w:t>
      </w:r>
      <w:r w:rsidRPr="006924BD">
        <w:rPr>
          <w:rFonts w:ascii="Dubai Light" w:hAnsi="Dubai Light" w:cs="Dubai Light"/>
        </w:rPr>
        <w:t>que transmiten tanto órdenes como información de sincronización, evitando que haya colisión de información en el sistema, ya que nos encontramos con que este bus controla las líneas que están compartidas por todos los componentes, necesita este mecanismo.</w:t>
      </w:r>
    </w:p>
    <w:p w14:paraId="2F101C99" w14:textId="77777777" w:rsidR="007D688F" w:rsidRPr="007D688F" w:rsidRDefault="007D688F" w:rsidP="007D688F">
      <w:pPr>
        <w:pStyle w:val="NormalWeb"/>
        <w:ind w:left="1440"/>
        <w:jc w:val="both"/>
        <w:rPr>
          <w:rFonts w:ascii="Dubai Light" w:hAnsi="Dubai Light" w:cs="Dubai Light"/>
          <w:sz w:val="2"/>
          <w:szCs w:val="2"/>
        </w:rPr>
      </w:pPr>
    </w:p>
    <w:p w14:paraId="7A82C52B" w14:textId="77777777" w:rsidR="00FF4EBB" w:rsidRDefault="00FF4EBB" w:rsidP="00303345">
      <w:pPr>
        <w:pStyle w:val="Ttulo3"/>
        <w:ind w:left="1440"/>
        <w:rPr>
          <w:rFonts w:ascii="Bahnschrift" w:hAnsi="Bahnschrift"/>
          <w:color w:val="1A5550" w:themeColor="accent6" w:themeShade="80"/>
        </w:rPr>
      </w:pPr>
      <w:bookmarkStart w:id="27" w:name="_Toc118740696"/>
      <w:r w:rsidRPr="00303345">
        <w:rPr>
          <w:rFonts w:ascii="Bahnschrift" w:hAnsi="Bahnschrift"/>
          <w:color w:val="1A5550" w:themeColor="accent6" w:themeShade="80"/>
        </w:rPr>
        <w:t>Buses multiplexados:</w:t>
      </w:r>
      <w:bookmarkEnd w:id="27"/>
    </w:p>
    <w:p w14:paraId="0E41E73E" w14:textId="77777777" w:rsidR="006924BD" w:rsidRPr="007D688F" w:rsidRDefault="006924BD" w:rsidP="006924BD">
      <w:pPr>
        <w:rPr>
          <w:sz w:val="6"/>
          <w:szCs w:val="2"/>
        </w:rPr>
      </w:pPr>
    </w:p>
    <w:p w14:paraId="324A38DC" w14:textId="00C39D92" w:rsidR="00E50057" w:rsidRPr="00E50057" w:rsidRDefault="00FF4EBB" w:rsidP="007D688F">
      <w:pPr>
        <w:pStyle w:val="NormalWeb"/>
        <w:ind w:left="1440"/>
        <w:jc w:val="both"/>
        <w:rPr>
          <w:rFonts w:ascii="Dubai Light" w:hAnsi="Dubai Light" w:cs="Dubai Light"/>
        </w:rPr>
      </w:pPr>
      <w:r w:rsidRPr="006924BD">
        <w:rPr>
          <w:rFonts w:ascii="Dubai Light" w:hAnsi="Dubai Light" w:cs="Dubai Light"/>
        </w:rPr>
        <w:t xml:space="preserve">Algunos diseños utilizan </w:t>
      </w:r>
      <w:r w:rsidRPr="00906B48">
        <w:rPr>
          <w:rFonts w:ascii="Dubai Light" w:hAnsi="Dubai Light" w:cs="Dubai Light"/>
          <w:b/>
          <w:bCs/>
          <w:color w:val="1A5550" w:themeColor="accent6" w:themeShade="80"/>
        </w:rPr>
        <w:t xml:space="preserve">líneas eléctricas multiplexadas </w:t>
      </w:r>
      <w:r w:rsidRPr="006924BD">
        <w:rPr>
          <w:rFonts w:ascii="Dubai Light" w:hAnsi="Dubai Light" w:cs="Dubai Light"/>
        </w:rPr>
        <w:t xml:space="preserve">para el bus de direcciones y el </w:t>
      </w:r>
      <w:r w:rsidRPr="00906B48">
        <w:rPr>
          <w:rFonts w:ascii="Dubai Light" w:hAnsi="Dubai Light" w:cs="Dubai Light"/>
          <w:b/>
          <w:bCs/>
          <w:color w:val="1A5550" w:themeColor="accent6" w:themeShade="80"/>
        </w:rPr>
        <w:t>bus de datos</w:t>
      </w:r>
      <w:r w:rsidRPr="006924BD">
        <w:rPr>
          <w:rFonts w:ascii="Dubai Light" w:hAnsi="Dubai Light" w:cs="Dubai Light"/>
        </w:rPr>
        <w:t xml:space="preserve">. Esto significa que un mismo conjunto de </w:t>
      </w:r>
      <w:r w:rsidRPr="00906B48">
        <w:rPr>
          <w:rFonts w:ascii="Dubai Light" w:hAnsi="Dubai Light" w:cs="Dubai Light"/>
          <w:b/>
          <w:bCs/>
          <w:color w:val="1A5550" w:themeColor="accent6" w:themeShade="80"/>
        </w:rPr>
        <w:t xml:space="preserve">líneas eléctricas </w:t>
      </w:r>
      <w:r w:rsidRPr="006924BD">
        <w:rPr>
          <w:rFonts w:ascii="Dubai Light" w:hAnsi="Dubai Light" w:cs="Dubai Light"/>
        </w:rPr>
        <w:t xml:space="preserve">se comportan unas veces como </w:t>
      </w:r>
      <w:r w:rsidRPr="00906B48">
        <w:rPr>
          <w:rFonts w:ascii="Dubai Light" w:hAnsi="Dubai Light" w:cs="Dubai Light"/>
          <w:b/>
          <w:bCs/>
          <w:color w:val="1A5550" w:themeColor="accent6" w:themeShade="80"/>
        </w:rPr>
        <w:t xml:space="preserve">bus de direcciones </w:t>
      </w:r>
      <w:r w:rsidRPr="006924BD">
        <w:rPr>
          <w:rFonts w:ascii="Dubai Light" w:hAnsi="Dubai Light" w:cs="Dubai Light"/>
        </w:rPr>
        <w:t xml:space="preserve">y otras veces como </w:t>
      </w:r>
      <w:r w:rsidRPr="00906B48">
        <w:rPr>
          <w:rFonts w:ascii="Dubai Light" w:hAnsi="Dubai Light" w:cs="Dubai Light"/>
          <w:b/>
          <w:bCs/>
          <w:color w:val="1A5550" w:themeColor="accent6" w:themeShade="80"/>
        </w:rPr>
        <w:t>bus de datos</w:t>
      </w:r>
      <w:r w:rsidRPr="006924BD">
        <w:rPr>
          <w:rFonts w:ascii="Dubai Light" w:hAnsi="Dubai Light" w:cs="Dubai Light"/>
        </w:rPr>
        <w:t xml:space="preserve">, pero </w:t>
      </w:r>
      <w:r w:rsidRPr="00906B48">
        <w:rPr>
          <w:rFonts w:ascii="Dubai Light" w:hAnsi="Dubai Light" w:cs="Dubai Light"/>
          <w:b/>
          <w:bCs/>
          <w:color w:val="1A5550" w:themeColor="accent6" w:themeShade="80"/>
        </w:rPr>
        <w:t>nunca al mismo tiempo</w:t>
      </w:r>
      <w:r w:rsidRPr="006924BD">
        <w:rPr>
          <w:rFonts w:ascii="Dubai Light" w:hAnsi="Dubai Light" w:cs="Dubai Light"/>
        </w:rPr>
        <w:t xml:space="preserve">. Una </w:t>
      </w:r>
      <w:r w:rsidRPr="00906B48">
        <w:rPr>
          <w:rFonts w:ascii="Dubai Light" w:hAnsi="Dubai Light" w:cs="Dubai Light"/>
          <w:b/>
          <w:bCs/>
          <w:color w:val="1A5550" w:themeColor="accent6" w:themeShade="80"/>
        </w:rPr>
        <w:t xml:space="preserve">línea de control </w:t>
      </w:r>
      <w:r w:rsidRPr="006924BD">
        <w:rPr>
          <w:rFonts w:ascii="Dubai Light" w:hAnsi="Dubai Light" w:cs="Dubai Light"/>
        </w:rPr>
        <w:t>permite discernir cuál de las dos funciones está activa.</w:t>
      </w:r>
    </w:p>
    <w:p w14:paraId="0CAFB880" w14:textId="77777777" w:rsidR="00FF4EBB" w:rsidRDefault="00FF4EBB" w:rsidP="006924BD">
      <w:pPr>
        <w:pStyle w:val="Ttulo2"/>
        <w:ind w:left="720"/>
        <w:rPr>
          <w:rFonts w:ascii="Bahnschrift" w:hAnsi="Bahnschrift"/>
          <w:color w:val="1A5550" w:themeColor="accent6" w:themeShade="80"/>
        </w:rPr>
      </w:pPr>
      <w:bookmarkStart w:id="28" w:name="_Toc118740697"/>
      <w:r w:rsidRPr="006924BD">
        <w:rPr>
          <w:rFonts w:ascii="Bahnschrift" w:hAnsi="Bahnschrift"/>
          <w:color w:val="1A5550" w:themeColor="accent6" w:themeShade="80"/>
        </w:rPr>
        <w:lastRenderedPageBreak/>
        <w:t>7.4. Arquitectura interna:</w:t>
      </w:r>
      <w:bookmarkEnd w:id="28"/>
    </w:p>
    <w:p w14:paraId="1982BADD" w14:textId="77777777" w:rsidR="006924BD" w:rsidRPr="007D688F" w:rsidRDefault="006924BD" w:rsidP="006924BD">
      <w:pPr>
        <w:rPr>
          <w:sz w:val="10"/>
          <w:szCs w:val="6"/>
        </w:rPr>
      </w:pPr>
    </w:p>
    <w:p w14:paraId="4C45CA16" w14:textId="2059EAB0" w:rsidR="00FF4EBB" w:rsidRPr="006924BD" w:rsidRDefault="00CD3114" w:rsidP="006924BD">
      <w:pPr>
        <w:pStyle w:val="NormalWeb"/>
        <w:ind w:left="1080"/>
        <w:jc w:val="both"/>
        <w:rPr>
          <w:rFonts w:ascii="Dubai Light" w:hAnsi="Dubai Light" w:cs="Dubai Light"/>
        </w:rPr>
      </w:pPr>
      <w:r>
        <w:rPr>
          <w:rStyle w:val="Textoennegrita"/>
          <w:rFonts w:ascii="Dubai Light" w:eastAsiaTheme="majorEastAsia" w:hAnsi="Dubai Light" w:cs="Dubai Light"/>
          <w:color w:val="1A5550" w:themeColor="accent6" w:themeShade="80"/>
        </w:rPr>
        <w:t>R</w:t>
      </w:r>
      <w:r w:rsidR="00FF4EBB" w:rsidRPr="00906B48">
        <w:rPr>
          <w:rStyle w:val="Textoennegrita"/>
          <w:rFonts w:ascii="Dubai Light" w:eastAsiaTheme="majorEastAsia" w:hAnsi="Dubai Light" w:cs="Dubai Light"/>
          <w:color w:val="1A5550" w:themeColor="accent6" w:themeShade="80"/>
        </w:rPr>
        <w:t>ISC</w:t>
      </w:r>
      <w:r w:rsidR="00FF4EBB" w:rsidRPr="00906B48">
        <w:rPr>
          <w:rFonts w:ascii="Dubai Light" w:hAnsi="Dubai Light" w:cs="Dubai Light"/>
          <w:b/>
          <w:bCs/>
          <w:color w:val="1A5550" w:themeColor="accent6" w:themeShade="80"/>
        </w:rPr>
        <w:t xml:space="preserve"> </w:t>
      </w:r>
      <w:r w:rsidR="00906B48" w:rsidRPr="00906B48">
        <w:rPr>
          <w:rFonts w:ascii="Arial" w:hAnsi="Arial" w:cs="Arial"/>
          <w:b/>
          <w:bCs/>
          <w:color w:val="1A5550" w:themeColor="accent6" w:themeShade="80"/>
        </w:rPr>
        <w:sym w:font="Wingdings" w:char="F0E0"/>
      </w:r>
      <w:r w:rsidR="00FF4EBB" w:rsidRPr="00906B48">
        <w:rPr>
          <w:rFonts w:ascii="Dubai Light" w:hAnsi="Dubai Light" w:cs="Dubai Light"/>
          <w:b/>
          <w:bCs/>
          <w:color w:val="1A5550" w:themeColor="accent6" w:themeShade="80"/>
        </w:rPr>
        <w:t xml:space="preserve"> </w:t>
      </w:r>
      <w:proofErr w:type="spellStart"/>
      <w:r w:rsidRPr="00906B48">
        <w:rPr>
          <w:rFonts w:ascii="Dubai Light" w:hAnsi="Dubai Light" w:cs="Dubai Light"/>
          <w:b/>
          <w:bCs/>
          <w:color w:val="1A5550" w:themeColor="accent6" w:themeShade="80"/>
        </w:rPr>
        <w:t>Reduced</w:t>
      </w:r>
      <w:proofErr w:type="spellEnd"/>
      <w:r w:rsidRPr="00906B48">
        <w:rPr>
          <w:rFonts w:ascii="Dubai Light" w:hAnsi="Dubai Light" w:cs="Dubai Light"/>
          <w:b/>
          <w:bCs/>
          <w:color w:val="1A5550" w:themeColor="accent6" w:themeShade="80"/>
        </w:rPr>
        <w:t xml:space="preserve"> </w:t>
      </w:r>
      <w:proofErr w:type="spellStart"/>
      <w:r w:rsidRPr="00906B48">
        <w:rPr>
          <w:rFonts w:ascii="Dubai Light" w:hAnsi="Dubai Light" w:cs="Dubai Light"/>
          <w:b/>
          <w:bCs/>
          <w:color w:val="1A5550" w:themeColor="accent6" w:themeShade="80"/>
        </w:rPr>
        <w:t>Instruction</w:t>
      </w:r>
      <w:proofErr w:type="spellEnd"/>
      <w:r w:rsidRPr="00906B48">
        <w:rPr>
          <w:rFonts w:ascii="Dubai Light" w:hAnsi="Dubai Light" w:cs="Dubai Light"/>
          <w:b/>
          <w:bCs/>
          <w:color w:val="1A5550" w:themeColor="accent6" w:themeShade="80"/>
        </w:rPr>
        <w:t xml:space="preserve"> Set </w:t>
      </w:r>
      <w:proofErr w:type="spellStart"/>
      <w:r w:rsidRPr="00906B48">
        <w:rPr>
          <w:rFonts w:ascii="Dubai Light" w:hAnsi="Dubai Light" w:cs="Dubai Light"/>
          <w:b/>
          <w:bCs/>
          <w:color w:val="1A5550" w:themeColor="accent6" w:themeShade="80"/>
        </w:rPr>
        <w:t>Computer</w:t>
      </w:r>
      <w:proofErr w:type="spellEnd"/>
      <w:r w:rsidR="00FF4EBB" w:rsidRPr="00906B48">
        <w:rPr>
          <w:rFonts w:ascii="Dubai Light" w:hAnsi="Dubai Light" w:cs="Dubai Light"/>
          <w:color w:val="1A5550" w:themeColor="accent6" w:themeShade="80"/>
        </w:rPr>
        <w:t xml:space="preserve"> </w:t>
      </w:r>
      <w:r w:rsidR="00FF4EBB" w:rsidRPr="006924BD">
        <w:rPr>
          <w:rFonts w:ascii="Dubai Light" w:hAnsi="Dubai Light" w:cs="Dubai Light"/>
        </w:rPr>
        <w:t>- En la arquitectura computacional, </w:t>
      </w:r>
      <w:r w:rsidRPr="00CD3114">
        <w:rPr>
          <w:rStyle w:val="Textoennegrita"/>
          <w:rFonts w:ascii="Dubai Light" w:eastAsiaTheme="majorEastAsia" w:hAnsi="Dubai Light" w:cs="Dubai Light"/>
          <w:color w:val="1A5550" w:themeColor="accent6" w:themeShade="80"/>
        </w:rPr>
        <w:t>R</w:t>
      </w:r>
      <w:r w:rsidR="00FF4EBB" w:rsidRPr="00CD3114">
        <w:rPr>
          <w:rStyle w:val="Textoennegrita"/>
          <w:rFonts w:ascii="Dubai Light" w:eastAsiaTheme="majorEastAsia" w:hAnsi="Dubai Light" w:cs="Dubai Light"/>
          <w:color w:val="1A5550" w:themeColor="accent6" w:themeShade="80"/>
        </w:rPr>
        <w:t>ISC</w:t>
      </w:r>
      <w:r w:rsidR="00FF4EBB" w:rsidRPr="00CD3114">
        <w:rPr>
          <w:rFonts w:ascii="Dubai Light" w:hAnsi="Dubai Light" w:cs="Dubai Light"/>
          <w:color w:val="1A5550" w:themeColor="accent6" w:themeShade="80"/>
        </w:rPr>
        <w:t xml:space="preserve"> </w:t>
      </w:r>
      <w:r w:rsidR="00FF4EBB" w:rsidRPr="006924BD">
        <w:rPr>
          <w:rFonts w:ascii="Dubai Light" w:hAnsi="Dubai Light" w:cs="Dubai Light"/>
        </w:rPr>
        <w:t>es un tipo de microprocesador con las siguientes características fundamentales:</w:t>
      </w:r>
    </w:p>
    <w:p w14:paraId="2C6681B0" w14:textId="77777777" w:rsidR="00FF4EBB" w:rsidRPr="00CD3114" w:rsidRDefault="00FF4EBB" w:rsidP="006924BD">
      <w:pPr>
        <w:pStyle w:val="NormalWeb"/>
        <w:numPr>
          <w:ilvl w:val="0"/>
          <w:numId w:val="23"/>
        </w:numPr>
        <w:tabs>
          <w:tab w:val="clear" w:pos="720"/>
          <w:tab w:val="num" w:pos="1800"/>
        </w:tabs>
        <w:ind w:left="1800"/>
        <w:jc w:val="both"/>
        <w:rPr>
          <w:rFonts w:ascii="Dubai Light" w:hAnsi="Dubai Light" w:cs="Dubai Light"/>
          <w:b/>
          <w:bCs/>
          <w:color w:val="1A5550" w:themeColor="accent6" w:themeShade="80"/>
        </w:rPr>
      </w:pPr>
      <w:r w:rsidRPr="00CD3114">
        <w:rPr>
          <w:rFonts w:ascii="Dubai Light" w:hAnsi="Dubai Light" w:cs="Dubai Light"/>
          <w:b/>
          <w:bCs/>
          <w:color w:val="1A5550" w:themeColor="accent6" w:themeShade="80"/>
        </w:rPr>
        <w:t>Instrucciones de tamaño fijo y presentadas en un reducido número de formatos.</w:t>
      </w:r>
    </w:p>
    <w:p w14:paraId="738A12A7" w14:textId="77777777" w:rsidR="00FF4EBB" w:rsidRPr="00CD3114" w:rsidRDefault="00FF4EBB" w:rsidP="006924BD">
      <w:pPr>
        <w:pStyle w:val="NormalWeb"/>
        <w:numPr>
          <w:ilvl w:val="0"/>
          <w:numId w:val="23"/>
        </w:numPr>
        <w:tabs>
          <w:tab w:val="clear" w:pos="720"/>
          <w:tab w:val="num" w:pos="1440"/>
        </w:tabs>
        <w:ind w:left="1800"/>
        <w:jc w:val="both"/>
        <w:rPr>
          <w:rFonts w:ascii="Dubai Light" w:hAnsi="Dubai Light" w:cs="Dubai Light"/>
          <w:b/>
          <w:bCs/>
          <w:color w:val="1A5550" w:themeColor="accent6" w:themeShade="80"/>
        </w:rPr>
      </w:pPr>
      <w:r w:rsidRPr="00CD3114">
        <w:rPr>
          <w:rFonts w:ascii="Dubai Light" w:hAnsi="Dubai Light" w:cs="Dubai Light"/>
          <w:b/>
          <w:bCs/>
          <w:color w:val="1A5550" w:themeColor="accent6" w:themeShade="80"/>
        </w:rPr>
        <w:t>Sólo las instrucciones de carga y almacenamiento acceden a la memoria de datos.</w:t>
      </w:r>
    </w:p>
    <w:p w14:paraId="12FA8915" w14:textId="77777777" w:rsidR="00FF4EBB" w:rsidRPr="006924BD" w:rsidRDefault="00FF4EBB" w:rsidP="006924BD">
      <w:pPr>
        <w:pStyle w:val="NormalWeb"/>
        <w:ind w:left="1080"/>
        <w:jc w:val="both"/>
        <w:rPr>
          <w:rFonts w:ascii="Dubai Light" w:hAnsi="Dubai Light" w:cs="Dubai Light"/>
        </w:rPr>
      </w:pPr>
      <w:r w:rsidRPr="006924BD">
        <w:rPr>
          <w:rFonts w:ascii="Dubai Light" w:hAnsi="Dubai Light" w:cs="Dubai Light"/>
        </w:rPr>
        <w:t xml:space="preserve">En resumen, son procesadores que están diseñados para ejecutar un </w:t>
      </w:r>
      <w:r w:rsidRPr="00CD3114">
        <w:rPr>
          <w:rFonts w:ascii="Dubai Light" w:hAnsi="Dubai Light" w:cs="Dubai Light"/>
          <w:b/>
          <w:bCs/>
          <w:color w:val="1A5550" w:themeColor="accent6" w:themeShade="80"/>
        </w:rPr>
        <w:t xml:space="preserve">número reducido de tipos de instrucciones </w:t>
      </w:r>
      <w:r w:rsidRPr="006924BD">
        <w:rPr>
          <w:rFonts w:ascii="Dubai Light" w:hAnsi="Dubai Light" w:cs="Dubai Light"/>
        </w:rPr>
        <w:t xml:space="preserve">que les permite operar a una velocidad más elevada. Esta arquitectura, principalmente requiere menos cantidad de hardware y una </w:t>
      </w:r>
      <w:r w:rsidRPr="00CD3114">
        <w:rPr>
          <w:rFonts w:ascii="Dubai Light" w:hAnsi="Dubai Light" w:cs="Dubai Light"/>
          <w:b/>
          <w:bCs/>
          <w:color w:val="1A5550" w:themeColor="accent6" w:themeShade="80"/>
        </w:rPr>
        <w:t>mayor flexibilidad de construcción</w:t>
      </w:r>
      <w:r w:rsidRPr="006924BD">
        <w:rPr>
          <w:rFonts w:ascii="Dubai Light" w:hAnsi="Dubai Light" w:cs="Dubai Light"/>
        </w:rPr>
        <w:t>.</w:t>
      </w:r>
    </w:p>
    <w:p w14:paraId="55E0819E" w14:textId="4B739CE9" w:rsidR="00E50057" w:rsidRDefault="00CD3114" w:rsidP="007D688F">
      <w:pPr>
        <w:pStyle w:val="NormalWeb"/>
        <w:ind w:left="1080"/>
        <w:jc w:val="both"/>
        <w:rPr>
          <w:rFonts w:ascii="Dubai Light" w:hAnsi="Dubai Light" w:cs="Dubai Light"/>
        </w:rPr>
      </w:pPr>
      <w:r>
        <w:rPr>
          <w:rStyle w:val="Textoennegrita"/>
          <w:rFonts w:ascii="Dubai Light" w:eastAsiaTheme="majorEastAsia" w:hAnsi="Dubai Light" w:cs="Dubai Light"/>
          <w:color w:val="1A5550" w:themeColor="accent6" w:themeShade="80"/>
        </w:rPr>
        <w:t>C</w:t>
      </w:r>
      <w:r w:rsidR="00FF4EBB" w:rsidRPr="00906B48">
        <w:rPr>
          <w:rStyle w:val="Textoennegrita"/>
          <w:rFonts w:ascii="Dubai Light" w:eastAsiaTheme="majorEastAsia" w:hAnsi="Dubai Light" w:cs="Dubai Light"/>
          <w:color w:val="1A5550" w:themeColor="accent6" w:themeShade="80"/>
        </w:rPr>
        <w:t>ISC</w:t>
      </w:r>
      <w:r w:rsidR="00FF4EBB" w:rsidRPr="00906B48">
        <w:rPr>
          <w:rFonts w:ascii="Dubai Light" w:hAnsi="Dubai Light" w:cs="Dubai Light"/>
          <w:color w:val="1A5550" w:themeColor="accent6" w:themeShade="80"/>
        </w:rPr>
        <w:t xml:space="preserve"> </w:t>
      </w:r>
      <w:r w:rsidR="00906B48" w:rsidRPr="00906B48">
        <w:rPr>
          <w:rFonts w:ascii="Arial" w:hAnsi="Arial" w:cs="Arial"/>
          <w:color w:val="1A5550" w:themeColor="accent6" w:themeShade="80"/>
        </w:rPr>
        <w:sym w:font="Wingdings" w:char="F0E0"/>
      </w:r>
      <w:r w:rsidR="00FF4EBB" w:rsidRPr="00906B48">
        <w:rPr>
          <w:rFonts w:ascii="Dubai Light" w:hAnsi="Dubai Light" w:cs="Dubai Light"/>
          <w:color w:val="1A5550" w:themeColor="accent6" w:themeShade="80"/>
        </w:rPr>
        <w:t xml:space="preserve"> </w:t>
      </w:r>
      <w:proofErr w:type="spellStart"/>
      <w:r w:rsidRPr="00906B48">
        <w:rPr>
          <w:rFonts w:ascii="Dubai Light" w:hAnsi="Dubai Light" w:cs="Dubai Light"/>
          <w:b/>
          <w:bCs/>
          <w:color w:val="1A5550" w:themeColor="accent6" w:themeShade="80"/>
        </w:rPr>
        <w:t>Complex</w:t>
      </w:r>
      <w:proofErr w:type="spellEnd"/>
      <w:r w:rsidRPr="00906B48">
        <w:rPr>
          <w:rFonts w:ascii="Dubai Light" w:hAnsi="Dubai Light" w:cs="Dubai Light"/>
          <w:b/>
          <w:bCs/>
          <w:color w:val="1A5550" w:themeColor="accent6" w:themeShade="80"/>
        </w:rPr>
        <w:t xml:space="preserve"> </w:t>
      </w:r>
      <w:proofErr w:type="spellStart"/>
      <w:r w:rsidRPr="00906B48">
        <w:rPr>
          <w:rFonts w:ascii="Dubai Light" w:hAnsi="Dubai Light" w:cs="Dubai Light"/>
          <w:b/>
          <w:bCs/>
          <w:color w:val="1A5550" w:themeColor="accent6" w:themeShade="80"/>
        </w:rPr>
        <w:t>Instruction</w:t>
      </w:r>
      <w:proofErr w:type="spellEnd"/>
      <w:r w:rsidRPr="00906B48">
        <w:rPr>
          <w:rFonts w:ascii="Dubai Light" w:hAnsi="Dubai Light" w:cs="Dubai Light"/>
          <w:b/>
          <w:bCs/>
          <w:color w:val="1A5550" w:themeColor="accent6" w:themeShade="80"/>
        </w:rPr>
        <w:t xml:space="preserve"> Set </w:t>
      </w:r>
      <w:proofErr w:type="spellStart"/>
      <w:r w:rsidRPr="00906B48">
        <w:rPr>
          <w:rFonts w:ascii="Dubai Light" w:hAnsi="Dubai Light" w:cs="Dubai Light"/>
          <w:b/>
          <w:bCs/>
          <w:color w:val="1A5550" w:themeColor="accent6" w:themeShade="80"/>
        </w:rPr>
        <w:t>Computer</w:t>
      </w:r>
      <w:proofErr w:type="spellEnd"/>
      <w:r>
        <w:rPr>
          <w:rFonts w:ascii="Dubai Light" w:hAnsi="Dubai Light" w:cs="Dubai Light"/>
          <w:b/>
          <w:bCs/>
          <w:color w:val="1A5550" w:themeColor="accent6" w:themeShade="80"/>
        </w:rPr>
        <w:t xml:space="preserve"> </w:t>
      </w:r>
      <w:r w:rsidR="00FF4EBB" w:rsidRPr="006924BD">
        <w:rPr>
          <w:rFonts w:ascii="Dubai Light" w:hAnsi="Dubai Light" w:cs="Dubai Light"/>
        </w:rPr>
        <w:t xml:space="preserve">- En la arquitectura computacional, </w:t>
      </w:r>
      <w:r w:rsidR="00FF4EBB" w:rsidRPr="00CD3114">
        <w:rPr>
          <w:rStyle w:val="Textoennegrita"/>
          <w:rFonts w:ascii="Dubai Light" w:eastAsiaTheme="majorEastAsia" w:hAnsi="Dubai Light" w:cs="Dubai Light"/>
        </w:rPr>
        <w:t>CISC</w:t>
      </w:r>
      <w:r w:rsidR="00FF4EBB" w:rsidRPr="006924BD">
        <w:rPr>
          <w:rFonts w:ascii="Dubai Light" w:hAnsi="Dubai Light" w:cs="Dubai Light"/>
        </w:rPr>
        <w:t xml:space="preserve"> es un modelo de arquitectura de computadora. Los </w:t>
      </w:r>
      <w:r w:rsidR="00FF4EBB" w:rsidRPr="00CD3114">
        <w:rPr>
          <w:rFonts w:ascii="Dubai Light" w:hAnsi="Dubai Light" w:cs="Dubai Light"/>
          <w:b/>
          <w:bCs/>
          <w:color w:val="1A5550" w:themeColor="accent6" w:themeShade="80"/>
        </w:rPr>
        <w:t>microprocesadores CISC</w:t>
      </w:r>
      <w:r w:rsidR="00FF4EBB" w:rsidRPr="00CD3114">
        <w:rPr>
          <w:rFonts w:ascii="Dubai Light" w:hAnsi="Dubai Light" w:cs="Dubai Light"/>
          <w:color w:val="1A5550" w:themeColor="accent6" w:themeShade="80"/>
        </w:rPr>
        <w:t xml:space="preserve"> </w:t>
      </w:r>
      <w:r w:rsidR="00FF4EBB" w:rsidRPr="006924BD">
        <w:rPr>
          <w:rFonts w:ascii="Dubai Light" w:hAnsi="Dubai Light" w:cs="Dubai Light"/>
        </w:rPr>
        <w:t xml:space="preserve">tienen un conjunto de instrucciones que se caracteriza por ser muy </w:t>
      </w:r>
      <w:r w:rsidR="00FF4EBB" w:rsidRPr="00CD3114">
        <w:rPr>
          <w:rFonts w:ascii="Dubai Light" w:hAnsi="Dubai Light" w:cs="Dubai Light"/>
          <w:b/>
          <w:bCs/>
          <w:color w:val="1A5550" w:themeColor="accent6" w:themeShade="80"/>
        </w:rPr>
        <w:t>amplio</w:t>
      </w:r>
      <w:r w:rsidR="00FF4EBB" w:rsidRPr="00CD3114">
        <w:rPr>
          <w:rFonts w:ascii="Dubai Light" w:hAnsi="Dubai Light" w:cs="Dubai Light"/>
          <w:color w:val="1A5550" w:themeColor="accent6" w:themeShade="80"/>
        </w:rPr>
        <w:t xml:space="preserve"> </w:t>
      </w:r>
      <w:r w:rsidR="00FF4EBB" w:rsidRPr="006924BD">
        <w:rPr>
          <w:rFonts w:ascii="Dubai Light" w:hAnsi="Dubai Light" w:cs="Dubai Light"/>
        </w:rPr>
        <w:t xml:space="preserve">y permitir </w:t>
      </w:r>
      <w:r w:rsidR="00FF4EBB" w:rsidRPr="00CD3114">
        <w:rPr>
          <w:rFonts w:ascii="Dubai Light" w:hAnsi="Dubai Light" w:cs="Dubai Light"/>
          <w:b/>
          <w:bCs/>
          <w:color w:val="1A5550" w:themeColor="accent6" w:themeShade="80"/>
        </w:rPr>
        <w:t>operaciones complejas</w:t>
      </w:r>
      <w:r w:rsidR="00FF4EBB" w:rsidRPr="00CD3114">
        <w:rPr>
          <w:rFonts w:ascii="Dubai Light" w:hAnsi="Dubai Light" w:cs="Dubai Light"/>
          <w:color w:val="1A5550" w:themeColor="accent6" w:themeShade="80"/>
        </w:rPr>
        <w:t xml:space="preserve"> </w:t>
      </w:r>
      <w:r w:rsidR="00FF4EBB" w:rsidRPr="006924BD">
        <w:rPr>
          <w:rFonts w:ascii="Dubai Light" w:hAnsi="Dubai Light" w:cs="Dubai Light"/>
        </w:rPr>
        <w:t xml:space="preserve">entre operandos situados en la memoria o en los registros internos, en contraposición a la </w:t>
      </w:r>
      <w:r w:rsidR="00FF4EBB" w:rsidRPr="00CD3114">
        <w:rPr>
          <w:rFonts w:ascii="Dubai Light" w:hAnsi="Dubai Light" w:cs="Dubai Light"/>
          <w:b/>
          <w:bCs/>
          <w:color w:val="1A5550" w:themeColor="accent6" w:themeShade="80"/>
        </w:rPr>
        <w:t>arquitectura RISC</w:t>
      </w:r>
      <w:r w:rsidR="00FF4EBB" w:rsidRPr="006924BD">
        <w:rPr>
          <w:rFonts w:ascii="Dubai Light" w:hAnsi="Dubai Light" w:cs="Dubai Light"/>
        </w:rPr>
        <w:t>.</w:t>
      </w:r>
    </w:p>
    <w:p w14:paraId="4F0F8805" w14:textId="77777777" w:rsidR="00E50057" w:rsidRPr="007D688F" w:rsidRDefault="00E50057" w:rsidP="006924BD">
      <w:pPr>
        <w:pStyle w:val="NormalWeb"/>
        <w:ind w:left="1080"/>
        <w:jc w:val="both"/>
        <w:rPr>
          <w:rFonts w:ascii="Dubai Light" w:hAnsi="Dubai Light" w:cs="Dubai Light"/>
          <w:sz w:val="4"/>
          <w:szCs w:val="4"/>
        </w:rPr>
      </w:pPr>
    </w:p>
    <w:p w14:paraId="5E4DCA34" w14:textId="77777777" w:rsidR="00FF4EBB" w:rsidRDefault="00FF4EBB" w:rsidP="006924BD">
      <w:pPr>
        <w:pStyle w:val="Ttulo2"/>
        <w:ind w:left="720"/>
        <w:rPr>
          <w:rFonts w:ascii="Bahnschrift" w:hAnsi="Bahnschrift"/>
          <w:color w:val="1A5550" w:themeColor="accent6" w:themeShade="80"/>
        </w:rPr>
      </w:pPr>
      <w:bookmarkStart w:id="29" w:name="_Toc118740698"/>
      <w:r w:rsidRPr="006924BD">
        <w:rPr>
          <w:rFonts w:ascii="Bahnschrift" w:hAnsi="Bahnschrift"/>
          <w:color w:val="1A5550" w:themeColor="accent6" w:themeShade="80"/>
        </w:rPr>
        <w:t>7.5. Periféricos:</w:t>
      </w:r>
      <w:bookmarkEnd w:id="29"/>
    </w:p>
    <w:p w14:paraId="557CC261" w14:textId="77777777" w:rsidR="006924BD" w:rsidRPr="00CD3114" w:rsidRDefault="006924BD" w:rsidP="006924BD">
      <w:pPr>
        <w:rPr>
          <w:sz w:val="2"/>
          <w:szCs w:val="2"/>
        </w:rPr>
      </w:pPr>
    </w:p>
    <w:p w14:paraId="69531CC2" w14:textId="77777777" w:rsidR="00FF4EBB" w:rsidRPr="006924BD" w:rsidRDefault="00FF4EBB" w:rsidP="006924BD">
      <w:pPr>
        <w:pStyle w:val="NormalWeb"/>
        <w:ind w:left="1440"/>
        <w:jc w:val="both"/>
        <w:rPr>
          <w:rFonts w:ascii="Dubai Light" w:hAnsi="Dubai Light" w:cs="Dubai Light"/>
        </w:rPr>
      </w:pPr>
      <w:r w:rsidRPr="006924BD">
        <w:rPr>
          <w:rFonts w:ascii="Dubai Light" w:hAnsi="Dubai Light" w:cs="Dubai Light"/>
        </w:rPr>
        <w:t xml:space="preserve">Los </w:t>
      </w:r>
      <w:r w:rsidRPr="00CD3114">
        <w:rPr>
          <w:rFonts w:ascii="Dubai Light" w:hAnsi="Dubai Light" w:cs="Dubai Light"/>
          <w:b/>
          <w:bCs/>
          <w:color w:val="1A5550" w:themeColor="accent6" w:themeShade="80"/>
        </w:rPr>
        <w:t>periféricos</w:t>
      </w:r>
      <w:r w:rsidRPr="006924BD">
        <w:rPr>
          <w:rFonts w:ascii="Dubai Light" w:hAnsi="Dubai Light" w:cs="Dubai Light"/>
        </w:rPr>
        <w:t xml:space="preserve"> se interconectan a la </w:t>
      </w:r>
      <w:r w:rsidRPr="00CD3114">
        <w:rPr>
          <w:rFonts w:ascii="Dubai Light" w:hAnsi="Dubai Light" w:cs="Dubai Light"/>
          <w:b/>
          <w:bCs/>
          <w:color w:val="1A5550" w:themeColor="accent6" w:themeShade="80"/>
        </w:rPr>
        <w:t>unidad de E/S</w:t>
      </w:r>
      <w:r w:rsidRPr="006924BD">
        <w:rPr>
          <w:rFonts w:ascii="Dubai Light" w:hAnsi="Dubai Light" w:cs="Dubai Light"/>
        </w:rPr>
        <w:t>.</w:t>
      </w:r>
    </w:p>
    <w:p w14:paraId="5789B011" w14:textId="6BFCBBCD" w:rsidR="00CD3114" w:rsidRDefault="00FF4EBB" w:rsidP="00CD3114">
      <w:pPr>
        <w:pStyle w:val="NormalWeb"/>
        <w:ind w:left="1440"/>
        <w:jc w:val="both"/>
        <w:rPr>
          <w:rFonts w:ascii="Dubai Light" w:hAnsi="Dubai Light" w:cs="Dubai Light"/>
        </w:rPr>
      </w:pPr>
      <w:r w:rsidRPr="006924BD">
        <w:rPr>
          <w:rFonts w:ascii="Dubai Light" w:hAnsi="Dubai Light" w:cs="Dubai Light"/>
        </w:rPr>
        <w:t xml:space="preserve">Cada periférico dispone de un </w:t>
      </w:r>
      <w:r w:rsidRPr="00CD3114">
        <w:rPr>
          <w:rFonts w:ascii="Dubai Light" w:hAnsi="Dubai Light" w:cs="Dubai Light"/>
          <w:b/>
          <w:bCs/>
          <w:color w:val="1A5550" w:themeColor="accent6" w:themeShade="80"/>
        </w:rPr>
        <w:t>circuito controlador (controladora)</w:t>
      </w:r>
      <w:r w:rsidRPr="00CD3114">
        <w:rPr>
          <w:rFonts w:ascii="Dubai Light" w:hAnsi="Dubai Light" w:cs="Dubai Light"/>
          <w:color w:val="1A5550" w:themeColor="accent6" w:themeShade="80"/>
        </w:rPr>
        <w:t xml:space="preserve"> </w:t>
      </w:r>
      <w:r w:rsidRPr="006924BD">
        <w:rPr>
          <w:rFonts w:ascii="Dubai Light" w:hAnsi="Dubai Light" w:cs="Dubai Light"/>
        </w:rPr>
        <w:t>que gestiona toda la lógica del mismo.</w:t>
      </w:r>
    </w:p>
    <w:p w14:paraId="255F808E" w14:textId="5E1E9D69" w:rsidR="00FF4EBB" w:rsidRPr="006924BD" w:rsidRDefault="00FF4EBB" w:rsidP="00CD3114">
      <w:pPr>
        <w:pStyle w:val="NormalWeb"/>
        <w:ind w:left="1440"/>
        <w:jc w:val="both"/>
        <w:rPr>
          <w:rFonts w:ascii="Dubai Light" w:hAnsi="Dubai Light" w:cs="Dubai Light"/>
        </w:rPr>
      </w:pPr>
      <w:r w:rsidRPr="006924BD">
        <w:rPr>
          <w:rFonts w:ascii="Dubai Light" w:hAnsi="Dubai Light" w:cs="Dubai Light"/>
        </w:rPr>
        <w:t xml:space="preserve">Las peculiaridades de cada dispositivo son gestionadas de forma transparente por el sistema operativo mediante un </w:t>
      </w:r>
      <w:r w:rsidRPr="00255741">
        <w:rPr>
          <w:rFonts w:ascii="Dubai Light" w:hAnsi="Dubai Light" w:cs="Dubai Light"/>
          <w:b/>
          <w:bCs/>
          <w:color w:val="1A5550" w:themeColor="accent6" w:themeShade="80"/>
        </w:rPr>
        <w:t>software controlador (driver)</w:t>
      </w:r>
      <w:r w:rsidRPr="00255741">
        <w:rPr>
          <w:rFonts w:ascii="Dubai Light" w:hAnsi="Dubai Light" w:cs="Dubai Light"/>
          <w:color w:val="1A5550" w:themeColor="accent6" w:themeShade="80"/>
        </w:rPr>
        <w:t xml:space="preserve"> </w:t>
      </w:r>
      <w:r w:rsidRPr="006924BD">
        <w:rPr>
          <w:rFonts w:ascii="Dubai Light" w:hAnsi="Dubai Light" w:cs="Dubai Light"/>
        </w:rPr>
        <w:t>que es normalmente provisto por el propio fabricante.</w:t>
      </w:r>
    </w:p>
    <w:p w14:paraId="5BD390DD" w14:textId="77777777" w:rsidR="00FF4EBB" w:rsidRPr="006924BD" w:rsidRDefault="00FF4EBB" w:rsidP="006924BD">
      <w:pPr>
        <w:pStyle w:val="NormalWeb"/>
        <w:ind w:left="1440"/>
        <w:jc w:val="both"/>
        <w:rPr>
          <w:rFonts w:ascii="Dubai Light" w:hAnsi="Dubai Light" w:cs="Dubai Light"/>
        </w:rPr>
      </w:pPr>
      <w:r w:rsidRPr="006924BD">
        <w:rPr>
          <w:rFonts w:ascii="Dubai Light" w:hAnsi="Dubai Light" w:cs="Dubai Light"/>
        </w:rPr>
        <w:t xml:space="preserve">Los periféricos pueden ser clasificados en </w:t>
      </w:r>
      <w:r w:rsidRPr="00255741">
        <w:rPr>
          <w:rFonts w:ascii="Dubai Light" w:hAnsi="Dubai Light" w:cs="Dubai Light"/>
          <w:b/>
          <w:bCs/>
          <w:color w:val="1A5550" w:themeColor="accent6" w:themeShade="80"/>
        </w:rPr>
        <w:t xml:space="preserve">dispositivos de Entrada, </w:t>
      </w:r>
      <w:r w:rsidRPr="00255741">
        <w:rPr>
          <w:rFonts w:ascii="Dubai Light" w:hAnsi="Dubai Light" w:cs="Dubai Light"/>
        </w:rPr>
        <w:t>de</w:t>
      </w:r>
      <w:r w:rsidRPr="00255741">
        <w:rPr>
          <w:rFonts w:ascii="Dubai Light" w:hAnsi="Dubai Light" w:cs="Dubai Light"/>
          <w:b/>
          <w:bCs/>
        </w:rPr>
        <w:t xml:space="preserve"> </w:t>
      </w:r>
      <w:r w:rsidRPr="00255741">
        <w:rPr>
          <w:rFonts w:ascii="Dubai Light" w:hAnsi="Dubai Light" w:cs="Dubai Light"/>
          <w:b/>
          <w:bCs/>
          <w:color w:val="1A5550" w:themeColor="accent6" w:themeShade="80"/>
        </w:rPr>
        <w:t>Salida</w:t>
      </w:r>
      <w:r w:rsidRPr="00255741">
        <w:rPr>
          <w:rFonts w:ascii="Dubai Light" w:hAnsi="Dubai Light" w:cs="Dubai Light"/>
        </w:rPr>
        <w:t>, o de</w:t>
      </w:r>
      <w:r w:rsidRPr="00255741">
        <w:rPr>
          <w:rFonts w:ascii="Dubai Light" w:hAnsi="Dubai Light" w:cs="Dubai Light"/>
          <w:b/>
          <w:bCs/>
        </w:rPr>
        <w:t xml:space="preserve"> </w:t>
      </w:r>
      <w:r w:rsidRPr="00255741">
        <w:rPr>
          <w:rFonts w:ascii="Dubai Light" w:hAnsi="Dubai Light" w:cs="Dubai Light"/>
          <w:b/>
          <w:bCs/>
          <w:color w:val="1A5550" w:themeColor="accent6" w:themeShade="80"/>
        </w:rPr>
        <w:t>Entrada y Salida</w:t>
      </w:r>
      <w:r w:rsidRPr="006924BD">
        <w:rPr>
          <w:rFonts w:ascii="Dubai Light" w:hAnsi="Dubai Light" w:cs="Dubai Light"/>
        </w:rPr>
        <w:t xml:space="preserve">; estos últimos son de tipo </w:t>
      </w:r>
      <w:r w:rsidRPr="00255741">
        <w:rPr>
          <w:rFonts w:ascii="Dubai Light" w:hAnsi="Dubai Light" w:cs="Dubai Light"/>
          <w:b/>
          <w:bCs/>
          <w:color w:val="1A5550" w:themeColor="accent6" w:themeShade="80"/>
        </w:rPr>
        <w:t>almacenamiento</w:t>
      </w:r>
      <w:r w:rsidRPr="006924BD">
        <w:rPr>
          <w:rFonts w:ascii="Dubai Light" w:hAnsi="Dubai Light" w:cs="Dubai Light"/>
        </w:rPr>
        <w:t xml:space="preserve"> o </w:t>
      </w:r>
      <w:r w:rsidRPr="00255741">
        <w:rPr>
          <w:rFonts w:ascii="Dubai Light" w:hAnsi="Dubai Light" w:cs="Dubai Light"/>
          <w:b/>
          <w:bCs/>
          <w:color w:val="1A5550" w:themeColor="accent6" w:themeShade="80"/>
        </w:rPr>
        <w:t>comunicación</w:t>
      </w:r>
      <w:r w:rsidRPr="006924BD">
        <w:rPr>
          <w:rFonts w:ascii="Dubai Light" w:hAnsi="Dubai Light" w:cs="Dubai Light"/>
        </w:rPr>
        <w:t>.</w:t>
      </w:r>
    </w:p>
    <w:p w14:paraId="3AF142A8" w14:textId="59C9EE05" w:rsidR="009A359B" w:rsidRPr="009A359B" w:rsidRDefault="009A359B" w:rsidP="00462762">
      <w:pPr>
        <w:pStyle w:val="NormalWeb"/>
        <w:spacing w:before="0" w:beforeAutospacing="0" w:after="0" w:afterAutospacing="0"/>
        <w:ind w:left="720"/>
        <w:jc w:val="both"/>
        <w:textAlignment w:val="baseline"/>
        <w:rPr>
          <w:rFonts w:ascii="Bahnschrift" w:hAnsi="Bahnschrift" w:cs="Poppins"/>
          <w:b/>
          <w:bCs/>
          <w:color w:val="278079"/>
          <w:u w:val="single"/>
          <w:lang w:val="en-US"/>
        </w:rPr>
      </w:pPr>
    </w:p>
    <w:sectPr w:rsidR="009A359B" w:rsidRPr="009A359B" w:rsidSect="00D94A20">
      <w:headerReference w:type="default" r:id="rId24"/>
      <w:footerReference w:type="default" r:id="rId25"/>
      <w:pgSz w:w="11906" w:h="16838" w:code="9"/>
      <w:pgMar w:top="720" w:right="1134" w:bottom="720" w:left="936" w:header="0" w:footer="0"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30670" w14:textId="77777777" w:rsidR="00935C22" w:rsidRDefault="00935C22">
      <w:r>
        <w:separator/>
      </w:r>
    </w:p>
    <w:p w14:paraId="2D0ACC7B" w14:textId="77777777" w:rsidR="00935C22" w:rsidRDefault="00935C22"/>
  </w:endnote>
  <w:endnote w:type="continuationSeparator" w:id="0">
    <w:p w14:paraId="24249BC7" w14:textId="77777777" w:rsidR="00935C22" w:rsidRDefault="00935C22">
      <w:r>
        <w:continuationSeparator/>
      </w:r>
    </w:p>
    <w:p w14:paraId="2B78DB4A" w14:textId="77777777" w:rsidR="00935C22" w:rsidRDefault="00935C22"/>
  </w:endnote>
  <w:endnote w:type="continuationNotice" w:id="1">
    <w:p w14:paraId="3EB2090A" w14:textId="77777777" w:rsidR="00935C22" w:rsidRDefault="00935C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ubai Light">
    <w:panose1 w:val="020B0303030403030204"/>
    <w:charset w:val="00"/>
    <w:family w:val="swiss"/>
    <w:pitch w:val="variable"/>
    <w:sig w:usb0="80002067"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Bahnschrift">
    <w:panose1 w:val="020B0502040204020203"/>
    <w:charset w:val="00"/>
    <w:family w:val="swiss"/>
    <w:pitch w:val="variable"/>
    <w:sig w:usb0="A00002C7" w:usb1="00000002" w:usb2="00000000" w:usb3="00000000" w:csb0="0000019F" w:csb1="00000000"/>
  </w:font>
  <w:font w:name="Carlito">
    <w:altName w:val="Cambria"/>
    <w:panose1 w:val="00000000000000000000"/>
    <w:charset w:val="00"/>
    <w:family w:val="roman"/>
    <w:notTrueType/>
    <w:pitch w:val="default"/>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0" w:type="pct"/>
      <w:tblInd w:w="9553" w:type="dxa"/>
      <w:tblCellMar>
        <w:top w:w="115" w:type="dxa"/>
        <w:left w:w="115" w:type="dxa"/>
        <w:bottom w:w="115" w:type="dxa"/>
        <w:right w:w="115" w:type="dxa"/>
      </w:tblCellMar>
      <w:tblLook w:val="04A0" w:firstRow="1" w:lastRow="0" w:firstColumn="1" w:lastColumn="0" w:noHBand="0" w:noVBand="1"/>
    </w:tblPr>
    <w:tblGrid>
      <w:gridCol w:w="492"/>
    </w:tblGrid>
    <w:tr w:rsidR="00CA74F5" w14:paraId="61C61965" w14:textId="77777777" w:rsidTr="00CA74F5">
      <w:trPr>
        <w:trHeight w:val="25"/>
      </w:trPr>
      <w:tc>
        <w:tcPr>
          <w:tcW w:w="502" w:type="dxa"/>
          <w:shd w:val="clear" w:color="auto" w:fill="auto"/>
          <w:vAlign w:val="center"/>
        </w:tcPr>
        <w:p w14:paraId="526758CA" w14:textId="11F43E9D" w:rsidR="00CA74F5" w:rsidRDefault="003F4299">
          <w:pPr>
            <w:pStyle w:val="Piedepgina"/>
            <w:jc w:val="center"/>
            <w:rPr>
              <w:color w:val="FFFFFF" w:themeColor="background1"/>
            </w:rPr>
          </w:pPr>
          <w:r>
            <w:rPr>
              <w:noProof/>
            </w:rPr>
            <mc:AlternateContent>
              <mc:Choice Requires="wps">
                <w:drawing>
                  <wp:anchor distT="0" distB="0" distL="114300" distR="114300" simplePos="0" relativeHeight="251661312" behindDoc="1" locked="0" layoutInCell="1" allowOverlap="1" wp14:anchorId="35E798B5" wp14:editId="70A3DDBA">
                    <wp:simplePos x="0" y="0"/>
                    <wp:positionH relativeFrom="column">
                      <wp:posOffset>-84455</wp:posOffset>
                    </wp:positionH>
                    <wp:positionV relativeFrom="paragraph">
                      <wp:posOffset>-65405</wp:posOffset>
                    </wp:positionV>
                    <wp:extent cx="333375" cy="371475"/>
                    <wp:effectExtent l="152400" t="114300" r="161925" b="200025"/>
                    <wp:wrapNone/>
                    <wp:docPr id="35" name="Rectángulo: esquinas redondeadas 35"/>
                    <wp:cNvGraphicFramePr/>
                    <a:graphic xmlns:a="http://schemas.openxmlformats.org/drawingml/2006/main">
                      <a:graphicData uri="http://schemas.microsoft.com/office/word/2010/wordprocessingShape">
                        <wps:wsp>
                          <wps:cNvSpPr/>
                          <wps:spPr>
                            <a:xfrm>
                              <a:off x="0" y="0"/>
                              <a:ext cx="333375" cy="371475"/>
                            </a:xfrm>
                            <a:prstGeom prst="roundRect">
                              <a:avLst/>
                            </a:prstGeom>
                            <a:solidFill>
                              <a:schemeClr val="accent6">
                                <a:lumMod val="75000"/>
                              </a:schemeClr>
                            </a:solidFill>
                            <a:ln>
                              <a:noFill/>
                            </a:ln>
                            <a:effectLst>
                              <a:outerShdw blurRad="152400" dist="38100" dir="5400000" rotWithShape="0">
                                <a:srgbClr val="2D3849">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BE1A3" id="Rectángulo: esquinas redondeadas 35" o:spid="_x0000_s1026" style="position:absolute;margin-left:-6.65pt;margin-top:-5.15pt;width:26.25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" fillcolor="#278079 [2409]" stroked="f" strokeweight="2pt">
                    <v:shadow on="t" color="#2d3849" opacity="26214f" origin=",.5" offset="0,3pt"/>
                  </v:roundrect>
                </w:pict>
              </mc:Fallback>
            </mc:AlternateContent>
          </w:r>
          <w:r w:rsidR="00CA74F5">
            <w:rPr>
              <w:color w:val="FFFFFF" w:themeColor="background1"/>
            </w:rPr>
            <w:fldChar w:fldCharType="begin"/>
          </w:r>
          <w:r w:rsidR="00CA74F5">
            <w:rPr>
              <w:color w:val="FFFFFF" w:themeColor="background1"/>
            </w:rPr>
            <w:instrText>PAGE   \* MERGEFORMAT</w:instrText>
          </w:r>
          <w:r w:rsidR="00CA74F5">
            <w:rPr>
              <w:color w:val="FFFFFF" w:themeColor="background1"/>
            </w:rPr>
            <w:fldChar w:fldCharType="separate"/>
          </w:r>
          <w:r w:rsidR="00CA74F5">
            <w:rPr>
              <w:color w:val="FFFFFF" w:themeColor="background1"/>
            </w:rPr>
            <w:t>2</w:t>
          </w:r>
          <w:r w:rsidR="00CA74F5">
            <w:rPr>
              <w:color w:val="FFFFFF" w:themeColor="background1"/>
            </w:rPr>
            <w:fldChar w:fldCharType="end"/>
          </w:r>
        </w:p>
      </w:tc>
    </w:tr>
  </w:tbl>
  <w:p w14:paraId="3DE41E06" w14:textId="7A9A7129" w:rsidR="00DF027C" w:rsidRDefault="00394BB1">
    <w:pPr>
      <w:pStyle w:val="Piedepgina"/>
      <w:rPr>
        <w:noProof/>
      </w:rPr>
    </w:pPr>
    <w:r w:rsidRPr="00394BB1">
      <w:rPr>
        <w:noProof/>
        <w:color w:val="FFFFFF" w:themeColor="background1"/>
      </w:rPr>
      <mc:AlternateContent>
        <mc:Choice Requires="wps">
          <w:drawing>
            <wp:anchor distT="45720" distB="45720" distL="114300" distR="114300" simplePos="0" relativeHeight="251663360" behindDoc="0" locked="0" layoutInCell="1" allowOverlap="1" wp14:anchorId="44F0F631" wp14:editId="0848EBE0">
              <wp:simplePos x="0" y="0"/>
              <wp:positionH relativeFrom="column">
                <wp:posOffset>3700780</wp:posOffset>
              </wp:positionH>
              <wp:positionV relativeFrom="paragraph">
                <wp:posOffset>-346075</wp:posOffset>
              </wp:positionV>
              <wp:extent cx="2333625" cy="1404620"/>
              <wp:effectExtent l="0" t="0" r="0" b="444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404620"/>
                      </a:xfrm>
                      <a:prstGeom prst="rect">
                        <a:avLst/>
                      </a:prstGeom>
                      <a:noFill/>
                      <a:ln w="9525">
                        <a:noFill/>
                        <a:miter lim="800000"/>
                        <a:headEnd/>
                        <a:tailEnd/>
                      </a:ln>
                    </wps:spPr>
                    <wps:txbx>
                      <w:txbxContent>
                        <w:p w14:paraId="5B006C0F" w14:textId="14291D44" w:rsidR="00394BB1" w:rsidRPr="00B21715" w:rsidRDefault="00394BB1">
                          <w:pPr>
                            <w:rPr>
                              <w:rFonts w:ascii="Poppins" w:hAnsi="Poppins" w:cs="Poppins"/>
                              <w:color w:val="278079" w:themeColor="accent6" w:themeShade="BF"/>
                              <w:sz w:val="20"/>
                              <w:szCs w:val="16"/>
                            </w:rPr>
                          </w:pPr>
                          <w:r w:rsidRPr="00B21715">
                            <w:rPr>
                              <w:rFonts w:ascii="Poppins" w:hAnsi="Poppins" w:cs="Poppins"/>
                              <w:color w:val="278079" w:themeColor="accent6" w:themeShade="BF"/>
                              <w:sz w:val="20"/>
                              <w:szCs w:val="16"/>
                            </w:rPr>
                            <w:t>JUAN CARLOS NAVIDAD GARCÍA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4F0F631" id="_x0000_t202" coordsize="21600,21600" o:spt="202" path="m,l,21600r21600,l21600,xe">
              <v:stroke joinstyle="miter"/>
              <v:path gradientshapeok="t" o:connecttype="rect"/>
            </v:shapetype>
            <v:shape id="Cuadro de texto 2" o:spid="_x0000_s1029" type="#_x0000_t202" style="position:absolute;margin-left:291.4pt;margin-top:-27.25pt;width:183.75pt;height:11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" filled="f" stroked="f">
              <v:textbox style="mso-fit-shape-to-text:t">
                <w:txbxContent>
                  <w:p w14:paraId="5B006C0F" w14:textId="14291D44" w:rsidR="00394BB1" w:rsidRPr="00B21715" w:rsidRDefault="00394BB1">
                    <w:pPr>
                      <w:rPr>
                        <w:rFonts w:ascii="Poppins" w:hAnsi="Poppins" w:cs="Poppins"/>
                        <w:color w:val="278079" w:themeColor="accent6" w:themeShade="BF"/>
                        <w:sz w:val="20"/>
                        <w:szCs w:val="16"/>
                      </w:rPr>
                    </w:pPr>
                    <w:r w:rsidRPr="00B21715">
                      <w:rPr>
                        <w:rFonts w:ascii="Poppins" w:hAnsi="Poppins" w:cs="Poppins"/>
                        <w:color w:val="278079" w:themeColor="accent6" w:themeShade="BF"/>
                        <w:sz w:val="20"/>
                        <w:szCs w:val="16"/>
                      </w:rPr>
                      <w:t>JUAN CARLOS NAVIDAD GARCÍA</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86450" w14:textId="77777777" w:rsidR="00935C22" w:rsidRDefault="00935C22">
      <w:r>
        <w:separator/>
      </w:r>
    </w:p>
    <w:p w14:paraId="7EDD396F" w14:textId="77777777" w:rsidR="00935C22" w:rsidRDefault="00935C22"/>
  </w:footnote>
  <w:footnote w:type="continuationSeparator" w:id="0">
    <w:p w14:paraId="50DD0608" w14:textId="77777777" w:rsidR="00935C22" w:rsidRDefault="00935C22">
      <w:r>
        <w:continuationSeparator/>
      </w:r>
    </w:p>
    <w:p w14:paraId="4A3D5173" w14:textId="77777777" w:rsidR="00935C22" w:rsidRDefault="00935C22"/>
  </w:footnote>
  <w:footnote w:type="continuationNotice" w:id="1">
    <w:p w14:paraId="691F04B5" w14:textId="77777777" w:rsidR="00935C22" w:rsidRDefault="00935C2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64583D7" w14:textId="77777777" w:rsidTr="003C545B">
      <w:trPr>
        <w:trHeight w:val="978"/>
      </w:trPr>
      <w:tc>
        <w:tcPr>
          <w:tcW w:w="10035" w:type="dxa"/>
          <w:tcBorders>
            <w:top w:val="nil"/>
            <w:left w:val="nil"/>
            <w:bottom w:val="single" w:sz="24" w:space="0" w:color="2681F0"/>
            <w:right w:val="nil"/>
          </w:tcBorders>
        </w:tcPr>
        <w:p w14:paraId="6FD300A8" w14:textId="21167051" w:rsidR="00D077E9" w:rsidRPr="003C545B" w:rsidRDefault="00D077E9" w:rsidP="00370673">
          <w:pPr>
            <w:pStyle w:val="Encabezado"/>
            <w:spacing w:before="60"/>
            <w:rPr>
              <w:rFonts w:ascii="Poppins" w:hAnsi="Poppins" w:cs="Poppins"/>
              <w:noProof/>
              <w:color w:val="2681F0"/>
              <w:sz w:val="20"/>
              <w:szCs w:val="16"/>
            </w:rPr>
          </w:pPr>
        </w:p>
        <w:p w14:paraId="0D5FFBA4" w14:textId="6146A595" w:rsidR="00370673" w:rsidRPr="000C4A6A" w:rsidRDefault="000C4A6A" w:rsidP="000C4A6A">
          <w:pPr>
            <w:spacing w:before="60"/>
            <w:rPr>
              <w:rFonts w:ascii="Poppins" w:hAnsi="Poppins" w:cs="Poppins"/>
              <w:color w:val="34ABA2" w:themeColor="accent6"/>
              <w:sz w:val="20"/>
              <w:szCs w:val="16"/>
            </w:rPr>
          </w:pPr>
          <w:r w:rsidRPr="000C4A6A">
            <w:rPr>
              <w:rFonts w:ascii="Poppins" w:hAnsi="Poppins" w:cs="Poppins"/>
              <w:color w:val="34ABA2" w:themeColor="accent6"/>
              <w:sz w:val="20"/>
              <w:szCs w:val="16"/>
            </w:rPr>
            <w:t>UNIDAD 1: RESUMEN</w:t>
          </w:r>
          <w:r>
            <w:rPr>
              <w:rFonts w:ascii="Poppins" w:hAnsi="Poppins" w:cs="Poppins"/>
              <w:color w:val="34ABA2" w:themeColor="accent6"/>
              <w:sz w:val="20"/>
              <w:szCs w:val="16"/>
            </w:rPr>
            <w:t>/</w:t>
          </w:r>
          <w:r w:rsidRPr="000C4A6A">
            <w:rPr>
              <w:rFonts w:ascii="Poppins" w:hAnsi="Poppins" w:cs="Poppins"/>
              <w:color w:val="34ABA2" w:themeColor="accent6"/>
              <w:sz w:val="20"/>
              <w:szCs w:val="16"/>
            </w:rPr>
            <w:t>CUADERNO</w:t>
          </w:r>
          <w:r>
            <w:rPr>
              <w:rFonts w:ascii="Poppins" w:hAnsi="Poppins" w:cs="Poppins"/>
              <w:color w:val="34ABA2" w:themeColor="accent6"/>
              <w:sz w:val="20"/>
              <w:szCs w:val="16"/>
            </w:rPr>
            <w:t xml:space="preserve">                                                                                  </w:t>
          </w:r>
          <w:r w:rsidR="00F97219" w:rsidRPr="00F97219">
            <w:rPr>
              <w:rFonts w:ascii="Poppins" w:hAnsi="Poppins" w:cs="Poppins"/>
              <w:color w:val="34ABA2" w:themeColor="accent6"/>
              <w:sz w:val="20"/>
              <w:szCs w:val="16"/>
            </w:rPr>
            <w:t>FUNDAMENTOS DEL HARDWARE</w:t>
          </w:r>
        </w:p>
      </w:tc>
    </w:tr>
  </w:tbl>
  <w:p w14:paraId="23DFB0F7" w14:textId="77777777" w:rsidR="00D077E9" w:rsidRDefault="00D077E9"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00B3"/>
    <w:multiLevelType w:val="hybridMultilevel"/>
    <w:tmpl w:val="251CE9B6"/>
    <w:lvl w:ilvl="0" w:tplc="0C0A000F">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8137C0E"/>
    <w:multiLevelType w:val="multilevel"/>
    <w:tmpl w:val="DE5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7199"/>
    <w:multiLevelType w:val="multilevel"/>
    <w:tmpl w:val="935A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C3C76"/>
    <w:multiLevelType w:val="hybridMultilevel"/>
    <w:tmpl w:val="6C5ECDC4"/>
    <w:lvl w:ilvl="0" w:tplc="0C0A000F">
      <w:start w:val="1"/>
      <w:numFmt w:val="decimal"/>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4" w15:restartNumberingAfterBreak="0">
    <w:nsid w:val="0FF25D21"/>
    <w:multiLevelType w:val="multilevel"/>
    <w:tmpl w:val="151A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618EE"/>
    <w:multiLevelType w:val="multilevel"/>
    <w:tmpl w:val="1D94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44682"/>
    <w:multiLevelType w:val="multilevel"/>
    <w:tmpl w:val="3672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FF4AB0"/>
    <w:multiLevelType w:val="multilevel"/>
    <w:tmpl w:val="134CB0A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F0468FD"/>
    <w:multiLevelType w:val="hybridMultilevel"/>
    <w:tmpl w:val="1ED4124E"/>
    <w:lvl w:ilvl="0" w:tplc="9CCCE668">
      <w:numFmt w:val="bullet"/>
      <w:lvlText w:val="•"/>
      <w:lvlJc w:val="left"/>
      <w:pPr>
        <w:ind w:left="1800" w:hanging="360"/>
      </w:pPr>
      <w:rPr>
        <w:rFonts w:ascii="Dubai Light" w:eastAsiaTheme="majorEastAsia" w:hAnsi="Dubai Light" w:cs="Dubai Light"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 w15:restartNumberingAfterBreak="0">
    <w:nsid w:val="33027F45"/>
    <w:multiLevelType w:val="hybridMultilevel"/>
    <w:tmpl w:val="793A4A26"/>
    <w:lvl w:ilvl="0" w:tplc="9CCCE668">
      <w:numFmt w:val="bullet"/>
      <w:lvlText w:val="•"/>
      <w:lvlJc w:val="left"/>
      <w:pPr>
        <w:ind w:left="1440" w:hanging="360"/>
      </w:pPr>
      <w:rPr>
        <w:rFonts w:ascii="Dubai Light" w:eastAsiaTheme="majorEastAsia" w:hAnsi="Dubai Light" w:cs="Dubai Light"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34BF4FC1"/>
    <w:multiLevelType w:val="hybridMultilevel"/>
    <w:tmpl w:val="B4BC077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C750513"/>
    <w:multiLevelType w:val="hybridMultilevel"/>
    <w:tmpl w:val="D3EC9F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23531FD"/>
    <w:multiLevelType w:val="multilevel"/>
    <w:tmpl w:val="F118D4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372B70"/>
    <w:multiLevelType w:val="multilevel"/>
    <w:tmpl w:val="4B929A4C"/>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455874"/>
    <w:multiLevelType w:val="hybridMultilevel"/>
    <w:tmpl w:val="E9EC8F10"/>
    <w:lvl w:ilvl="0" w:tplc="9CCCE668">
      <w:numFmt w:val="bullet"/>
      <w:lvlText w:val="•"/>
      <w:lvlJc w:val="left"/>
      <w:pPr>
        <w:ind w:left="1080" w:hanging="360"/>
      </w:pPr>
      <w:rPr>
        <w:rFonts w:ascii="Dubai Light" w:eastAsiaTheme="majorEastAsia" w:hAnsi="Dubai Light" w:cs="Dubai Light"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508951B3"/>
    <w:multiLevelType w:val="hybridMultilevel"/>
    <w:tmpl w:val="F28205C0"/>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BF4C48"/>
    <w:multiLevelType w:val="multilevel"/>
    <w:tmpl w:val="6CE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06E09"/>
    <w:multiLevelType w:val="multilevel"/>
    <w:tmpl w:val="1DBC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DB3D2D"/>
    <w:multiLevelType w:val="multilevel"/>
    <w:tmpl w:val="32A6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82DA6"/>
    <w:multiLevelType w:val="multilevel"/>
    <w:tmpl w:val="0136BA3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CB32E9"/>
    <w:multiLevelType w:val="multilevel"/>
    <w:tmpl w:val="C094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242E79"/>
    <w:multiLevelType w:val="multilevel"/>
    <w:tmpl w:val="1846A2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3329FE"/>
    <w:multiLevelType w:val="hybridMultilevel"/>
    <w:tmpl w:val="61F8E7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67A27706"/>
    <w:multiLevelType w:val="multilevel"/>
    <w:tmpl w:val="D846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B71F85"/>
    <w:multiLevelType w:val="multilevel"/>
    <w:tmpl w:val="F9F0038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742034AC"/>
    <w:multiLevelType w:val="multilevel"/>
    <w:tmpl w:val="D1E0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AE431A"/>
    <w:multiLevelType w:val="multilevel"/>
    <w:tmpl w:val="1E60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274D35"/>
    <w:multiLevelType w:val="hybridMultilevel"/>
    <w:tmpl w:val="82DA50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0"/>
  </w:num>
  <w:num w:numId="2">
    <w:abstractNumId w:val="0"/>
  </w:num>
  <w:num w:numId="3">
    <w:abstractNumId w:val="27"/>
  </w:num>
  <w:num w:numId="4">
    <w:abstractNumId w:val="11"/>
  </w:num>
  <w:num w:numId="5">
    <w:abstractNumId w:val="23"/>
  </w:num>
  <w:num w:numId="6">
    <w:abstractNumId w:val="20"/>
  </w:num>
  <w:num w:numId="7">
    <w:abstractNumId w:val="2"/>
  </w:num>
  <w:num w:numId="8">
    <w:abstractNumId w:val="12"/>
    <w:lvlOverride w:ilvl="0">
      <w:lvl w:ilvl="0">
        <w:numFmt w:val="decimal"/>
        <w:lvlText w:val="%1."/>
        <w:lvlJc w:val="left"/>
      </w:lvl>
    </w:lvlOverride>
  </w:num>
  <w:num w:numId="9">
    <w:abstractNumId w:val="25"/>
  </w:num>
  <w:num w:numId="10">
    <w:abstractNumId w:val="21"/>
    <w:lvlOverride w:ilvl="0">
      <w:lvl w:ilvl="0">
        <w:numFmt w:val="decimal"/>
        <w:lvlText w:val="%1."/>
        <w:lvlJc w:val="left"/>
      </w:lvl>
    </w:lvlOverride>
  </w:num>
  <w:num w:numId="11">
    <w:abstractNumId w:val="16"/>
  </w:num>
  <w:num w:numId="12">
    <w:abstractNumId w:val="24"/>
  </w:num>
  <w:num w:numId="13">
    <w:abstractNumId w:val="19"/>
    <w:lvlOverride w:ilvl="0">
      <w:lvl w:ilvl="0">
        <w:numFmt w:val="decimal"/>
        <w:lvlText w:val="%1."/>
        <w:lvlJc w:val="left"/>
      </w:lvl>
    </w:lvlOverride>
  </w:num>
  <w:num w:numId="14">
    <w:abstractNumId w:val="13"/>
  </w:num>
  <w:num w:numId="15">
    <w:abstractNumId w:val="15"/>
  </w:num>
  <w:num w:numId="16">
    <w:abstractNumId w:val="4"/>
  </w:num>
  <w:num w:numId="17">
    <w:abstractNumId w:val="5"/>
  </w:num>
  <w:num w:numId="18">
    <w:abstractNumId w:val="17"/>
  </w:num>
  <w:num w:numId="19">
    <w:abstractNumId w:val="26"/>
  </w:num>
  <w:num w:numId="20">
    <w:abstractNumId w:val="1"/>
  </w:num>
  <w:num w:numId="21">
    <w:abstractNumId w:val="18"/>
  </w:num>
  <w:num w:numId="22">
    <w:abstractNumId w:val="7"/>
  </w:num>
  <w:num w:numId="23">
    <w:abstractNumId w:val="6"/>
  </w:num>
  <w:num w:numId="24">
    <w:abstractNumId w:val="22"/>
  </w:num>
  <w:num w:numId="25">
    <w:abstractNumId w:val="14"/>
  </w:num>
  <w:num w:numId="26">
    <w:abstractNumId w:val="9"/>
  </w:num>
  <w:num w:numId="27">
    <w:abstractNumId w:val="3"/>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4097">
      <o:colormru v:ext="edit" colors="#fcfcfe,white,#ecf4f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673"/>
    <w:rsid w:val="0002482E"/>
    <w:rsid w:val="0002609C"/>
    <w:rsid w:val="00027D0A"/>
    <w:rsid w:val="00030F59"/>
    <w:rsid w:val="00041B71"/>
    <w:rsid w:val="00043A72"/>
    <w:rsid w:val="00044D7F"/>
    <w:rsid w:val="00050324"/>
    <w:rsid w:val="00053E14"/>
    <w:rsid w:val="000543B6"/>
    <w:rsid w:val="00061F2F"/>
    <w:rsid w:val="00067046"/>
    <w:rsid w:val="000747A0"/>
    <w:rsid w:val="0007650E"/>
    <w:rsid w:val="00081BF6"/>
    <w:rsid w:val="00082817"/>
    <w:rsid w:val="000A0150"/>
    <w:rsid w:val="000A0A92"/>
    <w:rsid w:val="000A66C0"/>
    <w:rsid w:val="000B447D"/>
    <w:rsid w:val="000B4C7A"/>
    <w:rsid w:val="000C36B2"/>
    <w:rsid w:val="000C4A6A"/>
    <w:rsid w:val="000C6D20"/>
    <w:rsid w:val="000D0EA7"/>
    <w:rsid w:val="000D6E1C"/>
    <w:rsid w:val="000E0FCB"/>
    <w:rsid w:val="000E4EE3"/>
    <w:rsid w:val="000E63C9"/>
    <w:rsid w:val="000F09D1"/>
    <w:rsid w:val="000F1E9E"/>
    <w:rsid w:val="000F597C"/>
    <w:rsid w:val="0010183B"/>
    <w:rsid w:val="00101D93"/>
    <w:rsid w:val="00101FE6"/>
    <w:rsid w:val="0011169D"/>
    <w:rsid w:val="0011339C"/>
    <w:rsid w:val="00122B3E"/>
    <w:rsid w:val="00124324"/>
    <w:rsid w:val="00124B88"/>
    <w:rsid w:val="00130E9D"/>
    <w:rsid w:val="001358E9"/>
    <w:rsid w:val="001478DF"/>
    <w:rsid w:val="00150A6D"/>
    <w:rsid w:val="001529B7"/>
    <w:rsid w:val="00171B1A"/>
    <w:rsid w:val="00185B35"/>
    <w:rsid w:val="00187877"/>
    <w:rsid w:val="0019010F"/>
    <w:rsid w:val="00193657"/>
    <w:rsid w:val="0019621A"/>
    <w:rsid w:val="001B1ABB"/>
    <w:rsid w:val="001C50FC"/>
    <w:rsid w:val="001C6500"/>
    <w:rsid w:val="001F2BC8"/>
    <w:rsid w:val="001F54BA"/>
    <w:rsid w:val="001F5F6B"/>
    <w:rsid w:val="0020257A"/>
    <w:rsid w:val="002109F8"/>
    <w:rsid w:val="0021702B"/>
    <w:rsid w:val="00224617"/>
    <w:rsid w:val="00231152"/>
    <w:rsid w:val="00243EBC"/>
    <w:rsid w:val="00245EE2"/>
    <w:rsid w:val="00246A35"/>
    <w:rsid w:val="002471C4"/>
    <w:rsid w:val="00255741"/>
    <w:rsid w:val="00260A81"/>
    <w:rsid w:val="00267B70"/>
    <w:rsid w:val="0027232F"/>
    <w:rsid w:val="00280FE4"/>
    <w:rsid w:val="002821E2"/>
    <w:rsid w:val="00282390"/>
    <w:rsid w:val="00284348"/>
    <w:rsid w:val="002A1580"/>
    <w:rsid w:val="002A4D68"/>
    <w:rsid w:val="002B059D"/>
    <w:rsid w:val="002C4615"/>
    <w:rsid w:val="002D4714"/>
    <w:rsid w:val="002E0066"/>
    <w:rsid w:val="002E45B3"/>
    <w:rsid w:val="002E6275"/>
    <w:rsid w:val="002F1235"/>
    <w:rsid w:val="002F51F5"/>
    <w:rsid w:val="00303345"/>
    <w:rsid w:val="0030459D"/>
    <w:rsid w:val="00311911"/>
    <w:rsid w:val="00312137"/>
    <w:rsid w:val="00320F0D"/>
    <w:rsid w:val="0032449C"/>
    <w:rsid w:val="00326A46"/>
    <w:rsid w:val="00330359"/>
    <w:rsid w:val="00332115"/>
    <w:rsid w:val="00333179"/>
    <w:rsid w:val="0033762F"/>
    <w:rsid w:val="0034188F"/>
    <w:rsid w:val="00352D61"/>
    <w:rsid w:val="00355418"/>
    <w:rsid w:val="00360494"/>
    <w:rsid w:val="00362063"/>
    <w:rsid w:val="00366C7E"/>
    <w:rsid w:val="00370673"/>
    <w:rsid w:val="00371685"/>
    <w:rsid w:val="0037346B"/>
    <w:rsid w:val="00384EA3"/>
    <w:rsid w:val="00384FF8"/>
    <w:rsid w:val="00391006"/>
    <w:rsid w:val="00394BB1"/>
    <w:rsid w:val="003A39A1"/>
    <w:rsid w:val="003A50BA"/>
    <w:rsid w:val="003C2191"/>
    <w:rsid w:val="003C2E87"/>
    <w:rsid w:val="003C545B"/>
    <w:rsid w:val="003D3863"/>
    <w:rsid w:val="003D6E99"/>
    <w:rsid w:val="003E787D"/>
    <w:rsid w:val="003F1321"/>
    <w:rsid w:val="003F4299"/>
    <w:rsid w:val="00402D6D"/>
    <w:rsid w:val="00405980"/>
    <w:rsid w:val="004110DE"/>
    <w:rsid w:val="0044085A"/>
    <w:rsid w:val="00445C9D"/>
    <w:rsid w:val="00460955"/>
    <w:rsid w:val="00462762"/>
    <w:rsid w:val="00462B18"/>
    <w:rsid w:val="00464D5F"/>
    <w:rsid w:val="0046765A"/>
    <w:rsid w:val="00471776"/>
    <w:rsid w:val="00480D34"/>
    <w:rsid w:val="004A779D"/>
    <w:rsid w:val="004B21A5"/>
    <w:rsid w:val="004B4C69"/>
    <w:rsid w:val="004D2193"/>
    <w:rsid w:val="004D21AD"/>
    <w:rsid w:val="004D74BE"/>
    <w:rsid w:val="004E5FEE"/>
    <w:rsid w:val="004F54F4"/>
    <w:rsid w:val="004F68AB"/>
    <w:rsid w:val="004F72EB"/>
    <w:rsid w:val="004F772D"/>
    <w:rsid w:val="004F7C29"/>
    <w:rsid w:val="005037F0"/>
    <w:rsid w:val="00516A86"/>
    <w:rsid w:val="00516F36"/>
    <w:rsid w:val="005275F6"/>
    <w:rsid w:val="00530175"/>
    <w:rsid w:val="00547B37"/>
    <w:rsid w:val="0056323E"/>
    <w:rsid w:val="00572102"/>
    <w:rsid w:val="0057729A"/>
    <w:rsid w:val="005776F5"/>
    <w:rsid w:val="00596BAC"/>
    <w:rsid w:val="005A4148"/>
    <w:rsid w:val="005C3B74"/>
    <w:rsid w:val="005D5EF7"/>
    <w:rsid w:val="005E2A09"/>
    <w:rsid w:val="005E6107"/>
    <w:rsid w:val="005F1BB0"/>
    <w:rsid w:val="00606FB2"/>
    <w:rsid w:val="00611A7C"/>
    <w:rsid w:val="00614CED"/>
    <w:rsid w:val="00617B85"/>
    <w:rsid w:val="006309A0"/>
    <w:rsid w:val="00634B87"/>
    <w:rsid w:val="00650C91"/>
    <w:rsid w:val="00654CDF"/>
    <w:rsid w:val="0065652C"/>
    <w:rsid w:val="00656C4D"/>
    <w:rsid w:val="00661424"/>
    <w:rsid w:val="00663BBF"/>
    <w:rsid w:val="00680029"/>
    <w:rsid w:val="00680844"/>
    <w:rsid w:val="00681229"/>
    <w:rsid w:val="006829CB"/>
    <w:rsid w:val="00685E16"/>
    <w:rsid w:val="00686ACF"/>
    <w:rsid w:val="006924BD"/>
    <w:rsid w:val="006B1821"/>
    <w:rsid w:val="006D0A41"/>
    <w:rsid w:val="006E5716"/>
    <w:rsid w:val="00703F8A"/>
    <w:rsid w:val="00704F0E"/>
    <w:rsid w:val="00712C35"/>
    <w:rsid w:val="00717EA0"/>
    <w:rsid w:val="00724111"/>
    <w:rsid w:val="00725004"/>
    <w:rsid w:val="00725B32"/>
    <w:rsid w:val="007302B3"/>
    <w:rsid w:val="00730733"/>
    <w:rsid w:val="007309A6"/>
    <w:rsid w:val="00730E3A"/>
    <w:rsid w:val="00732DBB"/>
    <w:rsid w:val="00734566"/>
    <w:rsid w:val="00736AAF"/>
    <w:rsid w:val="00741FD5"/>
    <w:rsid w:val="0076307C"/>
    <w:rsid w:val="0076363A"/>
    <w:rsid w:val="00765B2A"/>
    <w:rsid w:val="00772EB9"/>
    <w:rsid w:val="007740B7"/>
    <w:rsid w:val="00776D2D"/>
    <w:rsid w:val="00777315"/>
    <w:rsid w:val="00783A34"/>
    <w:rsid w:val="00786ED0"/>
    <w:rsid w:val="00790D9E"/>
    <w:rsid w:val="00795C68"/>
    <w:rsid w:val="007B6272"/>
    <w:rsid w:val="007C013A"/>
    <w:rsid w:val="007C6B52"/>
    <w:rsid w:val="007D06BD"/>
    <w:rsid w:val="007D06D0"/>
    <w:rsid w:val="007D16C5"/>
    <w:rsid w:val="007D45B1"/>
    <w:rsid w:val="007D4A03"/>
    <w:rsid w:val="007D688F"/>
    <w:rsid w:val="007D7A1C"/>
    <w:rsid w:val="007E3261"/>
    <w:rsid w:val="00802DBE"/>
    <w:rsid w:val="00803C72"/>
    <w:rsid w:val="00817B2F"/>
    <w:rsid w:val="00837C9A"/>
    <w:rsid w:val="00855732"/>
    <w:rsid w:val="008622A7"/>
    <w:rsid w:val="00862FE4"/>
    <w:rsid w:val="0086389A"/>
    <w:rsid w:val="008666F6"/>
    <w:rsid w:val="00866951"/>
    <w:rsid w:val="00867A0D"/>
    <w:rsid w:val="00870971"/>
    <w:rsid w:val="00872FF0"/>
    <w:rsid w:val="00874177"/>
    <w:rsid w:val="00875CCF"/>
    <w:rsid w:val="0087605E"/>
    <w:rsid w:val="008941AE"/>
    <w:rsid w:val="008A1553"/>
    <w:rsid w:val="008A4936"/>
    <w:rsid w:val="008A4974"/>
    <w:rsid w:val="008A681F"/>
    <w:rsid w:val="008A6F3E"/>
    <w:rsid w:val="008B1807"/>
    <w:rsid w:val="008B1FEE"/>
    <w:rsid w:val="008B2871"/>
    <w:rsid w:val="008B5C3D"/>
    <w:rsid w:val="008C4F85"/>
    <w:rsid w:val="008C5047"/>
    <w:rsid w:val="008C586C"/>
    <w:rsid w:val="008E1952"/>
    <w:rsid w:val="008E5351"/>
    <w:rsid w:val="008F16CC"/>
    <w:rsid w:val="008F6C57"/>
    <w:rsid w:val="00903C32"/>
    <w:rsid w:val="00906B48"/>
    <w:rsid w:val="00916B16"/>
    <w:rsid w:val="009173B9"/>
    <w:rsid w:val="00926282"/>
    <w:rsid w:val="0093335D"/>
    <w:rsid w:val="00935C22"/>
    <w:rsid w:val="0093613E"/>
    <w:rsid w:val="00943026"/>
    <w:rsid w:val="00943D08"/>
    <w:rsid w:val="0095607C"/>
    <w:rsid w:val="00957B39"/>
    <w:rsid w:val="00963840"/>
    <w:rsid w:val="00966B81"/>
    <w:rsid w:val="00967664"/>
    <w:rsid w:val="00977F79"/>
    <w:rsid w:val="00980108"/>
    <w:rsid w:val="00992CB8"/>
    <w:rsid w:val="00993544"/>
    <w:rsid w:val="009A275F"/>
    <w:rsid w:val="009A359B"/>
    <w:rsid w:val="009C7720"/>
    <w:rsid w:val="009D6758"/>
    <w:rsid w:val="00A01BB1"/>
    <w:rsid w:val="00A02646"/>
    <w:rsid w:val="00A048AA"/>
    <w:rsid w:val="00A21069"/>
    <w:rsid w:val="00A23AFA"/>
    <w:rsid w:val="00A267AA"/>
    <w:rsid w:val="00A2779C"/>
    <w:rsid w:val="00A279C3"/>
    <w:rsid w:val="00A31B3E"/>
    <w:rsid w:val="00A35A95"/>
    <w:rsid w:val="00A430D3"/>
    <w:rsid w:val="00A52EA1"/>
    <w:rsid w:val="00A532F3"/>
    <w:rsid w:val="00A8489E"/>
    <w:rsid w:val="00AA38B4"/>
    <w:rsid w:val="00AB02A7"/>
    <w:rsid w:val="00AB0D74"/>
    <w:rsid w:val="00AB2381"/>
    <w:rsid w:val="00AB2507"/>
    <w:rsid w:val="00AB50EC"/>
    <w:rsid w:val="00AC29F3"/>
    <w:rsid w:val="00AD6CA2"/>
    <w:rsid w:val="00AD6F41"/>
    <w:rsid w:val="00AE6864"/>
    <w:rsid w:val="00AE7459"/>
    <w:rsid w:val="00AF33B8"/>
    <w:rsid w:val="00B00567"/>
    <w:rsid w:val="00B01C79"/>
    <w:rsid w:val="00B07B2E"/>
    <w:rsid w:val="00B21715"/>
    <w:rsid w:val="00B2277B"/>
    <w:rsid w:val="00B231E5"/>
    <w:rsid w:val="00B24772"/>
    <w:rsid w:val="00B412EA"/>
    <w:rsid w:val="00B46CCB"/>
    <w:rsid w:val="00B54B5B"/>
    <w:rsid w:val="00B55EE9"/>
    <w:rsid w:val="00B56237"/>
    <w:rsid w:val="00B56BF1"/>
    <w:rsid w:val="00B57AF8"/>
    <w:rsid w:val="00B63D28"/>
    <w:rsid w:val="00B6794B"/>
    <w:rsid w:val="00B75C3B"/>
    <w:rsid w:val="00B9053F"/>
    <w:rsid w:val="00B9253B"/>
    <w:rsid w:val="00B92B14"/>
    <w:rsid w:val="00B96A26"/>
    <w:rsid w:val="00BA3009"/>
    <w:rsid w:val="00BB1EBF"/>
    <w:rsid w:val="00BC2B69"/>
    <w:rsid w:val="00BC396C"/>
    <w:rsid w:val="00BD5ED8"/>
    <w:rsid w:val="00BE05A2"/>
    <w:rsid w:val="00C02B87"/>
    <w:rsid w:val="00C04C2E"/>
    <w:rsid w:val="00C4086D"/>
    <w:rsid w:val="00C5013D"/>
    <w:rsid w:val="00C62900"/>
    <w:rsid w:val="00C662BF"/>
    <w:rsid w:val="00C84E9B"/>
    <w:rsid w:val="00C97AF3"/>
    <w:rsid w:val="00CA1896"/>
    <w:rsid w:val="00CA74F5"/>
    <w:rsid w:val="00CB22BA"/>
    <w:rsid w:val="00CB5B28"/>
    <w:rsid w:val="00CC4D15"/>
    <w:rsid w:val="00CC4E19"/>
    <w:rsid w:val="00CD3114"/>
    <w:rsid w:val="00CE14FF"/>
    <w:rsid w:val="00CF5371"/>
    <w:rsid w:val="00D0323A"/>
    <w:rsid w:val="00D0559F"/>
    <w:rsid w:val="00D0593A"/>
    <w:rsid w:val="00D064B5"/>
    <w:rsid w:val="00D077E9"/>
    <w:rsid w:val="00D11FB3"/>
    <w:rsid w:val="00D224EF"/>
    <w:rsid w:val="00D27BCB"/>
    <w:rsid w:val="00D3275E"/>
    <w:rsid w:val="00D4036F"/>
    <w:rsid w:val="00D41411"/>
    <w:rsid w:val="00D42CB7"/>
    <w:rsid w:val="00D471E4"/>
    <w:rsid w:val="00D5413D"/>
    <w:rsid w:val="00D570A9"/>
    <w:rsid w:val="00D70D02"/>
    <w:rsid w:val="00D73968"/>
    <w:rsid w:val="00D75018"/>
    <w:rsid w:val="00D752C9"/>
    <w:rsid w:val="00D770C7"/>
    <w:rsid w:val="00D7713A"/>
    <w:rsid w:val="00D83F36"/>
    <w:rsid w:val="00D854AE"/>
    <w:rsid w:val="00D86945"/>
    <w:rsid w:val="00D90290"/>
    <w:rsid w:val="00D94A20"/>
    <w:rsid w:val="00DB5E99"/>
    <w:rsid w:val="00DB7A9F"/>
    <w:rsid w:val="00DC706A"/>
    <w:rsid w:val="00DC7465"/>
    <w:rsid w:val="00DD152F"/>
    <w:rsid w:val="00DE213F"/>
    <w:rsid w:val="00DE410B"/>
    <w:rsid w:val="00DE7FA2"/>
    <w:rsid w:val="00DF027C"/>
    <w:rsid w:val="00DF2815"/>
    <w:rsid w:val="00E00242"/>
    <w:rsid w:val="00E00A32"/>
    <w:rsid w:val="00E02B74"/>
    <w:rsid w:val="00E10EA7"/>
    <w:rsid w:val="00E16BC4"/>
    <w:rsid w:val="00E22ACD"/>
    <w:rsid w:val="00E25F46"/>
    <w:rsid w:val="00E364DB"/>
    <w:rsid w:val="00E4754B"/>
    <w:rsid w:val="00E50057"/>
    <w:rsid w:val="00E543AD"/>
    <w:rsid w:val="00E54A6A"/>
    <w:rsid w:val="00E56B8D"/>
    <w:rsid w:val="00E620B0"/>
    <w:rsid w:val="00E63993"/>
    <w:rsid w:val="00E74C20"/>
    <w:rsid w:val="00E81B40"/>
    <w:rsid w:val="00E91285"/>
    <w:rsid w:val="00EA6995"/>
    <w:rsid w:val="00EA76DD"/>
    <w:rsid w:val="00EC373C"/>
    <w:rsid w:val="00EE4326"/>
    <w:rsid w:val="00EF1714"/>
    <w:rsid w:val="00EF3E78"/>
    <w:rsid w:val="00EF555B"/>
    <w:rsid w:val="00F027BB"/>
    <w:rsid w:val="00F0728D"/>
    <w:rsid w:val="00F11DCF"/>
    <w:rsid w:val="00F162EA"/>
    <w:rsid w:val="00F242BF"/>
    <w:rsid w:val="00F315B7"/>
    <w:rsid w:val="00F315C6"/>
    <w:rsid w:val="00F37030"/>
    <w:rsid w:val="00F52D27"/>
    <w:rsid w:val="00F54D42"/>
    <w:rsid w:val="00F62281"/>
    <w:rsid w:val="00F76587"/>
    <w:rsid w:val="00F76A44"/>
    <w:rsid w:val="00F77F81"/>
    <w:rsid w:val="00F8146F"/>
    <w:rsid w:val="00F829F7"/>
    <w:rsid w:val="00F83527"/>
    <w:rsid w:val="00F90529"/>
    <w:rsid w:val="00F905A1"/>
    <w:rsid w:val="00F97219"/>
    <w:rsid w:val="00F97D12"/>
    <w:rsid w:val="00FA6982"/>
    <w:rsid w:val="00FB1154"/>
    <w:rsid w:val="00FD583F"/>
    <w:rsid w:val="00FD7488"/>
    <w:rsid w:val="00FE0463"/>
    <w:rsid w:val="00FE5957"/>
    <w:rsid w:val="00FE74FF"/>
    <w:rsid w:val="00FF16B4"/>
    <w:rsid w:val="00FF4EB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fcfcfe,white,#ecf4fe"/>
    </o:shapedefaults>
    <o:shapelayout v:ext="edit">
      <o:idmap v:ext="edit" data="1"/>
    </o:shapelayout>
  </w:shapeDefaults>
  <w:decimalSymbol w:val=","/>
  <w:listSeparator w:val=";"/>
  <w14:docId w14:val="542CE0B1"/>
  <w15:docId w15:val="{45944233-26A2-4E4E-A0C3-F36D79598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paragraph" w:styleId="Ttulo3">
    <w:name w:val="heading 3"/>
    <w:basedOn w:val="Normal"/>
    <w:next w:val="Normal"/>
    <w:link w:val="Ttulo3Car"/>
    <w:uiPriority w:val="5"/>
    <w:unhideWhenUsed/>
    <w:qFormat/>
    <w:rsid w:val="00D7713A"/>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tulo4">
    <w:name w:val="heading 4"/>
    <w:basedOn w:val="Normal"/>
    <w:next w:val="Normal"/>
    <w:link w:val="Ttulo4Car"/>
    <w:uiPriority w:val="1"/>
    <w:semiHidden/>
    <w:unhideWhenUsed/>
    <w:qFormat/>
    <w:rsid w:val="000F09D1"/>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99"/>
    <w:unhideWhenUsed/>
    <w:rsid w:val="005037F0"/>
  </w:style>
  <w:style w:type="character" w:customStyle="1" w:styleId="EncabezadoCar">
    <w:name w:val="Encabezado Car"/>
    <w:basedOn w:val="Fuentedeprrafopredeter"/>
    <w:link w:val="Encabezado"/>
    <w:uiPriority w:val="99"/>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styleId="Hipervnculo">
    <w:name w:val="Hyperlink"/>
    <w:uiPriority w:val="99"/>
    <w:rsid w:val="007740B7"/>
    <w:rPr>
      <w:color w:val="0000FF"/>
      <w:u w:val="single"/>
    </w:rPr>
  </w:style>
  <w:style w:type="paragraph" w:styleId="Prrafodelista">
    <w:name w:val="List Paragraph"/>
    <w:basedOn w:val="Normal"/>
    <w:uiPriority w:val="34"/>
    <w:qFormat/>
    <w:rsid w:val="007740B7"/>
    <w:pPr>
      <w:suppressAutoHyphens/>
      <w:spacing w:line="240" w:lineRule="auto"/>
      <w:ind w:left="708"/>
    </w:pPr>
    <w:rPr>
      <w:rFonts w:ascii="Times New Roman" w:eastAsia="Times New Roman" w:hAnsi="Times New Roman" w:cs="Times New Roman"/>
      <w:b w:val="0"/>
      <w:color w:val="auto"/>
      <w:sz w:val="24"/>
      <w:szCs w:val="24"/>
      <w:lang w:eastAsia="zh-CN"/>
    </w:rPr>
  </w:style>
  <w:style w:type="character" w:styleId="Hipervnculovisitado">
    <w:name w:val="FollowedHyperlink"/>
    <w:basedOn w:val="Fuentedeprrafopredeter"/>
    <w:uiPriority w:val="99"/>
    <w:semiHidden/>
    <w:unhideWhenUsed/>
    <w:rsid w:val="007740B7"/>
    <w:rPr>
      <w:color w:val="3592CF" w:themeColor="followedHyperlink"/>
      <w:u w:val="single"/>
    </w:rPr>
  </w:style>
  <w:style w:type="character" w:customStyle="1" w:styleId="Ttulo3Car">
    <w:name w:val="Título 3 Car"/>
    <w:basedOn w:val="Fuentedeprrafopredeter"/>
    <w:link w:val="Ttulo3"/>
    <w:uiPriority w:val="5"/>
    <w:rsid w:val="00D7713A"/>
    <w:rPr>
      <w:rFonts w:asciiTheme="majorHAnsi" w:eastAsiaTheme="majorEastAsia" w:hAnsiTheme="majorHAnsi" w:cstheme="majorBidi"/>
      <w:b/>
      <w:color w:val="012639" w:themeColor="accent1" w:themeShade="7F"/>
    </w:rPr>
  </w:style>
  <w:style w:type="character" w:customStyle="1" w:styleId="Ttulo4Car">
    <w:name w:val="Título 4 Car"/>
    <w:basedOn w:val="Fuentedeprrafopredeter"/>
    <w:link w:val="Ttulo4"/>
    <w:uiPriority w:val="1"/>
    <w:semiHidden/>
    <w:rsid w:val="000F09D1"/>
    <w:rPr>
      <w:rFonts w:asciiTheme="majorHAnsi" w:eastAsiaTheme="majorEastAsia" w:hAnsiTheme="majorHAnsi" w:cstheme="majorBidi"/>
      <w:b/>
      <w:i/>
      <w:iCs/>
      <w:color w:val="013A57" w:themeColor="accent1" w:themeShade="BF"/>
      <w:sz w:val="28"/>
      <w:szCs w:val="22"/>
    </w:rPr>
  </w:style>
  <w:style w:type="paragraph" w:styleId="NormalWeb">
    <w:name w:val="Normal (Web)"/>
    <w:basedOn w:val="Normal"/>
    <w:uiPriority w:val="99"/>
    <w:unhideWhenUsed/>
    <w:rsid w:val="000F09D1"/>
    <w:pPr>
      <w:spacing w:before="100" w:beforeAutospacing="1" w:after="100" w:afterAutospacing="1" w:line="240" w:lineRule="auto"/>
    </w:pPr>
    <w:rPr>
      <w:rFonts w:ascii="Times New Roman" w:eastAsia="Times New Roman" w:hAnsi="Times New Roman" w:cs="Times New Roman"/>
      <w:b w:val="0"/>
      <w:color w:val="auto"/>
      <w:sz w:val="24"/>
      <w:szCs w:val="24"/>
      <w:lang w:eastAsia="es-ES"/>
    </w:rPr>
  </w:style>
  <w:style w:type="character" w:styleId="Textoennegrita">
    <w:name w:val="Strong"/>
    <w:basedOn w:val="Fuentedeprrafopredeter"/>
    <w:uiPriority w:val="22"/>
    <w:qFormat/>
    <w:rsid w:val="00FF4EBB"/>
    <w:rPr>
      <w:b/>
      <w:bCs/>
    </w:rPr>
  </w:style>
  <w:style w:type="character" w:styleId="nfasis">
    <w:name w:val="Emphasis"/>
    <w:basedOn w:val="Fuentedeprrafopredeter"/>
    <w:uiPriority w:val="20"/>
    <w:qFormat/>
    <w:rsid w:val="00FF4EBB"/>
    <w:rPr>
      <w:i/>
      <w:iCs/>
    </w:rPr>
  </w:style>
  <w:style w:type="paragraph" w:styleId="TtuloTDC">
    <w:name w:val="TOC Heading"/>
    <w:basedOn w:val="Ttulo1"/>
    <w:next w:val="Normal"/>
    <w:uiPriority w:val="39"/>
    <w:unhideWhenUsed/>
    <w:qFormat/>
    <w:rsid w:val="00280FE4"/>
    <w:pPr>
      <w:keepLines/>
      <w:spacing w:after="0" w:line="259" w:lineRule="auto"/>
      <w:outlineLvl w:val="9"/>
    </w:pPr>
    <w:rPr>
      <w:b w:val="0"/>
      <w:color w:val="013A57" w:themeColor="accent1" w:themeShade="BF"/>
      <w:kern w:val="0"/>
      <w:sz w:val="32"/>
      <w:lang w:eastAsia="es-ES"/>
    </w:rPr>
  </w:style>
  <w:style w:type="paragraph" w:styleId="TDC1">
    <w:name w:val="toc 1"/>
    <w:basedOn w:val="Normal"/>
    <w:next w:val="Normal"/>
    <w:autoRedefine/>
    <w:uiPriority w:val="39"/>
    <w:unhideWhenUsed/>
    <w:rsid w:val="00280FE4"/>
    <w:pPr>
      <w:spacing w:after="100"/>
    </w:pPr>
  </w:style>
  <w:style w:type="paragraph" w:styleId="TDC2">
    <w:name w:val="toc 2"/>
    <w:basedOn w:val="Normal"/>
    <w:next w:val="Normal"/>
    <w:autoRedefine/>
    <w:uiPriority w:val="39"/>
    <w:unhideWhenUsed/>
    <w:rsid w:val="00280FE4"/>
    <w:pPr>
      <w:spacing w:after="100"/>
      <w:ind w:left="280"/>
    </w:pPr>
  </w:style>
  <w:style w:type="paragraph" w:styleId="TDC3">
    <w:name w:val="toc 3"/>
    <w:basedOn w:val="Normal"/>
    <w:next w:val="Normal"/>
    <w:autoRedefine/>
    <w:uiPriority w:val="39"/>
    <w:unhideWhenUsed/>
    <w:rsid w:val="00280FE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930">
      <w:bodyDiv w:val="1"/>
      <w:marLeft w:val="0"/>
      <w:marRight w:val="0"/>
      <w:marTop w:val="0"/>
      <w:marBottom w:val="0"/>
      <w:divBdr>
        <w:top w:val="none" w:sz="0" w:space="0" w:color="auto"/>
        <w:left w:val="none" w:sz="0" w:space="0" w:color="auto"/>
        <w:bottom w:val="none" w:sz="0" w:space="0" w:color="auto"/>
        <w:right w:val="none" w:sz="0" w:space="0" w:color="auto"/>
      </w:divBdr>
    </w:div>
    <w:div w:id="103039938">
      <w:bodyDiv w:val="1"/>
      <w:marLeft w:val="0"/>
      <w:marRight w:val="0"/>
      <w:marTop w:val="0"/>
      <w:marBottom w:val="0"/>
      <w:divBdr>
        <w:top w:val="none" w:sz="0" w:space="0" w:color="auto"/>
        <w:left w:val="none" w:sz="0" w:space="0" w:color="auto"/>
        <w:bottom w:val="none" w:sz="0" w:space="0" w:color="auto"/>
        <w:right w:val="none" w:sz="0" w:space="0" w:color="auto"/>
      </w:divBdr>
    </w:div>
    <w:div w:id="630013254">
      <w:bodyDiv w:val="1"/>
      <w:marLeft w:val="0"/>
      <w:marRight w:val="0"/>
      <w:marTop w:val="0"/>
      <w:marBottom w:val="0"/>
      <w:divBdr>
        <w:top w:val="none" w:sz="0" w:space="0" w:color="auto"/>
        <w:left w:val="none" w:sz="0" w:space="0" w:color="auto"/>
        <w:bottom w:val="none" w:sz="0" w:space="0" w:color="auto"/>
        <w:right w:val="none" w:sz="0" w:space="0" w:color="auto"/>
      </w:divBdr>
      <w:divsChild>
        <w:div w:id="1966765532">
          <w:marLeft w:val="-108"/>
          <w:marRight w:val="0"/>
          <w:marTop w:val="0"/>
          <w:marBottom w:val="0"/>
          <w:divBdr>
            <w:top w:val="none" w:sz="0" w:space="0" w:color="auto"/>
            <w:left w:val="none" w:sz="0" w:space="0" w:color="auto"/>
            <w:bottom w:val="none" w:sz="0" w:space="0" w:color="auto"/>
            <w:right w:val="none" w:sz="0" w:space="0" w:color="auto"/>
          </w:divBdr>
        </w:div>
      </w:divsChild>
    </w:div>
    <w:div w:id="1440639261">
      <w:bodyDiv w:val="1"/>
      <w:marLeft w:val="0"/>
      <w:marRight w:val="0"/>
      <w:marTop w:val="0"/>
      <w:marBottom w:val="0"/>
      <w:divBdr>
        <w:top w:val="none" w:sz="0" w:space="0" w:color="auto"/>
        <w:left w:val="none" w:sz="0" w:space="0" w:color="auto"/>
        <w:bottom w:val="none" w:sz="0" w:space="0" w:color="auto"/>
        <w:right w:val="none" w:sz="0" w:space="0" w:color="auto"/>
      </w:divBdr>
    </w:div>
    <w:div w:id="191346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3.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Carlos%20Navidad\AppData\Local\Microsoft\Office\16.0\DTS\es-ES%7bDABCCE0F-EA4B-44A7-979D-D0925C56636A%7d\%7bC88CB324-37BA-460E-A6CC-49C11032678D%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8C4E0E28AF4D02A8730B3155470821"/>
        <w:category>
          <w:name w:val="General"/>
          <w:gallery w:val="placeholder"/>
        </w:category>
        <w:types>
          <w:type w:val="bbPlcHdr"/>
        </w:types>
        <w:behaviors>
          <w:behavior w:val="content"/>
        </w:behaviors>
        <w:guid w:val="{36243EF5-35C6-4EC1-9974-661D61832C62}"/>
      </w:docPartPr>
      <w:docPartBody>
        <w:p w:rsidR="005B3B57" w:rsidRDefault="00F3130E">
          <w:pPr>
            <w:pStyle w:val="7E8C4E0E28AF4D02A8730B3155470821"/>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ubai Light">
    <w:panose1 w:val="020B0303030403030204"/>
    <w:charset w:val="00"/>
    <w:family w:val="swiss"/>
    <w:pitch w:val="variable"/>
    <w:sig w:usb0="80002067"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Bahnschrift">
    <w:panose1 w:val="020B0502040204020203"/>
    <w:charset w:val="00"/>
    <w:family w:val="swiss"/>
    <w:pitch w:val="variable"/>
    <w:sig w:usb0="A00002C7" w:usb1="00000002" w:usb2="00000000" w:usb3="00000000" w:csb0="0000019F" w:csb1="00000000"/>
  </w:font>
  <w:font w:name="Carlito">
    <w:altName w:val="Cambria"/>
    <w:panose1 w:val="00000000000000000000"/>
    <w:charset w:val="00"/>
    <w:family w:val="roman"/>
    <w:notTrueType/>
    <w:pitch w:val="default"/>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30E"/>
    <w:rsid w:val="00003EA0"/>
    <w:rsid w:val="00034943"/>
    <w:rsid w:val="00164604"/>
    <w:rsid w:val="001F314F"/>
    <w:rsid w:val="002071E5"/>
    <w:rsid w:val="00590C6A"/>
    <w:rsid w:val="005B3B57"/>
    <w:rsid w:val="005F4B7B"/>
    <w:rsid w:val="00AD522A"/>
    <w:rsid w:val="00D028B3"/>
    <w:rsid w:val="00D107D1"/>
    <w:rsid w:val="00DB722C"/>
    <w:rsid w:val="00E64BC5"/>
    <w:rsid w:val="00F3130E"/>
    <w:rsid w:val="00FB0A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ubttuloCar">
    <w:name w:val="Subtítulo Car"/>
    <w:basedOn w:val="Fuentedeprrafopredeter"/>
    <w:link w:val="Subttulo"/>
    <w:uiPriority w:val="2"/>
    <w:rPr>
      <w:caps/>
      <w:color w:val="44546A" w:themeColor="text2"/>
      <w:spacing w:val="20"/>
      <w:sz w:val="32"/>
      <w:lang w:eastAsia="en-US"/>
    </w:rPr>
  </w:style>
  <w:style w:type="paragraph" w:customStyle="1" w:styleId="7E8C4E0E28AF4D02A8730B3155470821">
    <w:name w:val="7E8C4E0E28AF4D02A8730B3155470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D71BF-E0C4-499D-AFB0-509C4406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{C88CB324-37BA-460E-A6CC-49C11032678D}tf16392850_win32.dotx</Template>
  <TotalTime>2</TotalTime>
  <Pages>19</Pages>
  <Words>3358</Words>
  <Characters>18470</Characters>
  <Application>Microsoft Office Word</Application>
  <DocSecurity>0</DocSecurity>
  <Lines>153</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Carlos Navidad Garc</dc:creator>
  <cp:keywords/>
  <cp:lastModifiedBy>Juan Carlos Navidad García</cp:lastModifiedBy>
  <cp:revision>2</cp:revision>
  <cp:lastPrinted>2022-01-14T21:13:00Z</cp:lastPrinted>
  <dcterms:created xsi:type="dcterms:W3CDTF">2022-11-07T18:20:00Z</dcterms:created>
  <dcterms:modified xsi:type="dcterms:W3CDTF">2022-11-07T18:20:00Z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